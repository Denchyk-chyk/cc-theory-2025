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e"/>
        <w:tblpPr w:leftFromText="180" w:rightFromText="180" w:vertAnchor="page" w:horzAnchor="margin" w:tblpXSpec="center" w:tblpY="5592"/>
        <w:tblW w:w="0" w:type="auto"/>
        <w:tblLook w:val="04A0" w:firstRow="1" w:lastRow="0" w:firstColumn="1" w:lastColumn="0" w:noHBand="0" w:noVBand="1"/>
      </w:tblPr>
      <w:tblGrid>
        <w:gridCol w:w="6683"/>
      </w:tblGrid>
      <w:tr w:rsidR="00600273" w14:paraId="04F7C183" w14:textId="77777777" w:rsidTr="00600273">
        <w:trPr>
          <w:trHeight w:val="3448"/>
        </w:trPr>
        <w:tc>
          <w:tcPr>
            <w:tcW w:w="6683" w:type="dxa"/>
            <w:tcBorders>
              <w:top w:val="double" w:sz="12" w:space="0" w:color="auto"/>
              <w:left w:val="double" w:sz="12" w:space="0" w:color="auto"/>
              <w:bottom w:val="double" w:sz="12" w:space="0" w:color="auto"/>
              <w:right w:val="double" w:sz="12" w:space="0" w:color="auto"/>
            </w:tcBorders>
            <w:vAlign w:val="center"/>
          </w:tcPr>
          <w:p w14:paraId="0EBEF65F" w14:textId="77777777" w:rsidR="00600273" w:rsidRPr="00600273" w:rsidRDefault="00600273" w:rsidP="00600273">
            <w:pPr>
              <w:spacing w:before="120" w:after="120" w:line="240" w:lineRule="auto"/>
              <w:jc w:val="center"/>
              <w:rPr>
                <w:sz w:val="44"/>
                <w:szCs w:val="44"/>
              </w:rPr>
            </w:pPr>
            <w:r w:rsidRPr="00600273">
              <w:rPr>
                <w:sz w:val="44"/>
                <w:szCs w:val="44"/>
              </w:rPr>
              <w:t>КУРСОВА РОБОТА</w:t>
            </w:r>
          </w:p>
          <w:p w14:paraId="4EFE5422" w14:textId="77777777" w:rsidR="00600273" w:rsidRPr="00600273" w:rsidRDefault="00600273" w:rsidP="00600273">
            <w:pPr>
              <w:spacing w:before="120" w:after="120" w:line="240" w:lineRule="auto"/>
              <w:jc w:val="center"/>
              <w:rPr>
                <w:sz w:val="44"/>
                <w:szCs w:val="44"/>
              </w:rPr>
            </w:pPr>
            <w:r w:rsidRPr="00600273">
              <w:rPr>
                <w:sz w:val="44"/>
                <w:szCs w:val="44"/>
              </w:rPr>
              <w:t xml:space="preserve">КР. ІП – </w:t>
            </w:r>
            <w:r w:rsidR="00D4065F">
              <w:rPr>
                <w:sz w:val="44"/>
                <w:szCs w:val="44"/>
              </w:rPr>
              <w:t>27</w:t>
            </w:r>
            <w:r w:rsidRPr="00600273">
              <w:rPr>
                <w:sz w:val="44"/>
                <w:szCs w:val="44"/>
              </w:rPr>
              <w:t>.00.00.000 ПЗ</w:t>
            </w:r>
          </w:p>
          <w:p w14:paraId="0DEE69FB" w14:textId="77777777" w:rsidR="00600273" w:rsidRPr="00600273" w:rsidRDefault="00600273" w:rsidP="00600273">
            <w:pPr>
              <w:spacing w:before="120" w:after="120" w:line="240" w:lineRule="auto"/>
              <w:jc w:val="center"/>
              <w:rPr>
                <w:sz w:val="44"/>
                <w:szCs w:val="44"/>
              </w:rPr>
            </w:pPr>
            <w:r w:rsidRPr="00600273">
              <w:rPr>
                <w:sz w:val="44"/>
                <w:szCs w:val="44"/>
              </w:rPr>
              <w:t>Група ІП-22-1</w:t>
            </w:r>
          </w:p>
          <w:p w14:paraId="0E647C8E" w14:textId="77777777" w:rsidR="00600273" w:rsidRPr="00600273" w:rsidRDefault="00D4065F" w:rsidP="00600273">
            <w:pPr>
              <w:spacing w:before="120" w:after="120" w:line="240" w:lineRule="auto"/>
              <w:jc w:val="center"/>
              <w:rPr>
                <w:sz w:val="44"/>
                <w:szCs w:val="44"/>
              </w:rPr>
            </w:pPr>
            <w:r>
              <w:rPr>
                <w:sz w:val="44"/>
                <w:szCs w:val="44"/>
              </w:rPr>
              <w:t>Хімій Денис</w:t>
            </w:r>
          </w:p>
          <w:p w14:paraId="400B1A2B" w14:textId="325CDBEC" w:rsidR="00600273" w:rsidRDefault="00600273" w:rsidP="00600273">
            <w:pPr>
              <w:spacing w:before="120" w:after="120" w:line="240" w:lineRule="auto"/>
              <w:jc w:val="center"/>
            </w:pPr>
            <w:r w:rsidRPr="00600273">
              <w:rPr>
                <w:sz w:val="44"/>
                <w:szCs w:val="44"/>
              </w:rPr>
              <w:t>202</w:t>
            </w:r>
            <w:r w:rsidR="00242CE2">
              <w:rPr>
                <w:sz w:val="44"/>
                <w:szCs w:val="44"/>
              </w:rPr>
              <w:t>5</w:t>
            </w:r>
          </w:p>
        </w:tc>
      </w:tr>
    </w:tbl>
    <w:p w14:paraId="2FC7628F" w14:textId="77777777" w:rsidR="00CB24D6" w:rsidRDefault="00CB24D6">
      <w:pPr>
        <w:sectPr w:rsidR="00CB24D6" w:rsidSect="00882F46">
          <w:pgSz w:w="11906" w:h="16838"/>
          <w:pgMar w:top="1134" w:right="567" w:bottom="284" w:left="1418" w:header="708" w:footer="708" w:gutter="0"/>
          <w:cols w:space="708"/>
          <w:docGrid w:linePitch="381"/>
        </w:sectPr>
      </w:pPr>
    </w:p>
    <w:p w14:paraId="0F1CC29F" w14:textId="77777777" w:rsidR="00F627DB" w:rsidRDefault="00F627DB" w:rsidP="00F627DB">
      <w:pPr>
        <w:tabs>
          <w:tab w:val="left" w:pos="4148"/>
        </w:tabs>
      </w:pPr>
    </w:p>
    <w:p w14:paraId="5D6309DA" w14:textId="77777777" w:rsidR="00B60827" w:rsidRPr="00C80FCC" w:rsidRDefault="00F627DB" w:rsidP="00C80FCC">
      <w:pPr>
        <w:spacing w:after="0"/>
        <w:jc w:val="center"/>
        <w:rPr>
          <w:u w:val="single"/>
        </w:rPr>
      </w:pPr>
      <w:r>
        <w:tab/>
      </w:r>
      <w:r w:rsidR="00B60827" w:rsidRPr="00C80FCC">
        <w:rPr>
          <w:u w:val="single"/>
        </w:rPr>
        <w:t>Івано-Франківський національний технічний університет нафти і газу</w:t>
      </w:r>
    </w:p>
    <w:p w14:paraId="3B7DE3F6" w14:textId="77777777" w:rsidR="00B60827" w:rsidRPr="00D21899" w:rsidRDefault="00C80FCC" w:rsidP="00B60827">
      <w:pPr>
        <w:jc w:val="center"/>
        <w:rPr>
          <w:sz w:val="18"/>
          <w:szCs w:val="18"/>
        </w:rPr>
      </w:pPr>
      <w:r>
        <w:rPr>
          <w:sz w:val="18"/>
          <w:szCs w:val="18"/>
        </w:rPr>
        <w:t>(</w:t>
      </w:r>
      <w:r w:rsidRPr="00C80FCC">
        <w:rPr>
          <w:sz w:val="18"/>
          <w:szCs w:val="18"/>
        </w:rPr>
        <w:t>повне найменування вищого навчального закладу</w:t>
      </w:r>
      <w:r>
        <w:rPr>
          <w:sz w:val="18"/>
          <w:szCs w:val="18"/>
        </w:rPr>
        <w:t>)</w:t>
      </w:r>
    </w:p>
    <w:p w14:paraId="679F2031" w14:textId="77777777" w:rsidR="00B60827" w:rsidRPr="008016EE" w:rsidRDefault="00B60827" w:rsidP="008016EE">
      <w:pPr>
        <w:spacing w:after="0"/>
        <w:jc w:val="center"/>
        <w:rPr>
          <w:u w:val="single"/>
        </w:rPr>
      </w:pPr>
      <w:r w:rsidRPr="008016EE">
        <w:rPr>
          <w:u w:val="single"/>
        </w:rPr>
        <w:t>Кафедра інженерії програмного забезпечення</w:t>
      </w:r>
    </w:p>
    <w:p w14:paraId="5EA2F11C" w14:textId="77777777" w:rsidR="00B60827" w:rsidRPr="008016EE" w:rsidRDefault="008016EE" w:rsidP="008016EE">
      <w:pPr>
        <w:jc w:val="center"/>
        <w:rPr>
          <w:sz w:val="32"/>
          <w:szCs w:val="32"/>
        </w:rPr>
      </w:pPr>
      <w:r w:rsidRPr="008016EE">
        <w:rPr>
          <w:sz w:val="18"/>
          <w:szCs w:val="18"/>
        </w:rPr>
        <w:t>(повна назва кафедри)</w:t>
      </w:r>
    </w:p>
    <w:p w14:paraId="2C089BEF" w14:textId="77777777" w:rsidR="00B60827" w:rsidRPr="00B72DDC" w:rsidRDefault="00B60827" w:rsidP="00EC2580">
      <w:pPr>
        <w:rPr>
          <w:sz w:val="36"/>
          <w:szCs w:val="36"/>
        </w:rPr>
      </w:pPr>
    </w:p>
    <w:p w14:paraId="6152F4B7" w14:textId="77777777" w:rsidR="00B60827" w:rsidRPr="008016EE" w:rsidRDefault="00B60827" w:rsidP="00B60827">
      <w:pPr>
        <w:jc w:val="center"/>
        <w:rPr>
          <w:b/>
          <w:sz w:val="44"/>
          <w:szCs w:val="44"/>
        </w:rPr>
      </w:pPr>
      <w:r w:rsidRPr="008016EE">
        <w:rPr>
          <w:b/>
          <w:sz w:val="44"/>
          <w:szCs w:val="44"/>
        </w:rPr>
        <w:t>КУРСОВА РОБОТА</w:t>
      </w:r>
    </w:p>
    <w:p w14:paraId="468308F7" w14:textId="7AB28A58" w:rsidR="00B60827" w:rsidRPr="008016EE" w:rsidRDefault="00B60827" w:rsidP="00EC2580">
      <w:pPr>
        <w:spacing w:after="0" w:line="432" w:lineRule="auto"/>
        <w:jc w:val="center"/>
      </w:pPr>
      <w:r w:rsidRPr="008016EE">
        <w:t>з дисципліни «</w:t>
      </w:r>
      <w:r w:rsidR="00242CE2" w:rsidRPr="00242CE2">
        <w:t>Технологія компонентного програмування для веб</w:t>
      </w:r>
      <w:r w:rsidRPr="008016EE">
        <w:t>»</w:t>
      </w:r>
    </w:p>
    <w:p w14:paraId="2BFBC891" w14:textId="4137F170" w:rsidR="00B60827" w:rsidRPr="00242CE2" w:rsidRDefault="00B60827" w:rsidP="00EC2580">
      <w:pPr>
        <w:spacing w:after="0" w:line="432" w:lineRule="auto"/>
        <w:jc w:val="center"/>
      </w:pPr>
      <w:r w:rsidRPr="008016EE">
        <w:t xml:space="preserve">на тему: </w:t>
      </w:r>
      <w:r w:rsidR="00242CE2" w:rsidRPr="00242CE2">
        <w:t>«</w:t>
      </w:r>
      <w:r w:rsidR="00242CE2">
        <w:t>В</w:t>
      </w:r>
      <w:r w:rsidR="00242CE2" w:rsidRPr="00242CE2">
        <w:t>еб-сайт організації роботи книжкового магазину»</w:t>
      </w:r>
    </w:p>
    <w:p w14:paraId="754A3E89" w14:textId="77777777" w:rsidR="00B60827" w:rsidRDefault="00B60827" w:rsidP="00B60827">
      <w:pPr>
        <w:jc w:val="center"/>
        <w:rPr>
          <w:sz w:val="36"/>
          <w:szCs w:val="36"/>
        </w:rPr>
      </w:pPr>
    </w:p>
    <w:p w14:paraId="3C4E0222" w14:textId="77777777" w:rsidR="00EC2580" w:rsidRPr="00B72DDC" w:rsidRDefault="00EC2580" w:rsidP="00B60827">
      <w:pPr>
        <w:jc w:val="center"/>
        <w:rPr>
          <w:sz w:val="36"/>
          <w:szCs w:val="36"/>
        </w:rPr>
      </w:pPr>
    </w:p>
    <w:tbl>
      <w:tblPr>
        <w:tblStyle w:val="ae"/>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3"/>
        <w:gridCol w:w="5386"/>
      </w:tblGrid>
      <w:tr w:rsidR="00B60827" w:rsidRPr="003C2840" w14:paraId="5DAEF10C" w14:textId="77777777" w:rsidTr="00B52421">
        <w:trPr>
          <w:trHeight w:val="3414"/>
        </w:trPr>
        <w:tc>
          <w:tcPr>
            <w:tcW w:w="2405" w:type="dxa"/>
          </w:tcPr>
          <w:p w14:paraId="17B4AFA4" w14:textId="77777777" w:rsidR="00B60827" w:rsidRPr="00B72DDC" w:rsidRDefault="00B60827" w:rsidP="006E5781">
            <w:pPr>
              <w:rPr>
                <w:sz w:val="36"/>
                <w:szCs w:val="36"/>
              </w:rPr>
            </w:pPr>
          </w:p>
        </w:tc>
        <w:tc>
          <w:tcPr>
            <w:tcW w:w="1843" w:type="dxa"/>
          </w:tcPr>
          <w:p w14:paraId="09C2DF87" w14:textId="77777777" w:rsidR="00B60827" w:rsidRPr="00B72DDC" w:rsidRDefault="00B60827" w:rsidP="009E4627">
            <w:pPr>
              <w:spacing w:after="100" w:line="288" w:lineRule="auto"/>
              <w:rPr>
                <w:sz w:val="36"/>
                <w:szCs w:val="36"/>
              </w:rPr>
            </w:pPr>
          </w:p>
        </w:tc>
        <w:tc>
          <w:tcPr>
            <w:tcW w:w="5386" w:type="dxa"/>
          </w:tcPr>
          <w:p w14:paraId="1405F352" w14:textId="2B4E8547" w:rsidR="00B60827" w:rsidRPr="003C2840" w:rsidRDefault="00B60827" w:rsidP="009E4627">
            <w:pPr>
              <w:spacing w:after="100" w:line="288" w:lineRule="auto"/>
              <w:rPr>
                <w:b/>
              </w:rPr>
            </w:pPr>
            <w:r w:rsidRPr="003C2840">
              <w:t xml:space="preserve">Студента </w:t>
            </w:r>
            <w:r w:rsidR="00242CE2">
              <w:t>3</w:t>
            </w:r>
            <w:r w:rsidRPr="003C2840">
              <w:t xml:space="preserve"> курсу групи </w:t>
            </w:r>
            <w:r w:rsidRPr="003C2840">
              <w:rPr>
                <w:b/>
              </w:rPr>
              <w:t>ІП-22-1</w:t>
            </w:r>
          </w:p>
          <w:p w14:paraId="435449E2" w14:textId="77777777" w:rsidR="009E4627" w:rsidRDefault="006774D8" w:rsidP="009E4627">
            <w:pPr>
              <w:spacing w:after="100" w:line="288" w:lineRule="auto"/>
              <w:rPr>
                <w:b/>
              </w:rPr>
            </w:pPr>
            <w:r>
              <w:t xml:space="preserve">Спеціальності </w:t>
            </w:r>
            <w:r w:rsidR="00B60827" w:rsidRPr="006774D8">
              <w:rPr>
                <w:b/>
              </w:rPr>
              <w:t>121</w:t>
            </w:r>
            <w:r w:rsidRPr="006774D8">
              <w:rPr>
                <w:b/>
              </w:rPr>
              <w:t xml:space="preserve"> –</w:t>
            </w:r>
            <w:r w:rsidR="004D53A1">
              <w:rPr>
                <w:b/>
              </w:rPr>
              <w:t xml:space="preserve"> </w:t>
            </w:r>
          </w:p>
          <w:p w14:paraId="13A34CAE" w14:textId="77777777" w:rsidR="00B60827" w:rsidRPr="006774D8" w:rsidRDefault="00B60827" w:rsidP="009E4627">
            <w:pPr>
              <w:spacing w:after="100" w:line="288" w:lineRule="auto"/>
              <w:rPr>
                <w:b/>
              </w:rPr>
            </w:pPr>
            <w:r w:rsidRPr="006774D8">
              <w:rPr>
                <w:b/>
              </w:rPr>
              <w:t>Інженерія програмного забезпечення</w:t>
            </w:r>
          </w:p>
          <w:p w14:paraId="7AC16010" w14:textId="77777777" w:rsidR="00B60827" w:rsidRDefault="00B60827" w:rsidP="009E4627">
            <w:pPr>
              <w:spacing w:after="100" w:line="288" w:lineRule="auto"/>
              <w:rPr>
                <w:b/>
              </w:rPr>
            </w:pPr>
            <w:r w:rsidRPr="003C2840">
              <w:rPr>
                <w:b/>
              </w:rPr>
              <w:t>Хімія Д.Ю.</w:t>
            </w:r>
          </w:p>
          <w:p w14:paraId="678F3022" w14:textId="77777777" w:rsidR="001A0E62" w:rsidRDefault="001A0E62" w:rsidP="009E4627">
            <w:pPr>
              <w:spacing w:after="100" w:line="288" w:lineRule="auto"/>
              <w:rPr>
                <w:sz w:val="18"/>
                <w:szCs w:val="18"/>
              </w:rPr>
            </w:pPr>
            <w:r w:rsidRPr="008016EE">
              <w:rPr>
                <w:sz w:val="18"/>
                <w:szCs w:val="18"/>
              </w:rPr>
              <w:t>(</w:t>
            </w:r>
            <w:r w:rsidR="006D7167" w:rsidRPr="006D7167">
              <w:rPr>
                <w:sz w:val="18"/>
                <w:szCs w:val="18"/>
              </w:rPr>
              <w:t>прізвище та ініціали</w:t>
            </w:r>
            <w:r w:rsidRPr="008016EE">
              <w:rPr>
                <w:sz w:val="18"/>
                <w:szCs w:val="18"/>
              </w:rPr>
              <w:t>)</w:t>
            </w:r>
          </w:p>
          <w:p w14:paraId="7B367EF6" w14:textId="791A504F" w:rsidR="00B60827" w:rsidRDefault="00B60827" w:rsidP="009E4627">
            <w:pPr>
              <w:spacing w:after="100" w:line="288" w:lineRule="auto"/>
              <w:rPr>
                <w:b/>
                <w:bCs/>
              </w:rPr>
            </w:pPr>
            <w:r w:rsidRPr="003C2840">
              <w:t>Керівник:</w:t>
            </w:r>
            <w:r w:rsidR="003A3BA3">
              <w:t xml:space="preserve"> </w:t>
            </w:r>
            <w:r w:rsidR="00242CE2">
              <w:t>Ваврик Т.О.</w:t>
            </w:r>
          </w:p>
          <w:p w14:paraId="74B191CF" w14:textId="77777777" w:rsidR="003A3BA3" w:rsidRPr="003A3BA3" w:rsidRDefault="003A3BA3" w:rsidP="009E4627">
            <w:pPr>
              <w:spacing w:after="100" w:line="288" w:lineRule="auto"/>
              <w:rPr>
                <w:sz w:val="32"/>
                <w:szCs w:val="32"/>
              </w:rPr>
            </w:pPr>
            <w:r>
              <w:rPr>
                <w:sz w:val="18"/>
                <w:szCs w:val="18"/>
              </w:rPr>
              <w:t>(</w:t>
            </w:r>
            <w:r w:rsidRPr="006D7167">
              <w:rPr>
                <w:sz w:val="18"/>
                <w:szCs w:val="18"/>
              </w:rPr>
              <w:t>посада, вчене звання, науковий ступінь, прізвище та ініціали</w:t>
            </w:r>
            <w:r>
              <w:rPr>
                <w:sz w:val="18"/>
                <w:szCs w:val="18"/>
              </w:rPr>
              <w:t>)</w:t>
            </w:r>
          </w:p>
          <w:p w14:paraId="5B33A882" w14:textId="77777777" w:rsidR="00B60827" w:rsidRPr="003C2840" w:rsidRDefault="00B60827" w:rsidP="009E4627">
            <w:pPr>
              <w:spacing w:after="100" w:line="288" w:lineRule="auto"/>
            </w:pPr>
            <w:r w:rsidRPr="003C2840">
              <w:t>Національна шкала</w:t>
            </w:r>
            <w:r w:rsidR="006E5781">
              <w:t xml:space="preserve">: </w:t>
            </w:r>
            <w:r w:rsidRPr="003C2840">
              <w:t>______________</w:t>
            </w:r>
          </w:p>
          <w:p w14:paraId="67D47C3C" w14:textId="77777777" w:rsidR="00B60827" w:rsidRPr="003C2840" w:rsidRDefault="00B60827" w:rsidP="009E4627">
            <w:pPr>
              <w:spacing w:after="100" w:line="288" w:lineRule="auto"/>
            </w:pPr>
            <w:r w:rsidRPr="003C2840">
              <w:t>Кількість балів: ___ Оцінка ECTS: ___</w:t>
            </w:r>
          </w:p>
        </w:tc>
      </w:tr>
      <w:tr w:rsidR="00B60827" w:rsidRPr="00B72DDC" w14:paraId="13D173A0" w14:textId="77777777" w:rsidTr="00B52421">
        <w:trPr>
          <w:trHeight w:val="2190"/>
        </w:trPr>
        <w:tc>
          <w:tcPr>
            <w:tcW w:w="2405" w:type="dxa"/>
          </w:tcPr>
          <w:p w14:paraId="1B623EBD" w14:textId="77777777" w:rsidR="00B60827" w:rsidRPr="00B72DDC" w:rsidRDefault="00B60827" w:rsidP="00B52421">
            <w:pPr>
              <w:jc w:val="center"/>
              <w:rPr>
                <w:sz w:val="36"/>
                <w:szCs w:val="36"/>
              </w:rPr>
            </w:pPr>
          </w:p>
        </w:tc>
        <w:tc>
          <w:tcPr>
            <w:tcW w:w="1843" w:type="dxa"/>
          </w:tcPr>
          <w:p w14:paraId="230DA949" w14:textId="77777777" w:rsidR="00B60827" w:rsidRPr="00B72DDC" w:rsidRDefault="00B60827" w:rsidP="00B52421">
            <w:r w:rsidRPr="00B72DDC">
              <w:t>Члени комісії</w:t>
            </w:r>
          </w:p>
        </w:tc>
        <w:tc>
          <w:tcPr>
            <w:tcW w:w="5386" w:type="dxa"/>
          </w:tcPr>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3"/>
              <w:gridCol w:w="3162"/>
            </w:tblGrid>
            <w:tr w:rsidR="005E5DB3" w14:paraId="69FE1003" w14:textId="77777777" w:rsidTr="009E4627">
              <w:tc>
                <w:tcPr>
                  <w:tcW w:w="1993" w:type="dxa"/>
                  <w:vAlign w:val="center"/>
                </w:tcPr>
                <w:p w14:paraId="5E241A14" w14:textId="77777777" w:rsidR="005E5DB3" w:rsidRDefault="004D53A1" w:rsidP="004D53A1">
                  <w:pPr>
                    <w:spacing w:before="120"/>
                    <w:jc w:val="center"/>
                    <w:rPr>
                      <w:sz w:val="20"/>
                      <w:szCs w:val="20"/>
                    </w:rPr>
                  </w:pPr>
                  <w:r>
                    <w:rPr>
                      <w:sz w:val="20"/>
                      <w:szCs w:val="20"/>
                    </w:rPr>
                    <w:t>_______________</w:t>
                  </w:r>
                </w:p>
                <w:p w14:paraId="2A0952D3" w14:textId="77777777" w:rsidR="004D53A1" w:rsidRDefault="004D53A1" w:rsidP="004D53A1">
                  <w:pPr>
                    <w:jc w:val="center"/>
                    <w:rPr>
                      <w:sz w:val="20"/>
                      <w:szCs w:val="20"/>
                    </w:rPr>
                  </w:pPr>
                  <w:r>
                    <w:rPr>
                      <w:sz w:val="18"/>
                      <w:szCs w:val="18"/>
                    </w:rPr>
                    <w:t>(підпис)</w:t>
                  </w:r>
                </w:p>
              </w:tc>
              <w:tc>
                <w:tcPr>
                  <w:tcW w:w="3162" w:type="dxa"/>
                  <w:vAlign w:val="center"/>
                </w:tcPr>
                <w:p w14:paraId="42BB2F29" w14:textId="77777777" w:rsidR="004D53A1" w:rsidRDefault="004D53A1" w:rsidP="004D53A1">
                  <w:pPr>
                    <w:spacing w:before="120"/>
                    <w:jc w:val="center"/>
                    <w:rPr>
                      <w:sz w:val="20"/>
                      <w:szCs w:val="20"/>
                    </w:rPr>
                  </w:pPr>
                  <w:r>
                    <w:rPr>
                      <w:sz w:val="20"/>
                      <w:szCs w:val="20"/>
                    </w:rPr>
                    <w:t>___________________________</w:t>
                  </w:r>
                </w:p>
                <w:p w14:paraId="220D0ED0" w14:textId="77777777" w:rsidR="005E5DB3" w:rsidRDefault="004D53A1" w:rsidP="004D53A1">
                  <w:pPr>
                    <w:jc w:val="center"/>
                    <w:rPr>
                      <w:sz w:val="20"/>
                      <w:szCs w:val="20"/>
                    </w:rPr>
                  </w:pPr>
                  <w:r>
                    <w:rPr>
                      <w:sz w:val="18"/>
                      <w:szCs w:val="18"/>
                    </w:rPr>
                    <w:t>(прізвище та ініціали)</w:t>
                  </w:r>
                </w:p>
              </w:tc>
            </w:tr>
            <w:tr w:rsidR="005E5DB3" w14:paraId="64053D94" w14:textId="77777777" w:rsidTr="009E4627">
              <w:tc>
                <w:tcPr>
                  <w:tcW w:w="1993" w:type="dxa"/>
                  <w:vAlign w:val="center"/>
                </w:tcPr>
                <w:p w14:paraId="52B923BF" w14:textId="77777777" w:rsidR="004D53A1" w:rsidRDefault="004D53A1" w:rsidP="004D53A1">
                  <w:pPr>
                    <w:spacing w:before="120"/>
                    <w:jc w:val="center"/>
                    <w:rPr>
                      <w:sz w:val="20"/>
                      <w:szCs w:val="20"/>
                    </w:rPr>
                  </w:pPr>
                  <w:r>
                    <w:rPr>
                      <w:sz w:val="20"/>
                      <w:szCs w:val="20"/>
                    </w:rPr>
                    <w:t>_______________</w:t>
                  </w:r>
                </w:p>
                <w:p w14:paraId="239D3C5E" w14:textId="77777777" w:rsidR="005E5DB3" w:rsidRDefault="004D53A1" w:rsidP="004D53A1">
                  <w:pPr>
                    <w:jc w:val="center"/>
                    <w:rPr>
                      <w:sz w:val="20"/>
                      <w:szCs w:val="20"/>
                    </w:rPr>
                  </w:pPr>
                  <w:r>
                    <w:rPr>
                      <w:sz w:val="18"/>
                      <w:szCs w:val="18"/>
                    </w:rPr>
                    <w:t>(підпис)</w:t>
                  </w:r>
                </w:p>
              </w:tc>
              <w:tc>
                <w:tcPr>
                  <w:tcW w:w="3162" w:type="dxa"/>
                  <w:vAlign w:val="center"/>
                </w:tcPr>
                <w:p w14:paraId="62219DCA" w14:textId="77777777" w:rsidR="004D53A1" w:rsidRDefault="004D53A1" w:rsidP="004D53A1">
                  <w:pPr>
                    <w:spacing w:before="120"/>
                    <w:jc w:val="center"/>
                    <w:rPr>
                      <w:sz w:val="20"/>
                      <w:szCs w:val="20"/>
                    </w:rPr>
                  </w:pPr>
                  <w:r>
                    <w:rPr>
                      <w:sz w:val="20"/>
                      <w:szCs w:val="20"/>
                    </w:rPr>
                    <w:t>___________________________</w:t>
                  </w:r>
                </w:p>
                <w:p w14:paraId="3EAF3EB3" w14:textId="77777777" w:rsidR="005E5DB3" w:rsidRDefault="004D53A1" w:rsidP="004D53A1">
                  <w:pPr>
                    <w:jc w:val="center"/>
                    <w:rPr>
                      <w:sz w:val="20"/>
                      <w:szCs w:val="20"/>
                    </w:rPr>
                  </w:pPr>
                  <w:r>
                    <w:rPr>
                      <w:sz w:val="18"/>
                      <w:szCs w:val="18"/>
                    </w:rPr>
                    <w:t>(прізвище та ініціали)</w:t>
                  </w:r>
                </w:p>
              </w:tc>
            </w:tr>
            <w:tr w:rsidR="005E5DB3" w14:paraId="298A7427" w14:textId="77777777" w:rsidTr="009E4627">
              <w:tc>
                <w:tcPr>
                  <w:tcW w:w="1993" w:type="dxa"/>
                  <w:vAlign w:val="center"/>
                </w:tcPr>
                <w:p w14:paraId="38184DD4" w14:textId="77777777" w:rsidR="004D53A1" w:rsidRDefault="004D53A1" w:rsidP="004D53A1">
                  <w:pPr>
                    <w:spacing w:before="120"/>
                    <w:jc w:val="center"/>
                    <w:rPr>
                      <w:sz w:val="20"/>
                      <w:szCs w:val="20"/>
                    </w:rPr>
                  </w:pPr>
                  <w:r>
                    <w:rPr>
                      <w:sz w:val="20"/>
                      <w:szCs w:val="20"/>
                    </w:rPr>
                    <w:t>_______________</w:t>
                  </w:r>
                </w:p>
                <w:p w14:paraId="176E898C" w14:textId="77777777" w:rsidR="005E5DB3" w:rsidRDefault="004D53A1" w:rsidP="004D53A1">
                  <w:pPr>
                    <w:jc w:val="center"/>
                    <w:rPr>
                      <w:sz w:val="20"/>
                      <w:szCs w:val="20"/>
                    </w:rPr>
                  </w:pPr>
                  <w:r>
                    <w:rPr>
                      <w:sz w:val="18"/>
                      <w:szCs w:val="18"/>
                    </w:rPr>
                    <w:t>(підпис)</w:t>
                  </w:r>
                </w:p>
              </w:tc>
              <w:tc>
                <w:tcPr>
                  <w:tcW w:w="3162" w:type="dxa"/>
                  <w:vAlign w:val="center"/>
                </w:tcPr>
                <w:p w14:paraId="069F76EF" w14:textId="77777777" w:rsidR="004D53A1" w:rsidRDefault="004D53A1" w:rsidP="004D53A1">
                  <w:pPr>
                    <w:spacing w:before="120"/>
                    <w:jc w:val="center"/>
                    <w:rPr>
                      <w:sz w:val="20"/>
                      <w:szCs w:val="20"/>
                    </w:rPr>
                  </w:pPr>
                  <w:r>
                    <w:rPr>
                      <w:sz w:val="20"/>
                      <w:szCs w:val="20"/>
                    </w:rPr>
                    <w:t>___________________________</w:t>
                  </w:r>
                </w:p>
                <w:p w14:paraId="2EA275B5" w14:textId="77777777" w:rsidR="005E5DB3" w:rsidRDefault="004D53A1" w:rsidP="004D53A1">
                  <w:pPr>
                    <w:jc w:val="center"/>
                    <w:rPr>
                      <w:sz w:val="20"/>
                      <w:szCs w:val="20"/>
                    </w:rPr>
                  </w:pPr>
                  <w:r>
                    <w:rPr>
                      <w:sz w:val="18"/>
                      <w:szCs w:val="18"/>
                    </w:rPr>
                    <w:t>(прізвище та ініціали)</w:t>
                  </w:r>
                </w:p>
              </w:tc>
            </w:tr>
          </w:tbl>
          <w:p w14:paraId="3F96B603" w14:textId="77777777" w:rsidR="00B60827" w:rsidRPr="00B72DDC" w:rsidRDefault="00B60827" w:rsidP="00B52421">
            <w:pPr>
              <w:rPr>
                <w:sz w:val="20"/>
                <w:szCs w:val="20"/>
              </w:rPr>
            </w:pPr>
          </w:p>
        </w:tc>
      </w:tr>
    </w:tbl>
    <w:p w14:paraId="654D6F21" w14:textId="77777777" w:rsidR="00B60827" w:rsidRDefault="00B60827" w:rsidP="00B60827">
      <w:pPr>
        <w:rPr>
          <w:sz w:val="36"/>
          <w:szCs w:val="36"/>
        </w:rPr>
      </w:pPr>
    </w:p>
    <w:p w14:paraId="66AD330E" w14:textId="77777777" w:rsidR="00EC2580" w:rsidRPr="00B72DDC" w:rsidRDefault="00EC2580" w:rsidP="00B60827">
      <w:pPr>
        <w:rPr>
          <w:sz w:val="36"/>
          <w:szCs w:val="36"/>
        </w:rPr>
      </w:pPr>
    </w:p>
    <w:p w14:paraId="1D8C99C6" w14:textId="535938C5" w:rsidR="00B60827" w:rsidRPr="00EC2580" w:rsidRDefault="00EC2580" w:rsidP="00EC2580">
      <w:pPr>
        <w:keepNext/>
        <w:spacing w:after="100" w:line="288" w:lineRule="auto"/>
        <w:jc w:val="center"/>
      </w:pPr>
      <w:r>
        <w:t xml:space="preserve">м. </w:t>
      </w:r>
      <w:r w:rsidR="00B60827" w:rsidRPr="004D53A1">
        <w:t>Івано-Франківськ</w:t>
      </w:r>
      <w:r>
        <w:t xml:space="preserve"> </w:t>
      </w:r>
      <w:r w:rsidR="00B60827" w:rsidRPr="004D53A1">
        <w:t>202</w:t>
      </w:r>
      <w:r w:rsidR="00242CE2">
        <w:t>5</w:t>
      </w:r>
      <w:r w:rsidR="00B60827">
        <w:rPr>
          <w:sz w:val="36"/>
          <w:szCs w:val="36"/>
        </w:rPr>
        <w:tab/>
      </w:r>
    </w:p>
    <w:p w14:paraId="35F3F3CF" w14:textId="77777777" w:rsidR="00B60827" w:rsidRDefault="00B60827" w:rsidP="00B60827">
      <w:pPr>
        <w:pageBreakBefore/>
        <w:rPr>
          <w:sz w:val="32"/>
          <w:szCs w:val="32"/>
        </w:rPr>
        <w:sectPr w:rsidR="00B60827" w:rsidSect="00B60827">
          <w:footerReference w:type="default" r:id="rId8"/>
          <w:pgSz w:w="11906" w:h="16838"/>
          <w:pgMar w:top="567" w:right="1134" w:bottom="567" w:left="1134" w:header="425" w:footer="425" w:gutter="0"/>
          <w:cols w:space="708"/>
          <w:titlePg/>
          <w:docGrid w:linePitch="360"/>
        </w:sectPr>
      </w:pPr>
    </w:p>
    <w:p w14:paraId="6ADD0C7C" w14:textId="77777777" w:rsidR="00B60827" w:rsidRPr="00275041" w:rsidRDefault="00B60827" w:rsidP="00246D41">
      <w:pPr>
        <w:pageBreakBefore/>
        <w:jc w:val="center"/>
      </w:pPr>
      <w:r w:rsidRPr="00275041">
        <w:lastRenderedPageBreak/>
        <w:t>Івано-Франківський національний технічний університет нафти і газу</w:t>
      </w:r>
    </w:p>
    <w:p w14:paraId="3D34EB68" w14:textId="77777777" w:rsidR="00B60827" w:rsidRPr="00275041" w:rsidRDefault="00B60827" w:rsidP="00B60827">
      <w:r w:rsidRPr="00275041">
        <w:t xml:space="preserve">Кафедра: </w:t>
      </w:r>
      <w:r w:rsidRPr="00275041">
        <w:rPr>
          <w:b/>
        </w:rPr>
        <w:t>Інженерія програмного забезпечення</w:t>
      </w:r>
    </w:p>
    <w:p w14:paraId="3237C016" w14:textId="77777777" w:rsidR="00B60827" w:rsidRPr="00275041" w:rsidRDefault="00B60827" w:rsidP="00B60827">
      <w:r w:rsidRPr="00275041">
        <w:t xml:space="preserve">Дисципліна: </w:t>
      </w:r>
      <w:r w:rsidRPr="00275041">
        <w:rPr>
          <w:b/>
        </w:rPr>
        <w:t>Об’єктно-орієнтоване програмування</w:t>
      </w:r>
    </w:p>
    <w:p w14:paraId="1FD0D486" w14:textId="77777777" w:rsidR="00B60827" w:rsidRPr="00275041" w:rsidRDefault="00B60827" w:rsidP="00B60827">
      <w:r w:rsidRPr="00275041">
        <w:t xml:space="preserve">Спеціальність: </w:t>
      </w:r>
      <w:r w:rsidRPr="00275041">
        <w:rPr>
          <w:b/>
        </w:rPr>
        <w:t>Інженерія програмного забезпечення</w:t>
      </w:r>
    </w:p>
    <w:p w14:paraId="2975EBED" w14:textId="77777777" w:rsidR="00B60827" w:rsidRPr="00275041" w:rsidRDefault="00B60827" w:rsidP="00B60827">
      <w:r w:rsidRPr="00275041">
        <w:t xml:space="preserve">Курс         </w:t>
      </w:r>
      <w:r w:rsidRPr="00275041">
        <w:rPr>
          <w:b/>
        </w:rPr>
        <w:t>1</w:t>
      </w:r>
      <w:r w:rsidRPr="00275041">
        <w:t xml:space="preserve">         Група         </w:t>
      </w:r>
      <w:r w:rsidRPr="00275041">
        <w:rPr>
          <w:b/>
        </w:rPr>
        <w:t>ІП-22-1</w:t>
      </w:r>
      <w:r w:rsidRPr="00275041">
        <w:t xml:space="preserve">         Семестр          </w:t>
      </w:r>
      <w:r w:rsidRPr="00275041">
        <w:rPr>
          <w:b/>
        </w:rPr>
        <w:t>2</w:t>
      </w:r>
      <w:r w:rsidRPr="00275041">
        <w:t xml:space="preserve">         </w:t>
      </w:r>
    </w:p>
    <w:p w14:paraId="2BE8B55F" w14:textId="77777777" w:rsidR="00B60827" w:rsidRPr="00C459AB" w:rsidRDefault="00B60827" w:rsidP="00246D41">
      <w:pPr>
        <w:rPr>
          <w:sz w:val="40"/>
          <w:szCs w:val="40"/>
        </w:rPr>
      </w:pPr>
    </w:p>
    <w:p w14:paraId="1982C1ED" w14:textId="77777777" w:rsidR="00B60827" w:rsidRPr="004A223E" w:rsidRDefault="00B60827" w:rsidP="00B60827">
      <w:pPr>
        <w:jc w:val="center"/>
        <w:rPr>
          <w:bCs/>
          <w:sz w:val="36"/>
          <w:szCs w:val="36"/>
        </w:rPr>
      </w:pPr>
      <w:r w:rsidRPr="004A223E">
        <w:rPr>
          <w:bCs/>
          <w:sz w:val="36"/>
          <w:szCs w:val="36"/>
        </w:rPr>
        <w:t>ЗАВДАННЯ</w:t>
      </w:r>
    </w:p>
    <w:p w14:paraId="48564E5B" w14:textId="77777777" w:rsidR="00B60827" w:rsidRPr="004A223E" w:rsidRDefault="00B60827" w:rsidP="00B60827">
      <w:pPr>
        <w:jc w:val="center"/>
        <w:rPr>
          <w:bCs/>
          <w:sz w:val="36"/>
          <w:szCs w:val="36"/>
        </w:rPr>
      </w:pPr>
      <w:r w:rsidRPr="004A223E">
        <w:rPr>
          <w:bCs/>
          <w:sz w:val="36"/>
          <w:szCs w:val="36"/>
        </w:rPr>
        <w:t>НА КУРСОВ</w:t>
      </w:r>
      <w:r w:rsidR="00246D41" w:rsidRPr="004A223E">
        <w:rPr>
          <w:bCs/>
          <w:sz w:val="36"/>
          <w:szCs w:val="36"/>
        </w:rPr>
        <w:t xml:space="preserve">У </w:t>
      </w:r>
      <w:r w:rsidRPr="004A223E">
        <w:rPr>
          <w:bCs/>
          <w:sz w:val="36"/>
          <w:szCs w:val="36"/>
        </w:rPr>
        <w:t>РОБОТУ</w:t>
      </w:r>
    </w:p>
    <w:p w14:paraId="3208C7CF" w14:textId="77777777" w:rsidR="00B60827" w:rsidRPr="00B72DDC" w:rsidRDefault="00B60827" w:rsidP="00B60827">
      <w:pPr>
        <w:jc w:val="center"/>
        <w:rPr>
          <w:b/>
          <w:sz w:val="40"/>
          <w:szCs w:val="40"/>
        </w:rPr>
      </w:pPr>
    </w:p>
    <w:p w14:paraId="15E6265F" w14:textId="77777777" w:rsidR="00B60827" w:rsidRPr="004A223E" w:rsidRDefault="00B60827" w:rsidP="00B60827">
      <w:pPr>
        <w:rPr>
          <w:b/>
        </w:rPr>
      </w:pPr>
      <w:r w:rsidRPr="004A223E">
        <w:t xml:space="preserve">Студенту                         </w:t>
      </w:r>
      <w:r w:rsidRPr="004A223E">
        <w:rPr>
          <w:b/>
        </w:rPr>
        <w:t>Хімію Денису Юрійовичу</w:t>
      </w:r>
    </w:p>
    <w:p w14:paraId="395AB9A4" w14:textId="24C20BF2" w:rsidR="00B60827" w:rsidRPr="004A223E" w:rsidRDefault="00B60827" w:rsidP="00B60827">
      <w:r w:rsidRPr="004A223E">
        <w:t xml:space="preserve">1. Тема роботи: </w:t>
      </w:r>
      <w:r w:rsidR="009A552E">
        <w:rPr>
          <w:b/>
        </w:rPr>
        <w:t xml:space="preserve"> </w:t>
      </w:r>
      <w:r w:rsidR="009A552E" w:rsidRPr="009A552E">
        <w:rPr>
          <w:b/>
        </w:rPr>
        <w:t>Веб-сайт організації роботи книжкового магазину</w:t>
      </w:r>
    </w:p>
    <w:p w14:paraId="6890AC15" w14:textId="21E5471D" w:rsidR="00B60827" w:rsidRPr="004A223E" w:rsidRDefault="00B60827" w:rsidP="00B60827">
      <w:r w:rsidRPr="004A223E">
        <w:t>2. Термін здачі студентом закінчено</w:t>
      </w:r>
      <w:r w:rsidR="00387E22">
        <w:t xml:space="preserve">ї </w:t>
      </w:r>
      <w:r w:rsidRPr="004A223E">
        <w:t xml:space="preserve">роботи: </w:t>
      </w:r>
      <w:r w:rsidR="00EB4D23">
        <w:rPr>
          <w:b/>
        </w:rPr>
        <w:t>5</w:t>
      </w:r>
      <w:r w:rsidRPr="004A223E">
        <w:rPr>
          <w:b/>
        </w:rPr>
        <w:t xml:space="preserve"> </w:t>
      </w:r>
      <w:r w:rsidR="00EB4D23">
        <w:rPr>
          <w:b/>
        </w:rPr>
        <w:t>черв</w:t>
      </w:r>
      <w:r w:rsidR="00D131F0">
        <w:rPr>
          <w:b/>
        </w:rPr>
        <w:t xml:space="preserve">ня </w:t>
      </w:r>
      <w:r w:rsidRPr="004A223E">
        <w:rPr>
          <w:b/>
        </w:rPr>
        <w:t>202</w:t>
      </w:r>
      <w:r w:rsidR="009A552E">
        <w:rPr>
          <w:b/>
        </w:rPr>
        <w:t>5</w:t>
      </w:r>
      <w:r w:rsidR="00D131F0">
        <w:rPr>
          <w:b/>
        </w:rPr>
        <w:t xml:space="preserve"> </w:t>
      </w:r>
      <w:r w:rsidRPr="004A223E">
        <w:rPr>
          <w:b/>
        </w:rPr>
        <w:t>року</w:t>
      </w:r>
    </w:p>
    <w:p w14:paraId="112683DD" w14:textId="05287FB9" w:rsidR="00B60827" w:rsidRPr="004A223E" w:rsidRDefault="00B60827" w:rsidP="00B60827">
      <w:r w:rsidRPr="004A223E">
        <w:t xml:space="preserve">3. Вхідні дані до роботи: </w:t>
      </w:r>
      <w:r w:rsidRPr="004A223E">
        <w:rPr>
          <w:b/>
        </w:rPr>
        <w:t xml:space="preserve">згідно з </w:t>
      </w:r>
      <w:r w:rsidR="00B71235">
        <w:rPr>
          <w:b/>
        </w:rPr>
        <w:t xml:space="preserve">обраним </w:t>
      </w:r>
      <w:r w:rsidRPr="004A223E">
        <w:rPr>
          <w:b/>
        </w:rPr>
        <w:t>варіантом</w:t>
      </w:r>
    </w:p>
    <w:p w14:paraId="0D9D6DC9" w14:textId="010B4F5C" w:rsidR="00B60827" w:rsidRPr="004A223E" w:rsidRDefault="00B60827" w:rsidP="00B60827">
      <w:r w:rsidRPr="004A223E">
        <w:t>4. Зміст розрахунково-пояснювальної записки (перелік питань, що їх належить розробити</w:t>
      </w:r>
      <w:r w:rsidR="0028723B">
        <w:t>)</w:t>
      </w:r>
      <w:r w:rsidRPr="004A223E">
        <w:t xml:space="preserve">: </w:t>
      </w:r>
      <w:r w:rsidR="00103FF8" w:rsidRPr="009C280D">
        <w:rPr>
          <w:b/>
          <w:bCs/>
        </w:rPr>
        <w:t>Анотація</w:t>
      </w:r>
      <w:r w:rsidRPr="004A223E">
        <w:rPr>
          <w:b/>
        </w:rPr>
        <w:t xml:space="preserve">, </w:t>
      </w:r>
      <w:r w:rsidR="009C280D">
        <w:rPr>
          <w:b/>
        </w:rPr>
        <w:t xml:space="preserve">вступ, </w:t>
      </w:r>
      <w:r w:rsidR="007716E1">
        <w:rPr>
          <w:b/>
        </w:rPr>
        <w:t xml:space="preserve">теоретичний аналіз матеріалу, </w:t>
      </w:r>
      <w:r w:rsidR="00413234">
        <w:rPr>
          <w:b/>
        </w:rPr>
        <w:t xml:space="preserve">обґрунтування </w:t>
      </w:r>
      <w:r w:rsidR="00524F5D">
        <w:rPr>
          <w:b/>
        </w:rPr>
        <w:t xml:space="preserve">та аналіз </w:t>
      </w:r>
      <w:r w:rsidR="00413234">
        <w:rPr>
          <w:b/>
        </w:rPr>
        <w:t>предметної області</w:t>
      </w:r>
      <w:r w:rsidRPr="004A223E">
        <w:rPr>
          <w:b/>
        </w:rPr>
        <w:t xml:space="preserve">, </w:t>
      </w:r>
      <w:r w:rsidR="00413234">
        <w:rPr>
          <w:b/>
        </w:rPr>
        <w:t xml:space="preserve">постановка </w:t>
      </w:r>
      <w:r w:rsidR="007716E1">
        <w:rPr>
          <w:b/>
        </w:rPr>
        <w:t>завдан</w:t>
      </w:r>
      <w:r w:rsidR="00413234">
        <w:rPr>
          <w:b/>
        </w:rPr>
        <w:t>ня</w:t>
      </w:r>
      <w:r w:rsidRPr="004A223E">
        <w:rPr>
          <w:b/>
        </w:rPr>
        <w:t>,</w:t>
      </w:r>
      <w:r w:rsidR="009E34B4">
        <w:rPr>
          <w:b/>
        </w:rPr>
        <w:t xml:space="preserve"> створення уніфікованих </w:t>
      </w:r>
      <w:r w:rsidR="009E34B4">
        <w:rPr>
          <w:b/>
          <w:lang w:val="en-US"/>
        </w:rPr>
        <w:t>React-</w:t>
      </w:r>
      <w:r w:rsidR="009E34B4">
        <w:rPr>
          <w:b/>
        </w:rPr>
        <w:t>компонентів,</w:t>
      </w:r>
      <w:r w:rsidR="00591832">
        <w:rPr>
          <w:b/>
        </w:rPr>
        <w:t xml:space="preserve"> створення вебзастосунку на їх основі,</w:t>
      </w:r>
      <w:r w:rsidR="009E34B4">
        <w:rPr>
          <w:b/>
        </w:rPr>
        <w:t xml:space="preserve"> генерація тестових даних</w:t>
      </w:r>
      <w:r w:rsidR="00591832">
        <w:rPr>
          <w:b/>
        </w:rPr>
        <w:t>, демонстрація роботи застосунку</w:t>
      </w:r>
      <w:r w:rsidR="009E34B4">
        <w:rPr>
          <w:b/>
        </w:rPr>
        <w:t xml:space="preserve">, </w:t>
      </w:r>
      <w:r w:rsidRPr="004A223E">
        <w:rPr>
          <w:b/>
        </w:rPr>
        <w:t>висновок, список використан</w:t>
      </w:r>
      <w:r w:rsidR="007716E1">
        <w:rPr>
          <w:b/>
        </w:rPr>
        <w:t>их джерел</w:t>
      </w:r>
      <w:r w:rsidRPr="004A223E">
        <w:rPr>
          <w:b/>
        </w:rPr>
        <w:t>.</w:t>
      </w:r>
    </w:p>
    <w:p w14:paraId="6B8969D8" w14:textId="1A7E64BA" w:rsidR="00B60827" w:rsidRPr="004A223E" w:rsidRDefault="0055192C" w:rsidP="00B60827">
      <w:r>
        <w:t xml:space="preserve">5. Дата видачі завдання: </w:t>
      </w:r>
      <w:r w:rsidR="00DA1B80">
        <w:rPr>
          <w:b/>
        </w:rPr>
        <w:t>12</w:t>
      </w:r>
      <w:r w:rsidR="00C459AB" w:rsidRPr="004A223E">
        <w:rPr>
          <w:b/>
        </w:rPr>
        <w:t xml:space="preserve"> </w:t>
      </w:r>
      <w:r w:rsidR="00AD0D14">
        <w:rPr>
          <w:b/>
        </w:rPr>
        <w:t>берез</w:t>
      </w:r>
      <w:r w:rsidR="00C459AB">
        <w:rPr>
          <w:b/>
        </w:rPr>
        <w:t xml:space="preserve">ня </w:t>
      </w:r>
      <w:r w:rsidR="00C459AB" w:rsidRPr="004A223E">
        <w:rPr>
          <w:b/>
        </w:rPr>
        <w:t>202</w:t>
      </w:r>
      <w:r w:rsidR="00AD0D14">
        <w:rPr>
          <w:b/>
        </w:rPr>
        <w:t>5</w:t>
      </w:r>
      <w:r w:rsidR="00C459AB">
        <w:rPr>
          <w:b/>
        </w:rPr>
        <w:t xml:space="preserve"> </w:t>
      </w:r>
      <w:r w:rsidR="00C459AB" w:rsidRPr="004A223E">
        <w:rPr>
          <w:b/>
        </w:rPr>
        <w:t>року</w:t>
      </w:r>
    </w:p>
    <w:p w14:paraId="11AE7BA8" w14:textId="77777777" w:rsidR="00B60827" w:rsidRPr="00B72DDC" w:rsidRDefault="00B60827" w:rsidP="00B60827">
      <w:pPr>
        <w:rPr>
          <w:sz w:val="32"/>
          <w:szCs w:val="32"/>
        </w:rPr>
      </w:pPr>
    </w:p>
    <w:p w14:paraId="6DCA9CFE" w14:textId="77777777" w:rsidR="00B60827" w:rsidRPr="00B72DDC" w:rsidRDefault="00B60827" w:rsidP="00B60827">
      <w:pPr>
        <w:jc w:val="right"/>
        <w:rPr>
          <w:sz w:val="32"/>
          <w:szCs w:val="32"/>
        </w:rPr>
      </w:pPr>
    </w:p>
    <w:p w14:paraId="10F5A89F" w14:textId="77777777" w:rsidR="00B60827" w:rsidRDefault="00B60827" w:rsidP="00B60827">
      <w:pPr>
        <w:pageBreakBefore/>
        <w:spacing w:after="400"/>
        <w:jc w:val="center"/>
        <w:rPr>
          <w:b/>
          <w:sz w:val="44"/>
          <w:szCs w:val="44"/>
        </w:rPr>
        <w:sectPr w:rsidR="00B60827" w:rsidSect="00B60827">
          <w:pgSz w:w="11906" w:h="16838"/>
          <w:pgMar w:top="567" w:right="1134" w:bottom="567" w:left="1134" w:header="425" w:footer="425" w:gutter="0"/>
          <w:cols w:space="708"/>
          <w:titlePg/>
          <w:docGrid w:linePitch="360"/>
        </w:sectPr>
      </w:pPr>
    </w:p>
    <w:p w14:paraId="3B52A86A" w14:textId="00EA0901" w:rsidR="00B60827" w:rsidRPr="00720BFD" w:rsidRDefault="00B60827" w:rsidP="001040AE">
      <w:pPr>
        <w:pageBreakBefore/>
        <w:spacing w:after="200"/>
        <w:jc w:val="center"/>
        <w:rPr>
          <w:bCs/>
          <w:sz w:val="36"/>
          <w:szCs w:val="36"/>
          <w:lang w:val="en-US"/>
        </w:rPr>
      </w:pPr>
      <w:r w:rsidRPr="00FA6857">
        <w:rPr>
          <w:bCs/>
          <w:sz w:val="36"/>
          <w:szCs w:val="36"/>
        </w:rPr>
        <w:lastRenderedPageBreak/>
        <w:t>КАЛЕНДАРНИЙ ПЛАН</w:t>
      </w:r>
      <w:r w:rsidR="00720BFD">
        <w:rPr>
          <w:bCs/>
          <w:sz w:val="36"/>
          <w:szCs w:val="36"/>
          <w:lang w:val="en-US"/>
        </w:rPr>
        <w:t xml:space="preserve"> NB</w:t>
      </w:r>
    </w:p>
    <w:tbl>
      <w:tblPr>
        <w:tblStyle w:val="ae"/>
        <w:tblW w:w="0" w:type="auto"/>
        <w:tblLook w:val="04A0" w:firstRow="1" w:lastRow="0" w:firstColumn="1" w:lastColumn="0" w:noHBand="0" w:noVBand="1"/>
      </w:tblPr>
      <w:tblGrid>
        <w:gridCol w:w="4390"/>
        <w:gridCol w:w="2693"/>
        <w:gridCol w:w="2261"/>
      </w:tblGrid>
      <w:tr w:rsidR="00B60827" w:rsidRPr="00B72DDC" w14:paraId="379A565A" w14:textId="77777777" w:rsidTr="001040AE">
        <w:tc>
          <w:tcPr>
            <w:tcW w:w="4390" w:type="dxa"/>
            <w:vAlign w:val="center"/>
          </w:tcPr>
          <w:p w14:paraId="6D13BD60" w14:textId="77777777" w:rsidR="00B60827" w:rsidRPr="00B72DDC" w:rsidRDefault="00B60827" w:rsidP="00937846">
            <w:pPr>
              <w:spacing w:before="160" w:after="40" w:line="288" w:lineRule="auto"/>
              <w:jc w:val="center"/>
            </w:pPr>
            <w:r w:rsidRPr="00B72DDC">
              <w:t>Номер і назва етапів курсово</w:t>
            </w:r>
            <w:r w:rsidR="001040AE">
              <w:t xml:space="preserve">ї </w:t>
            </w:r>
            <w:r w:rsidRPr="00B72DDC">
              <w:t>роботи</w:t>
            </w:r>
          </w:p>
        </w:tc>
        <w:tc>
          <w:tcPr>
            <w:tcW w:w="2693" w:type="dxa"/>
            <w:vAlign w:val="center"/>
          </w:tcPr>
          <w:p w14:paraId="29550808" w14:textId="77777777" w:rsidR="00B60827" w:rsidRPr="00B72DDC" w:rsidRDefault="00B60827" w:rsidP="00937846">
            <w:pPr>
              <w:spacing w:before="160" w:after="40" w:line="288" w:lineRule="auto"/>
              <w:jc w:val="center"/>
            </w:pPr>
            <w:r w:rsidRPr="00B72DDC">
              <w:t>Термін виконання етапів роботи</w:t>
            </w:r>
          </w:p>
        </w:tc>
        <w:tc>
          <w:tcPr>
            <w:tcW w:w="2261" w:type="dxa"/>
            <w:vAlign w:val="center"/>
          </w:tcPr>
          <w:p w14:paraId="3E21F3FF" w14:textId="77777777" w:rsidR="00B60827" w:rsidRPr="00B72DDC" w:rsidRDefault="00B60827" w:rsidP="00937846">
            <w:pPr>
              <w:spacing w:before="160" w:after="40" w:line="288" w:lineRule="auto"/>
              <w:jc w:val="center"/>
            </w:pPr>
            <w:r w:rsidRPr="00B72DDC">
              <w:t>Примітка</w:t>
            </w:r>
          </w:p>
        </w:tc>
      </w:tr>
      <w:tr w:rsidR="00B60827" w:rsidRPr="00DE7D57" w14:paraId="575B30C3" w14:textId="77777777" w:rsidTr="001040AE">
        <w:tc>
          <w:tcPr>
            <w:tcW w:w="4390" w:type="dxa"/>
            <w:vAlign w:val="center"/>
          </w:tcPr>
          <w:p w14:paraId="36EF96EF" w14:textId="4E2F93AA" w:rsidR="00B60827" w:rsidRPr="00B72DDC" w:rsidRDefault="00612294" w:rsidP="00937846">
            <w:pPr>
              <w:spacing w:before="160" w:after="40" w:line="288" w:lineRule="auto"/>
              <w:jc w:val="center"/>
            </w:pPr>
            <w:r>
              <w:t xml:space="preserve">1. </w:t>
            </w:r>
            <w:r w:rsidR="00E72AF5" w:rsidRPr="00E72AF5">
              <w:t>Вибір варіанту завдання. Збір теоретичних матеріалів</w:t>
            </w:r>
          </w:p>
        </w:tc>
        <w:tc>
          <w:tcPr>
            <w:tcW w:w="2693" w:type="dxa"/>
            <w:vAlign w:val="center"/>
          </w:tcPr>
          <w:p w14:paraId="207E194E" w14:textId="06F3D547" w:rsidR="00B60827" w:rsidRPr="00B72DDC" w:rsidRDefault="00751959" w:rsidP="00937846">
            <w:pPr>
              <w:spacing w:before="160" w:after="40" w:line="288" w:lineRule="auto"/>
              <w:jc w:val="center"/>
            </w:pPr>
            <w:r>
              <w:t>2</w:t>
            </w:r>
            <w:r w:rsidR="00816B0D">
              <w:t>1</w:t>
            </w:r>
            <w:r>
              <w:t>.03.25</w:t>
            </w:r>
          </w:p>
        </w:tc>
        <w:tc>
          <w:tcPr>
            <w:tcW w:w="2261" w:type="dxa"/>
            <w:vAlign w:val="center"/>
          </w:tcPr>
          <w:p w14:paraId="209D8DF2" w14:textId="77777777" w:rsidR="00B60827" w:rsidRPr="00B72DDC" w:rsidRDefault="00B60827" w:rsidP="00937846">
            <w:pPr>
              <w:spacing w:before="160" w:after="40" w:line="288" w:lineRule="auto"/>
              <w:jc w:val="center"/>
            </w:pPr>
            <w:r w:rsidRPr="00B72DDC">
              <w:t>Виконано</w:t>
            </w:r>
          </w:p>
        </w:tc>
      </w:tr>
      <w:tr w:rsidR="00B60827" w:rsidRPr="00B72DDC" w14:paraId="61E34142" w14:textId="77777777" w:rsidTr="001040AE">
        <w:tc>
          <w:tcPr>
            <w:tcW w:w="4390" w:type="dxa"/>
            <w:vAlign w:val="center"/>
          </w:tcPr>
          <w:p w14:paraId="606A9D5A" w14:textId="198017BF" w:rsidR="00B60827" w:rsidRPr="00B72DDC" w:rsidRDefault="00612294" w:rsidP="00937846">
            <w:pPr>
              <w:spacing w:before="160" w:after="40" w:line="288" w:lineRule="auto"/>
              <w:jc w:val="center"/>
            </w:pPr>
            <w:r>
              <w:t xml:space="preserve">2. </w:t>
            </w:r>
            <w:r w:rsidR="006C09A3">
              <w:t>Постановка завдання</w:t>
            </w:r>
            <w:r w:rsidR="00D247F0">
              <w:t>. Аналіз вимог</w:t>
            </w:r>
            <w:r w:rsidR="004A23A0">
              <w:t xml:space="preserve"> до розроб</w:t>
            </w:r>
            <w:r w:rsidR="00BB5012">
              <w:t>люваної ПС</w:t>
            </w:r>
          </w:p>
        </w:tc>
        <w:tc>
          <w:tcPr>
            <w:tcW w:w="2693" w:type="dxa"/>
            <w:vAlign w:val="center"/>
          </w:tcPr>
          <w:p w14:paraId="752370D7" w14:textId="04AA6B17" w:rsidR="00B60827" w:rsidRPr="00B72DDC" w:rsidRDefault="00816B0D" w:rsidP="00937846">
            <w:pPr>
              <w:spacing w:before="160" w:after="40" w:line="288" w:lineRule="auto"/>
              <w:jc w:val="center"/>
            </w:pPr>
            <w:r>
              <w:t>28</w:t>
            </w:r>
            <w:r w:rsidR="000C5E5E">
              <w:t>.03.25</w:t>
            </w:r>
          </w:p>
        </w:tc>
        <w:tc>
          <w:tcPr>
            <w:tcW w:w="2261" w:type="dxa"/>
            <w:vAlign w:val="center"/>
          </w:tcPr>
          <w:p w14:paraId="6BACDE91" w14:textId="77777777" w:rsidR="00B60827" w:rsidRPr="00B72DDC" w:rsidRDefault="00B60827" w:rsidP="00937846">
            <w:pPr>
              <w:spacing w:before="160" w:after="40" w:line="288" w:lineRule="auto"/>
              <w:jc w:val="center"/>
            </w:pPr>
            <w:r w:rsidRPr="00B72DDC">
              <w:t>Виконано</w:t>
            </w:r>
          </w:p>
        </w:tc>
      </w:tr>
      <w:tr w:rsidR="00B60827" w:rsidRPr="00B72DDC" w14:paraId="41BA37F3" w14:textId="77777777" w:rsidTr="001040AE">
        <w:tc>
          <w:tcPr>
            <w:tcW w:w="4390" w:type="dxa"/>
            <w:vAlign w:val="center"/>
          </w:tcPr>
          <w:p w14:paraId="664B600F" w14:textId="4D181A6A" w:rsidR="00B60827" w:rsidRPr="006C09A3" w:rsidRDefault="00612294" w:rsidP="00937846">
            <w:pPr>
              <w:spacing w:before="160" w:after="40" w:line="288" w:lineRule="auto"/>
              <w:jc w:val="center"/>
            </w:pPr>
            <w:r>
              <w:t xml:space="preserve">3. </w:t>
            </w:r>
            <w:r w:rsidR="00BB5012">
              <w:t>Про</w:t>
            </w:r>
            <w:r w:rsidR="005177D2">
              <w:t>є</w:t>
            </w:r>
            <w:r w:rsidR="00BB5012">
              <w:t>ктування та к</w:t>
            </w:r>
            <w:r w:rsidR="00E91AA9">
              <w:t xml:space="preserve">онструювання основних </w:t>
            </w:r>
            <w:r w:rsidR="006C09A3">
              <w:t>компонентів</w:t>
            </w:r>
            <w:r w:rsidR="00E91AA9">
              <w:t xml:space="preserve"> </w:t>
            </w:r>
            <w:r w:rsidR="00BB5012">
              <w:t>застосунку</w:t>
            </w:r>
          </w:p>
        </w:tc>
        <w:tc>
          <w:tcPr>
            <w:tcW w:w="2693" w:type="dxa"/>
            <w:vAlign w:val="center"/>
          </w:tcPr>
          <w:p w14:paraId="74B10C8B" w14:textId="71D5FF25" w:rsidR="00B60827" w:rsidRPr="00B72DDC" w:rsidRDefault="000C5E5E" w:rsidP="00937846">
            <w:pPr>
              <w:spacing w:before="160" w:after="40" w:line="288" w:lineRule="auto"/>
              <w:jc w:val="center"/>
            </w:pPr>
            <w:r>
              <w:t>25.04.25</w:t>
            </w:r>
          </w:p>
        </w:tc>
        <w:tc>
          <w:tcPr>
            <w:tcW w:w="2261" w:type="dxa"/>
            <w:vAlign w:val="center"/>
          </w:tcPr>
          <w:p w14:paraId="473B1C51" w14:textId="77777777" w:rsidR="00B60827" w:rsidRPr="00B72DDC" w:rsidRDefault="00B60827" w:rsidP="00937846">
            <w:pPr>
              <w:spacing w:before="160" w:after="40" w:line="288" w:lineRule="auto"/>
              <w:jc w:val="center"/>
            </w:pPr>
            <w:r w:rsidRPr="00B72DDC">
              <w:t>Виконано</w:t>
            </w:r>
          </w:p>
        </w:tc>
      </w:tr>
      <w:tr w:rsidR="00B60827" w:rsidRPr="00B72DDC" w14:paraId="6D8F3F89" w14:textId="77777777" w:rsidTr="001040AE">
        <w:tc>
          <w:tcPr>
            <w:tcW w:w="4390" w:type="dxa"/>
            <w:vAlign w:val="center"/>
          </w:tcPr>
          <w:p w14:paraId="20014E08" w14:textId="50FC1EE2" w:rsidR="00B60827" w:rsidRPr="00B72DDC" w:rsidRDefault="00612294" w:rsidP="00937846">
            <w:pPr>
              <w:spacing w:before="160" w:after="40" w:line="288" w:lineRule="auto"/>
              <w:jc w:val="center"/>
            </w:pPr>
            <w:r>
              <w:t xml:space="preserve">4. </w:t>
            </w:r>
            <w:r w:rsidR="009C07FA" w:rsidRPr="009C07FA">
              <w:t>Реалізація</w:t>
            </w:r>
            <w:r w:rsidR="009C07FA">
              <w:t xml:space="preserve"> та збірка </w:t>
            </w:r>
            <w:r w:rsidR="00D20346">
              <w:t>вебзастосунку</w:t>
            </w:r>
          </w:p>
        </w:tc>
        <w:tc>
          <w:tcPr>
            <w:tcW w:w="2693" w:type="dxa"/>
            <w:vAlign w:val="center"/>
          </w:tcPr>
          <w:p w14:paraId="6D1B39D5" w14:textId="47058C7F" w:rsidR="00B60827" w:rsidRPr="00B72DDC" w:rsidRDefault="00816B0D" w:rsidP="00937846">
            <w:pPr>
              <w:spacing w:before="160" w:after="40" w:line="288" w:lineRule="auto"/>
              <w:jc w:val="center"/>
            </w:pPr>
            <w:r>
              <w:t>09</w:t>
            </w:r>
            <w:r w:rsidR="000C5E5E">
              <w:t>.05.25</w:t>
            </w:r>
          </w:p>
        </w:tc>
        <w:tc>
          <w:tcPr>
            <w:tcW w:w="2261" w:type="dxa"/>
            <w:vAlign w:val="center"/>
          </w:tcPr>
          <w:p w14:paraId="488691AC" w14:textId="77777777" w:rsidR="00B60827" w:rsidRPr="00B72DDC" w:rsidRDefault="00B60827" w:rsidP="00937846">
            <w:pPr>
              <w:spacing w:before="160" w:after="40" w:line="288" w:lineRule="auto"/>
              <w:jc w:val="center"/>
            </w:pPr>
            <w:r w:rsidRPr="00B72DDC">
              <w:t>Виконано</w:t>
            </w:r>
          </w:p>
        </w:tc>
      </w:tr>
      <w:tr w:rsidR="00B60827" w:rsidRPr="00B72DDC" w14:paraId="6F40DC58" w14:textId="77777777" w:rsidTr="001040AE">
        <w:tc>
          <w:tcPr>
            <w:tcW w:w="4390" w:type="dxa"/>
            <w:vAlign w:val="center"/>
          </w:tcPr>
          <w:p w14:paraId="2B85529F" w14:textId="2DF16273" w:rsidR="00B60827" w:rsidRPr="00B72DDC" w:rsidRDefault="00612294" w:rsidP="00937846">
            <w:pPr>
              <w:spacing w:before="160" w:after="40" w:line="288" w:lineRule="auto"/>
              <w:jc w:val="center"/>
            </w:pPr>
            <w:r>
              <w:t xml:space="preserve">5. </w:t>
            </w:r>
            <w:r w:rsidR="00F02D93">
              <w:t xml:space="preserve">Генерація тестових даних. Тестування </w:t>
            </w:r>
            <w:r w:rsidR="009C07FA">
              <w:t>ПЗ</w:t>
            </w:r>
          </w:p>
        </w:tc>
        <w:tc>
          <w:tcPr>
            <w:tcW w:w="2693" w:type="dxa"/>
            <w:vAlign w:val="center"/>
          </w:tcPr>
          <w:p w14:paraId="34BF6E50" w14:textId="0392F296" w:rsidR="00B60827" w:rsidRPr="00B72DDC" w:rsidRDefault="000C5E5E" w:rsidP="00937846">
            <w:pPr>
              <w:spacing w:before="160" w:after="40" w:line="288" w:lineRule="auto"/>
              <w:jc w:val="center"/>
            </w:pPr>
            <w:r>
              <w:t>2</w:t>
            </w:r>
            <w:r w:rsidR="00816B0D">
              <w:t>3</w:t>
            </w:r>
            <w:r>
              <w:t>.05.25</w:t>
            </w:r>
          </w:p>
        </w:tc>
        <w:tc>
          <w:tcPr>
            <w:tcW w:w="2261" w:type="dxa"/>
            <w:vAlign w:val="center"/>
          </w:tcPr>
          <w:p w14:paraId="2EF7B0A8" w14:textId="77777777" w:rsidR="00B60827" w:rsidRPr="00B72DDC" w:rsidRDefault="00B60827" w:rsidP="00937846">
            <w:pPr>
              <w:spacing w:before="160" w:after="40" w:line="288" w:lineRule="auto"/>
              <w:jc w:val="center"/>
            </w:pPr>
            <w:r w:rsidRPr="00B72DDC">
              <w:t>Виконано</w:t>
            </w:r>
          </w:p>
        </w:tc>
      </w:tr>
      <w:tr w:rsidR="00F02D93" w:rsidRPr="00B72DDC" w14:paraId="3DE89680" w14:textId="77777777" w:rsidTr="001040AE">
        <w:tc>
          <w:tcPr>
            <w:tcW w:w="4390" w:type="dxa"/>
            <w:vAlign w:val="center"/>
          </w:tcPr>
          <w:p w14:paraId="5C541EF7" w14:textId="6395E897" w:rsidR="00F02D93" w:rsidRDefault="00612294" w:rsidP="00937846">
            <w:pPr>
              <w:spacing w:before="160" w:after="40" w:line="288" w:lineRule="auto"/>
              <w:jc w:val="center"/>
            </w:pPr>
            <w:r>
              <w:t xml:space="preserve">6. </w:t>
            </w:r>
            <w:r w:rsidR="00F02D93">
              <w:t>Оформлення пояснювальної записки</w:t>
            </w:r>
          </w:p>
        </w:tc>
        <w:tc>
          <w:tcPr>
            <w:tcW w:w="2693" w:type="dxa"/>
            <w:vAlign w:val="center"/>
          </w:tcPr>
          <w:p w14:paraId="2234D149" w14:textId="7AB1A1CF" w:rsidR="00F02D93" w:rsidRDefault="000C5E5E" w:rsidP="00937846">
            <w:pPr>
              <w:spacing w:before="160" w:after="40" w:line="288" w:lineRule="auto"/>
              <w:jc w:val="center"/>
            </w:pPr>
            <w:r>
              <w:t>30.05.25</w:t>
            </w:r>
          </w:p>
        </w:tc>
        <w:tc>
          <w:tcPr>
            <w:tcW w:w="2261" w:type="dxa"/>
            <w:vAlign w:val="center"/>
          </w:tcPr>
          <w:p w14:paraId="5F4D920B" w14:textId="73266455" w:rsidR="00F02D93" w:rsidRPr="00B72DDC" w:rsidRDefault="000C5E5E" w:rsidP="00937846">
            <w:pPr>
              <w:spacing w:before="160" w:after="40" w:line="288" w:lineRule="auto"/>
              <w:jc w:val="center"/>
            </w:pPr>
            <w:r w:rsidRPr="000C5E5E">
              <w:t>Виконано</w:t>
            </w:r>
          </w:p>
        </w:tc>
      </w:tr>
      <w:tr w:rsidR="00B60827" w:rsidRPr="00B72DDC" w14:paraId="20A7C322" w14:textId="77777777" w:rsidTr="001040AE">
        <w:tc>
          <w:tcPr>
            <w:tcW w:w="4390" w:type="dxa"/>
            <w:vAlign w:val="center"/>
          </w:tcPr>
          <w:p w14:paraId="26520878" w14:textId="4C4223B8" w:rsidR="00B60827" w:rsidRPr="00B72DDC" w:rsidRDefault="005177D2" w:rsidP="00937846">
            <w:pPr>
              <w:spacing w:before="160" w:after="40" w:line="288" w:lineRule="auto"/>
              <w:jc w:val="center"/>
            </w:pPr>
            <w:r>
              <w:t xml:space="preserve">7. </w:t>
            </w:r>
            <w:r w:rsidR="00B60827" w:rsidRPr="00B72DDC">
              <w:t>Захист курсового проєкту</w:t>
            </w:r>
          </w:p>
        </w:tc>
        <w:tc>
          <w:tcPr>
            <w:tcW w:w="2693" w:type="dxa"/>
            <w:vAlign w:val="center"/>
          </w:tcPr>
          <w:p w14:paraId="341B97AC" w14:textId="181B6C05" w:rsidR="00B60827" w:rsidRPr="00B72DDC" w:rsidRDefault="00751959" w:rsidP="00937846">
            <w:pPr>
              <w:spacing w:before="160" w:after="40" w:line="288" w:lineRule="auto"/>
              <w:jc w:val="center"/>
            </w:pPr>
            <w:r>
              <w:t>05.06.2025</w:t>
            </w:r>
          </w:p>
        </w:tc>
        <w:tc>
          <w:tcPr>
            <w:tcW w:w="2261" w:type="dxa"/>
            <w:vAlign w:val="center"/>
          </w:tcPr>
          <w:p w14:paraId="21965E2E" w14:textId="77777777" w:rsidR="00B60827" w:rsidRPr="00B72DDC" w:rsidRDefault="00B60827" w:rsidP="00937846">
            <w:pPr>
              <w:spacing w:before="160" w:after="40" w:line="288" w:lineRule="auto"/>
              <w:jc w:val="center"/>
            </w:pPr>
          </w:p>
        </w:tc>
      </w:tr>
    </w:tbl>
    <w:p w14:paraId="5EF5C093" w14:textId="77777777" w:rsidR="00B60827" w:rsidRPr="001040AE" w:rsidRDefault="00B60827" w:rsidP="00B60827">
      <w:pPr>
        <w:rPr>
          <w:bCs/>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4110"/>
      </w:tblGrid>
      <w:tr w:rsidR="00840E5B" w14:paraId="71052520" w14:textId="77777777" w:rsidTr="006642A1">
        <w:tc>
          <w:tcPr>
            <w:tcW w:w="3936" w:type="dxa"/>
            <w:vAlign w:val="center"/>
          </w:tcPr>
          <w:p w14:paraId="14E99D59" w14:textId="77777777" w:rsidR="00A81A4E" w:rsidRPr="006D41B2" w:rsidRDefault="00A81A4E" w:rsidP="00A81A4E">
            <w:pPr>
              <w:spacing w:before="120"/>
            </w:pPr>
            <w:r>
              <w:t xml:space="preserve">Студент </w:t>
            </w:r>
            <w:r w:rsidRPr="006D41B2">
              <w:t>_____________</w:t>
            </w:r>
          </w:p>
          <w:p w14:paraId="61461FEB" w14:textId="77777777" w:rsidR="00840E5B" w:rsidRDefault="00A81A4E" w:rsidP="006642A1">
            <w:pPr>
              <w:jc w:val="center"/>
            </w:pPr>
            <w:r>
              <w:rPr>
                <w:sz w:val="18"/>
                <w:szCs w:val="18"/>
              </w:rPr>
              <w:t>(підпис)</w:t>
            </w:r>
          </w:p>
        </w:tc>
        <w:tc>
          <w:tcPr>
            <w:tcW w:w="4110" w:type="dxa"/>
            <w:vAlign w:val="center"/>
          </w:tcPr>
          <w:p w14:paraId="5A436A3D" w14:textId="77777777" w:rsidR="00436BA6" w:rsidRPr="006D41B2" w:rsidRDefault="00436BA6" w:rsidP="00436BA6">
            <w:pPr>
              <w:spacing w:before="120"/>
              <w:jc w:val="center"/>
            </w:pPr>
            <w:r w:rsidRPr="006D41B2">
              <w:t>_________</w:t>
            </w:r>
            <w:r w:rsidR="006D41B2" w:rsidRPr="006D41B2">
              <w:t>Хімій</w:t>
            </w:r>
            <w:r w:rsidR="00A81A4E">
              <w:t xml:space="preserve"> Д</w:t>
            </w:r>
            <w:r w:rsidR="006D41B2" w:rsidRPr="006D41B2">
              <w:t>.</w:t>
            </w:r>
            <w:r w:rsidR="00A81A4E">
              <w:t>Ю.</w:t>
            </w:r>
            <w:r w:rsidRPr="006D41B2">
              <w:t>_________</w:t>
            </w:r>
          </w:p>
          <w:p w14:paraId="674F8744" w14:textId="77777777" w:rsidR="00840E5B" w:rsidRDefault="00436BA6" w:rsidP="00436BA6">
            <w:pPr>
              <w:jc w:val="center"/>
            </w:pPr>
            <w:r>
              <w:rPr>
                <w:sz w:val="18"/>
                <w:szCs w:val="18"/>
              </w:rPr>
              <w:t>(</w:t>
            </w:r>
            <w:r w:rsidR="006D41B2">
              <w:rPr>
                <w:sz w:val="18"/>
                <w:szCs w:val="18"/>
              </w:rPr>
              <w:t>розшифровка підпису</w:t>
            </w:r>
            <w:r>
              <w:rPr>
                <w:sz w:val="18"/>
                <w:szCs w:val="18"/>
              </w:rPr>
              <w:t>)</w:t>
            </w:r>
          </w:p>
        </w:tc>
      </w:tr>
      <w:tr w:rsidR="00840E5B" w14:paraId="725261AC" w14:textId="77777777" w:rsidTr="006642A1">
        <w:tc>
          <w:tcPr>
            <w:tcW w:w="3936" w:type="dxa"/>
            <w:vAlign w:val="center"/>
          </w:tcPr>
          <w:p w14:paraId="6D6E2C44" w14:textId="77777777" w:rsidR="006642A1" w:rsidRPr="006D41B2" w:rsidRDefault="006642A1" w:rsidP="006642A1">
            <w:pPr>
              <w:spacing w:before="120"/>
            </w:pPr>
            <w:r>
              <w:t xml:space="preserve">Керівник </w:t>
            </w:r>
            <w:r w:rsidRPr="006D41B2">
              <w:t>____________</w:t>
            </w:r>
          </w:p>
          <w:p w14:paraId="36A51F6B" w14:textId="77777777" w:rsidR="00840E5B" w:rsidRDefault="006642A1" w:rsidP="006642A1">
            <w:pPr>
              <w:jc w:val="center"/>
            </w:pPr>
            <w:r>
              <w:rPr>
                <w:sz w:val="18"/>
                <w:szCs w:val="18"/>
              </w:rPr>
              <w:t>(підпис)</w:t>
            </w:r>
          </w:p>
        </w:tc>
        <w:tc>
          <w:tcPr>
            <w:tcW w:w="4110" w:type="dxa"/>
            <w:vAlign w:val="center"/>
          </w:tcPr>
          <w:p w14:paraId="77B3294E" w14:textId="77777777" w:rsidR="00436BA6" w:rsidRPr="006D41B2" w:rsidRDefault="00436BA6" w:rsidP="00436BA6">
            <w:pPr>
              <w:spacing w:before="120"/>
              <w:jc w:val="center"/>
            </w:pPr>
            <w:r w:rsidRPr="006D41B2">
              <w:t>___________________________</w:t>
            </w:r>
          </w:p>
          <w:p w14:paraId="2F448295" w14:textId="77777777" w:rsidR="00840E5B" w:rsidRDefault="00436BA6" w:rsidP="00436BA6">
            <w:pPr>
              <w:jc w:val="center"/>
            </w:pPr>
            <w:r>
              <w:rPr>
                <w:sz w:val="18"/>
                <w:szCs w:val="18"/>
              </w:rPr>
              <w:t>(</w:t>
            </w:r>
            <w:r w:rsidR="006D41B2">
              <w:rPr>
                <w:sz w:val="18"/>
                <w:szCs w:val="18"/>
              </w:rPr>
              <w:t>розшифровка підпису</w:t>
            </w:r>
            <w:r>
              <w:rPr>
                <w:sz w:val="18"/>
                <w:szCs w:val="18"/>
              </w:rPr>
              <w:t>)</w:t>
            </w:r>
          </w:p>
        </w:tc>
      </w:tr>
    </w:tbl>
    <w:p w14:paraId="5D79F1A1" w14:textId="77777777" w:rsidR="001040AE" w:rsidRDefault="001040AE" w:rsidP="00B60827"/>
    <w:p w14:paraId="2A3787EE" w14:textId="4FCF8042" w:rsidR="00B60827" w:rsidRPr="00937846" w:rsidRDefault="00B60827" w:rsidP="00B60827">
      <w:r w:rsidRPr="00937846">
        <w:t>«_</w:t>
      </w:r>
      <w:r w:rsidR="00D03415">
        <w:rPr>
          <w:lang w:val="en-US"/>
        </w:rPr>
        <w:t>12</w:t>
      </w:r>
      <w:r w:rsidRPr="00937846">
        <w:t>_»___</w:t>
      </w:r>
      <w:r w:rsidR="00D03415">
        <w:t>березня</w:t>
      </w:r>
      <w:r w:rsidRPr="00937846">
        <w:t>_</w:t>
      </w:r>
      <w:r w:rsidR="00876A85" w:rsidRPr="00876A85">
        <w:t>__</w:t>
      </w:r>
      <w:r w:rsidR="005F33A8">
        <w:t>2025</w:t>
      </w:r>
      <w:r w:rsidRPr="00937846">
        <w:t>р.</w:t>
      </w:r>
      <w:r w:rsidR="00876A85">
        <w:t>__</w:t>
      </w:r>
    </w:p>
    <w:p w14:paraId="2F667227" w14:textId="77777777" w:rsidR="00F627DB" w:rsidRPr="00F627DB" w:rsidRDefault="00F627DB" w:rsidP="00F627DB">
      <w:pPr>
        <w:tabs>
          <w:tab w:val="left" w:pos="4148"/>
        </w:tabs>
        <w:sectPr w:rsidR="00F627DB" w:rsidRPr="00F627DB" w:rsidSect="00882F46">
          <w:footerReference w:type="default" r:id="rId9"/>
          <w:pgSz w:w="11906" w:h="16838"/>
          <w:pgMar w:top="1134" w:right="851" w:bottom="1134" w:left="1701" w:header="709" w:footer="709" w:gutter="0"/>
          <w:cols w:space="708"/>
          <w:docGrid w:linePitch="381"/>
        </w:sectPr>
      </w:pPr>
    </w:p>
    <w:p w14:paraId="5635B4B8" w14:textId="213F9426" w:rsidR="00426213" w:rsidRDefault="00426213" w:rsidP="00283EC3">
      <w:pPr>
        <w:pStyle w:val="1"/>
      </w:pPr>
      <w:bookmarkStart w:id="0" w:name="_Toc201590438"/>
      <w:bookmarkStart w:id="1" w:name="_Toc201591161"/>
      <w:r>
        <w:lastRenderedPageBreak/>
        <w:t>Анотація</w:t>
      </w:r>
      <w:bookmarkEnd w:id="0"/>
      <w:bookmarkEnd w:id="1"/>
    </w:p>
    <w:p w14:paraId="6763931A" w14:textId="50BEEF4C" w:rsidR="00F97BCD" w:rsidRPr="00F97BCD" w:rsidRDefault="00F97BCD" w:rsidP="00F97BCD">
      <w:r w:rsidRPr="00F97BCD">
        <w:t>Курсова робота присвячена розробці вебзастосунку для інтернет-книгарні. Метою проєкту є створення зручного, інтуїтивно зрозумілого та адаптивного інтерфейсу для користувачів, що дозволяє здійснювати пошук книжок</w:t>
      </w:r>
      <w:r w:rsidR="00375811">
        <w:t xml:space="preserve"> (із використання фільтрів)</w:t>
      </w:r>
      <w:r w:rsidRPr="00F97BCD">
        <w:t>, перегляд інформації про окремі видання, додавання товарів до кошика та оформлення замовлення.</w:t>
      </w:r>
    </w:p>
    <w:p w14:paraId="720F454D" w14:textId="77777777" w:rsidR="00F97BCD" w:rsidRPr="00F97BCD" w:rsidRDefault="00F97BCD" w:rsidP="00F97BCD">
      <w:r w:rsidRPr="00F97BCD">
        <w:t>У межах реалізації створено головну сторінку, сторінки пошуку, перегляду детальної інформації про книги, кошика, а також сторінки входу та реєстрації. Для адміністраторів передбачено можливість редагування даних про книги. Окрему увагу приділено інформаційним сторінкам, таким як контактна інформація, умови доставки та оплати.</w:t>
      </w:r>
    </w:p>
    <w:p w14:paraId="4EE29AA6" w14:textId="03327027" w:rsidR="00F97BCD" w:rsidRPr="00F97BCD" w:rsidRDefault="00F97BCD" w:rsidP="00F97BCD">
      <w:r w:rsidRPr="00F97BCD">
        <w:t xml:space="preserve">Інтерфейс містить спільні компоненти, зокрема </w:t>
      </w:r>
      <w:r w:rsidR="00890BBC" w:rsidRPr="00890BBC">
        <w:t>картки з відображенням даних про книги, форми для вводу даних та їх поля</w:t>
      </w:r>
      <w:r w:rsidR="00F7044B">
        <w:t>,</w:t>
      </w:r>
      <w:r w:rsidR="00890BBC" w:rsidRPr="00890BBC">
        <w:t xml:space="preserve"> </w:t>
      </w:r>
      <w:r w:rsidR="00442E4F">
        <w:t xml:space="preserve">інформаційні сторінки (створені за єдиним шаблоном), </w:t>
      </w:r>
      <w:r w:rsidRPr="00F97BCD">
        <w:t xml:space="preserve">меню навігації </w:t>
      </w:r>
      <w:r w:rsidR="00442E4F">
        <w:t xml:space="preserve">– </w:t>
      </w:r>
      <w:proofErr w:type="spellStart"/>
      <w:r w:rsidRPr="00F97BCD">
        <w:t>Header</w:t>
      </w:r>
      <w:proofErr w:type="spellEnd"/>
      <w:r w:rsidRPr="00F97BCD">
        <w:t xml:space="preserve"> та нижній колонтитул </w:t>
      </w:r>
      <w:r w:rsidR="00442E4F">
        <w:t xml:space="preserve">– </w:t>
      </w:r>
      <w:proofErr w:type="spellStart"/>
      <w:r w:rsidRPr="00F97BCD">
        <w:t>Footer</w:t>
      </w:r>
      <w:proofErr w:type="spellEnd"/>
      <w:r w:rsidRPr="00F97BCD">
        <w:t>, які забезпечують зручну навігацію сайтом і підтримують цілісність користувацького досвіду.</w:t>
      </w:r>
      <w:r w:rsidR="00F7044B">
        <w:t xml:space="preserve"> Потворне використання компонентів для спроще</w:t>
      </w:r>
      <w:r w:rsidR="00442E4F">
        <w:t>н</w:t>
      </w:r>
      <w:r w:rsidR="00F7044B">
        <w:t xml:space="preserve">ня процесу розробки. </w:t>
      </w:r>
      <w:r w:rsidR="00442E4F">
        <w:t xml:space="preserve">Використання </w:t>
      </w:r>
      <w:r w:rsidR="00442E4F">
        <w:rPr>
          <w:lang w:val="en-US"/>
        </w:rPr>
        <w:t>CSS</w:t>
      </w:r>
      <w:r w:rsidR="00442E4F">
        <w:t xml:space="preserve">-стилів мінімізовано за допомогою бібліотеки </w:t>
      </w:r>
      <w:r w:rsidR="00442E4F">
        <w:rPr>
          <w:lang w:val="en-US"/>
        </w:rPr>
        <w:t>React Bootstrap.</w:t>
      </w:r>
      <w:r w:rsidR="00F7044B">
        <w:t xml:space="preserve"> </w:t>
      </w:r>
    </w:p>
    <w:p w14:paraId="39AB50B8" w14:textId="77777777" w:rsidR="004C0CA7" w:rsidRDefault="00F97BCD" w:rsidP="00F97BCD">
      <w:r w:rsidRPr="00F97BCD">
        <w:t>Функціональність вебзастосунку включає:</w:t>
      </w:r>
    </w:p>
    <w:p w14:paraId="222D2A96" w14:textId="77777777" w:rsidR="004C0CA7" w:rsidRPr="0066308F" w:rsidRDefault="00F97BCD" w:rsidP="001763D6">
      <w:pPr>
        <w:pStyle w:val="a9"/>
        <w:numPr>
          <w:ilvl w:val="0"/>
          <w:numId w:val="2"/>
        </w:numPr>
        <w:rPr>
          <w:lang w:val="en-US"/>
        </w:rPr>
      </w:pPr>
      <w:r w:rsidRPr="00F97BCD">
        <w:t>авторизацію та автентифікацію користувачів</w:t>
      </w:r>
      <w:r w:rsidR="004C0CA7" w:rsidRPr="001763D6">
        <w:rPr>
          <w:lang w:val="en-US"/>
        </w:rPr>
        <w:t>;</w:t>
      </w:r>
    </w:p>
    <w:p w14:paraId="49FA605B" w14:textId="45F6B542" w:rsidR="004C0CA7" w:rsidRPr="00F26E90" w:rsidRDefault="00F97BCD" w:rsidP="0066308F">
      <w:pPr>
        <w:pStyle w:val="a9"/>
        <w:numPr>
          <w:ilvl w:val="0"/>
          <w:numId w:val="2"/>
        </w:numPr>
        <w:rPr>
          <w:lang w:val="en-US"/>
        </w:rPr>
      </w:pPr>
      <w:r w:rsidRPr="00F97BCD">
        <w:t>збереження вмісту кошика за допомогою локального сховища</w:t>
      </w:r>
      <w:r w:rsidR="004C0CA7" w:rsidRPr="001763D6">
        <w:rPr>
          <w:lang w:val="en-US"/>
        </w:rPr>
        <w:t>;</w:t>
      </w:r>
    </w:p>
    <w:p w14:paraId="0A9E48E0" w14:textId="37BADF0A" w:rsidR="00F26E90" w:rsidRPr="00F26E90" w:rsidRDefault="00F26E90" w:rsidP="00F26E90">
      <w:pPr>
        <w:pStyle w:val="a9"/>
        <w:numPr>
          <w:ilvl w:val="0"/>
          <w:numId w:val="2"/>
        </w:numPr>
        <w:rPr>
          <w:lang w:val="en-US"/>
        </w:rPr>
      </w:pPr>
      <w:r w:rsidRPr="00F26E90">
        <w:t>засоби адміністрування (редагування каталогу книг)</w:t>
      </w:r>
      <w:r>
        <w:rPr>
          <w:lang w:val="en-US"/>
        </w:rPr>
        <w:t>;</w:t>
      </w:r>
    </w:p>
    <w:p w14:paraId="33243BD8" w14:textId="2B6CB24F" w:rsidR="004C0CA7" w:rsidRPr="001763D6" w:rsidRDefault="00F97BCD" w:rsidP="001763D6">
      <w:pPr>
        <w:pStyle w:val="a9"/>
        <w:numPr>
          <w:ilvl w:val="0"/>
          <w:numId w:val="2"/>
        </w:numPr>
        <w:rPr>
          <w:lang w:val="en-US"/>
        </w:rPr>
      </w:pPr>
      <w:r w:rsidRPr="00F97BCD">
        <w:t xml:space="preserve">адаптивний дизайн із використанням </w:t>
      </w:r>
      <w:r w:rsidR="004C0CA7" w:rsidRPr="001763D6">
        <w:rPr>
          <w:lang w:val="en-US"/>
        </w:rPr>
        <w:t>React Bootstrap</w:t>
      </w:r>
      <w:r w:rsidR="0066308F">
        <w:rPr>
          <w:lang w:val="en-US"/>
        </w:rPr>
        <w:t>;</w:t>
      </w:r>
    </w:p>
    <w:p w14:paraId="6653BFEC" w14:textId="3D885B52" w:rsidR="00F97BCD" w:rsidRPr="001763D6" w:rsidRDefault="00F97BCD" w:rsidP="001763D6">
      <w:pPr>
        <w:pStyle w:val="a9"/>
        <w:numPr>
          <w:ilvl w:val="0"/>
          <w:numId w:val="2"/>
        </w:numPr>
        <w:rPr>
          <w:lang w:val="en-US"/>
        </w:rPr>
      </w:pPr>
      <w:r w:rsidRPr="00F97BCD">
        <w:lastRenderedPageBreak/>
        <w:t xml:space="preserve">маршрутизацію сторінок за допомогою </w:t>
      </w:r>
      <w:proofErr w:type="spellStart"/>
      <w:r w:rsidRPr="00F97BCD">
        <w:t>React</w:t>
      </w:r>
      <w:proofErr w:type="spellEnd"/>
      <w:r w:rsidRPr="00F97BCD">
        <w:t xml:space="preserve"> </w:t>
      </w:r>
      <w:proofErr w:type="spellStart"/>
      <w:r w:rsidRPr="00F97BCD">
        <w:t>Router</w:t>
      </w:r>
      <w:proofErr w:type="spellEnd"/>
      <w:r w:rsidRPr="00F97BCD">
        <w:t>.</w:t>
      </w:r>
    </w:p>
    <w:p w14:paraId="35F6B6F9" w14:textId="5012FEBD" w:rsidR="00F97BCD" w:rsidRPr="00F97BCD" w:rsidRDefault="00F97BCD" w:rsidP="00F97BCD">
      <w:r w:rsidRPr="00F97BCD">
        <w:t xml:space="preserve">Розробка вебзастосунку здійснювалася у середовищі </w:t>
      </w:r>
      <w:proofErr w:type="spellStart"/>
      <w:r w:rsidRPr="00F97BCD">
        <w:t>Visual</w:t>
      </w:r>
      <w:proofErr w:type="spellEnd"/>
      <w:r w:rsidRPr="00F97BCD">
        <w:t xml:space="preserve"> </w:t>
      </w:r>
      <w:proofErr w:type="spellStart"/>
      <w:r w:rsidRPr="00F97BCD">
        <w:t>Studio</w:t>
      </w:r>
      <w:proofErr w:type="spellEnd"/>
      <w:r w:rsidRPr="00F97BCD">
        <w:t xml:space="preserve"> </w:t>
      </w:r>
      <w:proofErr w:type="spellStart"/>
      <w:r w:rsidRPr="00F97BCD">
        <w:t>Code</w:t>
      </w:r>
      <w:proofErr w:type="spellEnd"/>
      <w:r w:rsidRPr="00F97BCD">
        <w:t xml:space="preserve"> з використанням середовища виконання Node.js</w:t>
      </w:r>
      <w:r w:rsidR="00797446">
        <w:t xml:space="preserve"> та</w:t>
      </w:r>
      <w:r w:rsidRPr="00F97BCD">
        <w:t xml:space="preserve"> бібліотеки </w:t>
      </w:r>
      <w:proofErr w:type="spellStart"/>
      <w:r w:rsidRPr="00F97BCD">
        <w:t>React</w:t>
      </w:r>
      <w:proofErr w:type="spellEnd"/>
      <w:r w:rsidRPr="00F97BCD">
        <w:t>.</w:t>
      </w:r>
    </w:p>
    <w:p w14:paraId="54D63A0F" w14:textId="0F640001" w:rsidR="00F97BCD" w:rsidRPr="00F97BCD" w:rsidRDefault="00F97BCD" w:rsidP="00F97BCD">
      <w:r w:rsidRPr="00F97BCD">
        <w:rPr>
          <w:b/>
          <w:bCs/>
        </w:rPr>
        <w:t>Ключові слова:</w:t>
      </w:r>
      <w:r w:rsidRPr="00F97BCD">
        <w:t xml:space="preserve"> </w:t>
      </w:r>
      <w:proofErr w:type="spellStart"/>
      <w:r w:rsidRPr="00F97BCD">
        <w:t>вебзастосунок</w:t>
      </w:r>
      <w:proofErr w:type="spellEnd"/>
      <w:r w:rsidRPr="00F97BCD">
        <w:t xml:space="preserve">, </w:t>
      </w:r>
      <w:proofErr w:type="spellStart"/>
      <w:r w:rsidRPr="00F97BCD">
        <w:t>React</w:t>
      </w:r>
      <w:proofErr w:type="spellEnd"/>
      <w:r w:rsidRPr="00F97BCD">
        <w:t xml:space="preserve">, інтернет-книгарня, </w:t>
      </w:r>
      <w:r w:rsidR="00535FA3" w:rsidRPr="00535FA3">
        <w:t>інтернет-магазин</w:t>
      </w:r>
      <w:r w:rsidR="00535FA3">
        <w:t xml:space="preserve">, </w:t>
      </w:r>
      <w:r w:rsidRPr="00F97BCD">
        <w:t xml:space="preserve">книги, </w:t>
      </w:r>
      <w:r w:rsidR="00797446">
        <w:rPr>
          <w:lang w:val="en-US"/>
        </w:rPr>
        <w:t>Bootstrap</w:t>
      </w:r>
      <w:r w:rsidRPr="00F97BCD">
        <w:t xml:space="preserve">, </w:t>
      </w:r>
      <w:r w:rsidR="00535FA3">
        <w:rPr>
          <w:lang w:val="en-US"/>
        </w:rPr>
        <w:t xml:space="preserve">Single Page Application, </w:t>
      </w:r>
      <w:r w:rsidRPr="00F97BCD">
        <w:t>адаптивний дизайн.</w:t>
      </w:r>
    </w:p>
    <w:p w14:paraId="2343FD36" w14:textId="77777777" w:rsidR="00426213" w:rsidRPr="00426213" w:rsidRDefault="00426213" w:rsidP="00426213"/>
    <w:p w14:paraId="083620F5" w14:textId="4C84F64E" w:rsidR="00283EC3" w:rsidRPr="008D6D5B" w:rsidRDefault="00283EC3" w:rsidP="00283EC3">
      <w:pPr>
        <w:pStyle w:val="1"/>
      </w:pPr>
      <w:bookmarkStart w:id="2" w:name="_Toc201590439"/>
      <w:bookmarkStart w:id="3" w:name="_Toc201591162"/>
      <w:r>
        <w:lastRenderedPageBreak/>
        <w:t>Зміст</w:t>
      </w:r>
      <w:bookmarkEnd w:id="2"/>
      <w:bookmarkEnd w:id="3"/>
    </w:p>
    <w:sdt>
      <w:sdtPr>
        <w:id w:val="1991900090"/>
        <w:docPartObj>
          <w:docPartGallery w:val="Table of Contents"/>
          <w:docPartUnique/>
        </w:docPartObj>
      </w:sdtPr>
      <w:sdtEndPr>
        <w:rPr>
          <w:b/>
          <w:bCs/>
        </w:rPr>
      </w:sdtEndPr>
      <w:sdtContent>
        <w:p w14:paraId="64002168" w14:textId="3D802472" w:rsidR="00917D50" w:rsidRDefault="00C737CD">
          <w:pPr>
            <w:pStyle w:val="11"/>
            <w:tabs>
              <w:tab w:val="right" w:leader="dot" w:pos="9344"/>
            </w:tabs>
            <w:rPr>
              <w:rFonts w:asciiTheme="minorHAnsi" w:eastAsiaTheme="minorEastAsia" w:hAnsiTheme="minorHAnsi" w:cstheme="minorBidi"/>
              <w:noProof/>
              <w:sz w:val="24"/>
              <w:szCs w:val="24"/>
              <w:lang w:eastAsia="uk-UA"/>
            </w:rPr>
          </w:pPr>
          <w:r>
            <w:fldChar w:fldCharType="begin"/>
          </w:r>
          <w:r>
            <w:instrText xml:space="preserve"> TOC \o "1-3" \h \z \u </w:instrText>
          </w:r>
          <w:r>
            <w:fldChar w:fldCharType="separate"/>
          </w:r>
          <w:hyperlink w:anchor="_Toc201591162" w:history="1">
            <w:r w:rsidR="00917D50" w:rsidRPr="0038601D">
              <w:rPr>
                <w:rStyle w:val="af6"/>
                <w:noProof/>
              </w:rPr>
              <w:t>Зміст</w:t>
            </w:r>
            <w:r w:rsidR="00917D50">
              <w:rPr>
                <w:noProof/>
                <w:webHidden/>
              </w:rPr>
              <w:tab/>
            </w:r>
            <w:r w:rsidR="00917D50">
              <w:rPr>
                <w:noProof/>
                <w:webHidden/>
              </w:rPr>
              <w:fldChar w:fldCharType="begin"/>
            </w:r>
            <w:r w:rsidR="00917D50">
              <w:rPr>
                <w:noProof/>
                <w:webHidden/>
              </w:rPr>
              <w:instrText xml:space="preserve"> PAGEREF _Toc201591162 \h </w:instrText>
            </w:r>
            <w:r w:rsidR="00917D50">
              <w:rPr>
                <w:noProof/>
                <w:webHidden/>
              </w:rPr>
            </w:r>
            <w:r w:rsidR="00917D50">
              <w:rPr>
                <w:noProof/>
                <w:webHidden/>
              </w:rPr>
              <w:fldChar w:fldCharType="separate"/>
            </w:r>
            <w:r w:rsidR="00850D6F">
              <w:rPr>
                <w:noProof/>
                <w:webHidden/>
              </w:rPr>
              <w:t>7</w:t>
            </w:r>
            <w:r w:rsidR="00917D50">
              <w:rPr>
                <w:noProof/>
                <w:webHidden/>
              </w:rPr>
              <w:fldChar w:fldCharType="end"/>
            </w:r>
          </w:hyperlink>
        </w:p>
        <w:p w14:paraId="740E7BAE" w14:textId="35B9AC0D" w:rsidR="00917D50" w:rsidRDefault="00917D50">
          <w:pPr>
            <w:pStyle w:val="11"/>
            <w:tabs>
              <w:tab w:val="right" w:leader="dot" w:pos="9344"/>
            </w:tabs>
            <w:rPr>
              <w:rFonts w:asciiTheme="minorHAnsi" w:eastAsiaTheme="minorEastAsia" w:hAnsiTheme="minorHAnsi" w:cstheme="minorBidi"/>
              <w:noProof/>
              <w:sz w:val="24"/>
              <w:szCs w:val="24"/>
              <w:lang w:eastAsia="uk-UA"/>
            </w:rPr>
          </w:pPr>
          <w:hyperlink w:anchor="_Toc201591163" w:history="1">
            <w:r w:rsidRPr="0038601D">
              <w:rPr>
                <w:rStyle w:val="af6"/>
                <w:noProof/>
              </w:rPr>
              <w:t>Вступ</w:t>
            </w:r>
            <w:r>
              <w:rPr>
                <w:noProof/>
                <w:webHidden/>
              </w:rPr>
              <w:tab/>
            </w:r>
            <w:r>
              <w:rPr>
                <w:noProof/>
                <w:webHidden/>
              </w:rPr>
              <w:fldChar w:fldCharType="begin"/>
            </w:r>
            <w:r>
              <w:rPr>
                <w:noProof/>
                <w:webHidden/>
              </w:rPr>
              <w:instrText xml:space="preserve"> PAGEREF _Toc201591163 \h </w:instrText>
            </w:r>
            <w:r>
              <w:rPr>
                <w:noProof/>
                <w:webHidden/>
              </w:rPr>
            </w:r>
            <w:r>
              <w:rPr>
                <w:noProof/>
                <w:webHidden/>
              </w:rPr>
              <w:fldChar w:fldCharType="separate"/>
            </w:r>
            <w:r w:rsidR="00850D6F">
              <w:rPr>
                <w:noProof/>
                <w:webHidden/>
              </w:rPr>
              <w:t>9</w:t>
            </w:r>
            <w:r>
              <w:rPr>
                <w:noProof/>
                <w:webHidden/>
              </w:rPr>
              <w:fldChar w:fldCharType="end"/>
            </w:r>
          </w:hyperlink>
        </w:p>
        <w:p w14:paraId="6AABA770" w14:textId="37833A03" w:rsidR="00917D50" w:rsidRDefault="00917D50">
          <w:pPr>
            <w:pStyle w:val="11"/>
            <w:tabs>
              <w:tab w:val="left" w:pos="560"/>
              <w:tab w:val="right" w:leader="dot" w:pos="9344"/>
            </w:tabs>
            <w:rPr>
              <w:rFonts w:asciiTheme="minorHAnsi" w:eastAsiaTheme="minorEastAsia" w:hAnsiTheme="minorHAnsi" w:cstheme="minorBidi"/>
              <w:noProof/>
              <w:sz w:val="24"/>
              <w:szCs w:val="24"/>
              <w:lang w:eastAsia="uk-UA"/>
            </w:rPr>
          </w:pPr>
          <w:hyperlink w:anchor="_Toc201591164" w:history="1">
            <w:r w:rsidRPr="0038601D">
              <w:rPr>
                <w:rStyle w:val="af6"/>
                <w:noProof/>
              </w:rPr>
              <w:t>1.</w:t>
            </w:r>
            <w:r>
              <w:rPr>
                <w:rFonts w:asciiTheme="minorHAnsi" w:eastAsiaTheme="minorEastAsia" w:hAnsiTheme="minorHAnsi" w:cstheme="minorBidi"/>
                <w:noProof/>
                <w:sz w:val="24"/>
                <w:szCs w:val="24"/>
                <w:lang w:eastAsia="uk-UA"/>
              </w:rPr>
              <w:tab/>
            </w:r>
            <w:r w:rsidRPr="0038601D">
              <w:rPr>
                <w:rStyle w:val="af6"/>
                <w:noProof/>
              </w:rPr>
              <w:t>Теоретична частина</w:t>
            </w:r>
            <w:r>
              <w:rPr>
                <w:noProof/>
                <w:webHidden/>
              </w:rPr>
              <w:tab/>
            </w:r>
            <w:r>
              <w:rPr>
                <w:noProof/>
                <w:webHidden/>
              </w:rPr>
              <w:fldChar w:fldCharType="begin"/>
            </w:r>
            <w:r>
              <w:rPr>
                <w:noProof/>
                <w:webHidden/>
              </w:rPr>
              <w:instrText xml:space="preserve"> PAGEREF _Toc201591164 \h </w:instrText>
            </w:r>
            <w:r>
              <w:rPr>
                <w:noProof/>
                <w:webHidden/>
              </w:rPr>
            </w:r>
            <w:r>
              <w:rPr>
                <w:noProof/>
                <w:webHidden/>
              </w:rPr>
              <w:fldChar w:fldCharType="separate"/>
            </w:r>
            <w:r w:rsidR="00850D6F">
              <w:rPr>
                <w:noProof/>
                <w:webHidden/>
              </w:rPr>
              <w:t>11</w:t>
            </w:r>
            <w:r>
              <w:rPr>
                <w:noProof/>
                <w:webHidden/>
              </w:rPr>
              <w:fldChar w:fldCharType="end"/>
            </w:r>
          </w:hyperlink>
        </w:p>
        <w:p w14:paraId="56435CD0" w14:textId="2608038F" w:rsidR="00917D50" w:rsidRDefault="00917D50">
          <w:pPr>
            <w:pStyle w:val="21"/>
            <w:tabs>
              <w:tab w:val="left" w:pos="960"/>
              <w:tab w:val="right" w:leader="dot" w:pos="9344"/>
            </w:tabs>
            <w:rPr>
              <w:rFonts w:asciiTheme="minorHAnsi" w:eastAsiaTheme="minorEastAsia" w:hAnsiTheme="minorHAnsi" w:cstheme="minorBidi"/>
              <w:noProof/>
              <w:sz w:val="24"/>
              <w:szCs w:val="24"/>
              <w:lang w:eastAsia="uk-UA"/>
            </w:rPr>
          </w:pPr>
          <w:hyperlink w:anchor="_Toc201591165" w:history="1">
            <w:r w:rsidRPr="0038601D">
              <w:rPr>
                <w:rStyle w:val="af6"/>
                <w:noProof/>
              </w:rPr>
              <w:t>1.1</w:t>
            </w:r>
            <w:r>
              <w:rPr>
                <w:rFonts w:asciiTheme="minorHAnsi" w:eastAsiaTheme="minorEastAsia" w:hAnsiTheme="minorHAnsi" w:cstheme="minorBidi"/>
                <w:noProof/>
                <w:sz w:val="24"/>
                <w:szCs w:val="24"/>
                <w:lang w:eastAsia="uk-UA"/>
              </w:rPr>
              <w:tab/>
            </w:r>
            <w:r w:rsidRPr="0038601D">
              <w:rPr>
                <w:rStyle w:val="af6"/>
                <w:noProof/>
              </w:rPr>
              <w:t>Компонентне програмування</w:t>
            </w:r>
            <w:r>
              <w:rPr>
                <w:noProof/>
                <w:webHidden/>
              </w:rPr>
              <w:tab/>
            </w:r>
            <w:r>
              <w:rPr>
                <w:noProof/>
                <w:webHidden/>
              </w:rPr>
              <w:fldChar w:fldCharType="begin"/>
            </w:r>
            <w:r>
              <w:rPr>
                <w:noProof/>
                <w:webHidden/>
              </w:rPr>
              <w:instrText xml:space="preserve"> PAGEREF _Toc201591165 \h </w:instrText>
            </w:r>
            <w:r>
              <w:rPr>
                <w:noProof/>
                <w:webHidden/>
              </w:rPr>
            </w:r>
            <w:r>
              <w:rPr>
                <w:noProof/>
                <w:webHidden/>
              </w:rPr>
              <w:fldChar w:fldCharType="separate"/>
            </w:r>
            <w:r w:rsidR="00850D6F">
              <w:rPr>
                <w:noProof/>
                <w:webHidden/>
              </w:rPr>
              <w:t>11</w:t>
            </w:r>
            <w:r>
              <w:rPr>
                <w:noProof/>
                <w:webHidden/>
              </w:rPr>
              <w:fldChar w:fldCharType="end"/>
            </w:r>
          </w:hyperlink>
        </w:p>
        <w:p w14:paraId="714C6B54" w14:textId="0BE49406" w:rsidR="00917D50" w:rsidRDefault="00917D50">
          <w:pPr>
            <w:pStyle w:val="21"/>
            <w:tabs>
              <w:tab w:val="left" w:pos="960"/>
              <w:tab w:val="right" w:leader="dot" w:pos="9344"/>
            </w:tabs>
            <w:rPr>
              <w:rFonts w:asciiTheme="minorHAnsi" w:eastAsiaTheme="minorEastAsia" w:hAnsiTheme="minorHAnsi" w:cstheme="minorBidi"/>
              <w:noProof/>
              <w:sz w:val="24"/>
              <w:szCs w:val="24"/>
              <w:lang w:eastAsia="uk-UA"/>
            </w:rPr>
          </w:pPr>
          <w:hyperlink w:anchor="_Toc201591166" w:history="1">
            <w:r w:rsidRPr="0038601D">
              <w:rPr>
                <w:rStyle w:val="af6"/>
                <w:noProof/>
              </w:rPr>
              <w:t>1.2</w:t>
            </w:r>
            <w:r>
              <w:rPr>
                <w:rFonts w:asciiTheme="minorHAnsi" w:eastAsiaTheme="minorEastAsia" w:hAnsiTheme="minorHAnsi" w:cstheme="minorBidi"/>
                <w:noProof/>
                <w:sz w:val="24"/>
                <w:szCs w:val="24"/>
                <w:lang w:eastAsia="uk-UA"/>
              </w:rPr>
              <w:tab/>
            </w:r>
            <w:r w:rsidRPr="0038601D">
              <w:rPr>
                <w:rStyle w:val="af6"/>
                <w:noProof/>
              </w:rPr>
              <w:t>Принципи компонентного програмування</w:t>
            </w:r>
            <w:r>
              <w:rPr>
                <w:noProof/>
                <w:webHidden/>
              </w:rPr>
              <w:tab/>
            </w:r>
            <w:r>
              <w:rPr>
                <w:noProof/>
                <w:webHidden/>
              </w:rPr>
              <w:fldChar w:fldCharType="begin"/>
            </w:r>
            <w:r>
              <w:rPr>
                <w:noProof/>
                <w:webHidden/>
              </w:rPr>
              <w:instrText xml:space="preserve"> PAGEREF _Toc201591166 \h </w:instrText>
            </w:r>
            <w:r>
              <w:rPr>
                <w:noProof/>
                <w:webHidden/>
              </w:rPr>
            </w:r>
            <w:r>
              <w:rPr>
                <w:noProof/>
                <w:webHidden/>
              </w:rPr>
              <w:fldChar w:fldCharType="separate"/>
            </w:r>
            <w:r w:rsidR="00850D6F">
              <w:rPr>
                <w:noProof/>
                <w:webHidden/>
              </w:rPr>
              <w:t>11</w:t>
            </w:r>
            <w:r>
              <w:rPr>
                <w:noProof/>
                <w:webHidden/>
              </w:rPr>
              <w:fldChar w:fldCharType="end"/>
            </w:r>
          </w:hyperlink>
        </w:p>
        <w:p w14:paraId="1BBE7891" w14:textId="757ABF5E"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67" w:history="1">
            <w:r w:rsidRPr="0038601D">
              <w:rPr>
                <w:rStyle w:val="af6"/>
                <w:noProof/>
              </w:rPr>
              <w:t>1.2.1</w:t>
            </w:r>
            <w:r>
              <w:rPr>
                <w:rFonts w:asciiTheme="minorHAnsi" w:eastAsiaTheme="minorEastAsia" w:hAnsiTheme="minorHAnsi" w:cstheme="minorBidi"/>
                <w:noProof/>
                <w:sz w:val="24"/>
                <w:szCs w:val="24"/>
                <w:lang w:eastAsia="uk-UA"/>
              </w:rPr>
              <w:tab/>
            </w:r>
            <w:r w:rsidRPr="0038601D">
              <w:rPr>
                <w:rStyle w:val="af6"/>
                <w:noProof/>
              </w:rPr>
              <w:t>Відокремлення інтерфейсу від реалізації</w:t>
            </w:r>
            <w:r>
              <w:rPr>
                <w:noProof/>
                <w:webHidden/>
              </w:rPr>
              <w:tab/>
            </w:r>
            <w:r>
              <w:rPr>
                <w:noProof/>
                <w:webHidden/>
              </w:rPr>
              <w:fldChar w:fldCharType="begin"/>
            </w:r>
            <w:r>
              <w:rPr>
                <w:noProof/>
                <w:webHidden/>
              </w:rPr>
              <w:instrText xml:space="preserve"> PAGEREF _Toc201591167 \h </w:instrText>
            </w:r>
            <w:r>
              <w:rPr>
                <w:noProof/>
                <w:webHidden/>
              </w:rPr>
            </w:r>
            <w:r>
              <w:rPr>
                <w:noProof/>
                <w:webHidden/>
              </w:rPr>
              <w:fldChar w:fldCharType="separate"/>
            </w:r>
            <w:r w:rsidR="00850D6F">
              <w:rPr>
                <w:noProof/>
                <w:webHidden/>
              </w:rPr>
              <w:t>11</w:t>
            </w:r>
            <w:r>
              <w:rPr>
                <w:noProof/>
                <w:webHidden/>
              </w:rPr>
              <w:fldChar w:fldCharType="end"/>
            </w:r>
          </w:hyperlink>
        </w:p>
        <w:p w14:paraId="752420AC" w14:textId="548FFAED"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68" w:history="1">
            <w:r w:rsidRPr="0038601D">
              <w:rPr>
                <w:rStyle w:val="af6"/>
                <w:noProof/>
              </w:rPr>
              <w:t>1.2.2</w:t>
            </w:r>
            <w:r>
              <w:rPr>
                <w:rFonts w:asciiTheme="minorHAnsi" w:eastAsiaTheme="minorEastAsia" w:hAnsiTheme="minorHAnsi" w:cstheme="minorBidi"/>
                <w:noProof/>
                <w:sz w:val="24"/>
                <w:szCs w:val="24"/>
                <w:lang w:eastAsia="uk-UA"/>
              </w:rPr>
              <w:tab/>
            </w:r>
            <w:r w:rsidRPr="0038601D">
              <w:rPr>
                <w:rStyle w:val="af6"/>
                <w:noProof/>
              </w:rPr>
              <w:t>Бінарна сумісність між клієнтом і сервером</w:t>
            </w:r>
            <w:r>
              <w:rPr>
                <w:noProof/>
                <w:webHidden/>
              </w:rPr>
              <w:tab/>
            </w:r>
            <w:r>
              <w:rPr>
                <w:noProof/>
                <w:webHidden/>
              </w:rPr>
              <w:fldChar w:fldCharType="begin"/>
            </w:r>
            <w:r>
              <w:rPr>
                <w:noProof/>
                <w:webHidden/>
              </w:rPr>
              <w:instrText xml:space="preserve"> PAGEREF _Toc201591168 \h </w:instrText>
            </w:r>
            <w:r>
              <w:rPr>
                <w:noProof/>
                <w:webHidden/>
              </w:rPr>
            </w:r>
            <w:r>
              <w:rPr>
                <w:noProof/>
                <w:webHidden/>
              </w:rPr>
              <w:fldChar w:fldCharType="separate"/>
            </w:r>
            <w:r w:rsidR="00850D6F">
              <w:rPr>
                <w:noProof/>
                <w:webHidden/>
              </w:rPr>
              <w:t>12</w:t>
            </w:r>
            <w:r>
              <w:rPr>
                <w:noProof/>
                <w:webHidden/>
              </w:rPr>
              <w:fldChar w:fldCharType="end"/>
            </w:r>
          </w:hyperlink>
        </w:p>
        <w:p w14:paraId="06066A10" w14:textId="5F0014E7"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69" w:history="1">
            <w:r w:rsidRPr="0038601D">
              <w:rPr>
                <w:rStyle w:val="af6"/>
                <w:noProof/>
              </w:rPr>
              <w:t>1.2.3</w:t>
            </w:r>
            <w:r>
              <w:rPr>
                <w:rFonts w:asciiTheme="minorHAnsi" w:eastAsiaTheme="minorEastAsia" w:hAnsiTheme="minorHAnsi" w:cstheme="minorBidi"/>
                <w:noProof/>
                <w:sz w:val="24"/>
                <w:szCs w:val="24"/>
                <w:lang w:eastAsia="uk-UA"/>
              </w:rPr>
              <w:tab/>
            </w:r>
            <w:r w:rsidRPr="0038601D">
              <w:rPr>
                <w:rStyle w:val="af6"/>
                <w:noProof/>
              </w:rPr>
              <w:t>Незалежність від мови програмування</w:t>
            </w:r>
            <w:r>
              <w:rPr>
                <w:noProof/>
                <w:webHidden/>
              </w:rPr>
              <w:tab/>
            </w:r>
            <w:r>
              <w:rPr>
                <w:noProof/>
                <w:webHidden/>
              </w:rPr>
              <w:fldChar w:fldCharType="begin"/>
            </w:r>
            <w:r>
              <w:rPr>
                <w:noProof/>
                <w:webHidden/>
              </w:rPr>
              <w:instrText xml:space="preserve"> PAGEREF _Toc201591169 \h </w:instrText>
            </w:r>
            <w:r>
              <w:rPr>
                <w:noProof/>
                <w:webHidden/>
              </w:rPr>
            </w:r>
            <w:r>
              <w:rPr>
                <w:noProof/>
                <w:webHidden/>
              </w:rPr>
              <w:fldChar w:fldCharType="separate"/>
            </w:r>
            <w:r w:rsidR="00850D6F">
              <w:rPr>
                <w:noProof/>
                <w:webHidden/>
              </w:rPr>
              <w:t>13</w:t>
            </w:r>
            <w:r>
              <w:rPr>
                <w:noProof/>
                <w:webHidden/>
              </w:rPr>
              <w:fldChar w:fldCharType="end"/>
            </w:r>
          </w:hyperlink>
        </w:p>
        <w:p w14:paraId="3F1F99CA" w14:textId="193C0F45"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70" w:history="1">
            <w:r w:rsidRPr="0038601D">
              <w:rPr>
                <w:rStyle w:val="af6"/>
                <w:noProof/>
              </w:rPr>
              <w:t>1.2.4</w:t>
            </w:r>
            <w:r>
              <w:rPr>
                <w:rFonts w:asciiTheme="minorHAnsi" w:eastAsiaTheme="minorEastAsia" w:hAnsiTheme="minorHAnsi" w:cstheme="minorBidi"/>
                <w:noProof/>
                <w:sz w:val="24"/>
                <w:szCs w:val="24"/>
                <w:lang w:eastAsia="uk-UA"/>
              </w:rPr>
              <w:tab/>
            </w:r>
            <w:r w:rsidRPr="0038601D">
              <w:rPr>
                <w:rStyle w:val="af6"/>
                <w:noProof/>
              </w:rPr>
              <w:t>Прозорість розташування</w:t>
            </w:r>
            <w:r>
              <w:rPr>
                <w:noProof/>
                <w:webHidden/>
              </w:rPr>
              <w:tab/>
            </w:r>
            <w:r>
              <w:rPr>
                <w:noProof/>
                <w:webHidden/>
              </w:rPr>
              <w:fldChar w:fldCharType="begin"/>
            </w:r>
            <w:r>
              <w:rPr>
                <w:noProof/>
                <w:webHidden/>
              </w:rPr>
              <w:instrText xml:space="preserve"> PAGEREF _Toc201591170 \h </w:instrText>
            </w:r>
            <w:r>
              <w:rPr>
                <w:noProof/>
                <w:webHidden/>
              </w:rPr>
            </w:r>
            <w:r>
              <w:rPr>
                <w:noProof/>
                <w:webHidden/>
              </w:rPr>
              <w:fldChar w:fldCharType="separate"/>
            </w:r>
            <w:r w:rsidR="00850D6F">
              <w:rPr>
                <w:noProof/>
                <w:webHidden/>
              </w:rPr>
              <w:t>13</w:t>
            </w:r>
            <w:r>
              <w:rPr>
                <w:noProof/>
                <w:webHidden/>
              </w:rPr>
              <w:fldChar w:fldCharType="end"/>
            </w:r>
          </w:hyperlink>
        </w:p>
        <w:p w14:paraId="3A5BBA24" w14:textId="3A9DDC79"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71" w:history="1">
            <w:r w:rsidRPr="0038601D">
              <w:rPr>
                <w:rStyle w:val="af6"/>
                <w:noProof/>
                <w:lang w:val="en-US"/>
              </w:rPr>
              <w:t>1.2.5</w:t>
            </w:r>
            <w:r>
              <w:rPr>
                <w:rFonts w:asciiTheme="minorHAnsi" w:eastAsiaTheme="minorEastAsia" w:hAnsiTheme="minorHAnsi" w:cstheme="minorBidi"/>
                <w:noProof/>
                <w:sz w:val="24"/>
                <w:szCs w:val="24"/>
                <w:lang w:eastAsia="uk-UA"/>
              </w:rPr>
              <w:tab/>
            </w:r>
            <w:r w:rsidRPr="0038601D">
              <w:rPr>
                <w:rStyle w:val="af6"/>
                <w:noProof/>
              </w:rPr>
              <w:t>Керування одночасним доступом</w:t>
            </w:r>
            <w:r>
              <w:rPr>
                <w:noProof/>
                <w:webHidden/>
              </w:rPr>
              <w:tab/>
            </w:r>
            <w:r>
              <w:rPr>
                <w:noProof/>
                <w:webHidden/>
              </w:rPr>
              <w:fldChar w:fldCharType="begin"/>
            </w:r>
            <w:r>
              <w:rPr>
                <w:noProof/>
                <w:webHidden/>
              </w:rPr>
              <w:instrText xml:space="preserve"> PAGEREF _Toc201591171 \h </w:instrText>
            </w:r>
            <w:r>
              <w:rPr>
                <w:noProof/>
                <w:webHidden/>
              </w:rPr>
            </w:r>
            <w:r>
              <w:rPr>
                <w:noProof/>
                <w:webHidden/>
              </w:rPr>
              <w:fldChar w:fldCharType="separate"/>
            </w:r>
            <w:r w:rsidR="00850D6F">
              <w:rPr>
                <w:noProof/>
                <w:webHidden/>
              </w:rPr>
              <w:t>14</w:t>
            </w:r>
            <w:r>
              <w:rPr>
                <w:noProof/>
                <w:webHidden/>
              </w:rPr>
              <w:fldChar w:fldCharType="end"/>
            </w:r>
          </w:hyperlink>
        </w:p>
        <w:p w14:paraId="6C00D629" w14:textId="435A16CD"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72" w:history="1">
            <w:r w:rsidRPr="0038601D">
              <w:rPr>
                <w:rStyle w:val="af6"/>
                <w:noProof/>
              </w:rPr>
              <w:t>1.2.6</w:t>
            </w:r>
            <w:r>
              <w:rPr>
                <w:rFonts w:asciiTheme="minorHAnsi" w:eastAsiaTheme="minorEastAsia" w:hAnsiTheme="minorHAnsi" w:cstheme="minorBidi"/>
                <w:noProof/>
                <w:sz w:val="24"/>
                <w:szCs w:val="24"/>
                <w:lang w:eastAsia="uk-UA"/>
              </w:rPr>
              <w:tab/>
            </w:r>
            <w:r w:rsidRPr="0038601D">
              <w:rPr>
                <w:rStyle w:val="af6"/>
                <w:noProof/>
              </w:rPr>
              <w:t>Підтримка контролю версій</w:t>
            </w:r>
            <w:r>
              <w:rPr>
                <w:noProof/>
                <w:webHidden/>
              </w:rPr>
              <w:tab/>
            </w:r>
            <w:r>
              <w:rPr>
                <w:noProof/>
                <w:webHidden/>
              </w:rPr>
              <w:fldChar w:fldCharType="begin"/>
            </w:r>
            <w:r>
              <w:rPr>
                <w:noProof/>
                <w:webHidden/>
              </w:rPr>
              <w:instrText xml:space="preserve"> PAGEREF _Toc201591172 \h </w:instrText>
            </w:r>
            <w:r>
              <w:rPr>
                <w:noProof/>
                <w:webHidden/>
              </w:rPr>
            </w:r>
            <w:r>
              <w:rPr>
                <w:noProof/>
                <w:webHidden/>
              </w:rPr>
              <w:fldChar w:fldCharType="separate"/>
            </w:r>
            <w:r w:rsidR="00850D6F">
              <w:rPr>
                <w:noProof/>
                <w:webHidden/>
              </w:rPr>
              <w:t>15</w:t>
            </w:r>
            <w:r>
              <w:rPr>
                <w:noProof/>
                <w:webHidden/>
              </w:rPr>
              <w:fldChar w:fldCharType="end"/>
            </w:r>
          </w:hyperlink>
        </w:p>
        <w:p w14:paraId="7724CFFD" w14:textId="3D8CB603"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73" w:history="1">
            <w:r w:rsidRPr="0038601D">
              <w:rPr>
                <w:rStyle w:val="af6"/>
                <w:noProof/>
              </w:rPr>
              <w:t>1.2.7</w:t>
            </w:r>
            <w:r>
              <w:rPr>
                <w:rFonts w:asciiTheme="minorHAnsi" w:eastAsiaTheme="minorEastAsia" w:hAnsiTheme="minorHAnsi" w:cstheme="minorBidi"/>
                <w:noProof/>
                <w:sz w:val="24"/>
                <w:szCs w:val="24"/>
                <w:lang w:eastAsia="uk-UA"/>
              </w:rPr>
              <w:tab/>
            </w:r>
            <w:r w:rsidRPr="0038601D">
              <w:rPr>
                <w:rStyle w:val="af6"/>
                <w:noProof/>
              </w:rPr>
              <w:t>Безпека на основі компонентів</w:t>
            </w:r>
            <w:r>
              <w:rPr>
                <w:noProof/>
                <w:webHidden/>
              </w:rPr>
              <w:tab/>
            </w:r>
            <w:r>
              <w:rPr>
                <w:noProof/>
                <w:webHidden/>
              </w:rPr>
              <w:fldChar w:fldCharType="begin"/>
            </w:r>
            <w:r>
              <w:rPr>
                <w:noProof/>
                <w:webHidden/>
              </w:rPr>
              <w:instrText xml:space="preserve"> PAGEREF _Toc201591173 \h </w:instrText>
            </w:r>
            <w:r>
              <w:rPr>
                <w:noProof/>
                <w:webHidden/>
              </w:rPr>
            </w:r>
            <w:r>
              <w:rPr>
                <w:noProof/>
                <w:webHidden/>
              </w:rPr>
              <w:fldChar w:fldCharType="separate"/>
            </w:r>
            <w:r w:rsidR="00850D6F">
              <w:rPr>
                <w:noProof/>
                <w:webHidden/>
              </w:rPr>
              <w:t>15</w:t>
            </w:r>
            <w:r>
              <w:rPr>
                <w:noProof/>
                <w:webHidden/>
              </w:rPr>
              <w:fldChar w:fldCharType="end"/>
            </w:r>
          </w:hyperlink>
        </w:p>
        <w:p w14:paraId="5A4C08BB" w14:textId="6A08E867" w:rsidR="00917D50" w:rsidRDefault="00917D50">
          <w:pPr>
            <w:pStyle w:val="21"/>
            <w:tabs>
              <w:tab w:val="left" w:pos="960"/>
              <w:tab w:val="right" w:leader="dot" w:pos="9344"/>
            </w:tabs>
            <w:rPr>
              <w:rFonts w:asciiTheme="minorHAnsi" w:eastAsiaTheme="minorEastAsia" w:hAnsiTheme="minorHAnsi" w:cstheme="minorBidi"/>
              <w:noProof/>
              <w:sz w:val="24"/>
              <w:szCs w:val="24"/>
              <w:lang w:eastAsia="uk-UA"/>
            </w:rPr>
          </w:pPr>
          <w:hyperlink w:anchor="_Toc201591174" w:history="1">
            <w:r w:rsidRPr="0038601D">
              <w:rPr>
                <w:rStyle w:val="af6"/>
                <w:noProof/>
                <w:lang w:val="en-US"/>
              </w:rPr>
              <w:t>1.3</w:t>
            </w:r>
            <w:r>
              <w:rPr>
                <w:rFonts w:asciiTheme="minorHAnsi" w:eastAsiaTheme="minorEastAsia" w:hAnsiTheme="minorHAnsi" w:cstheme="minorBidi"/>
                <w:noProof/>
                <w:sz w:val="24"/>
                <w:szCs w:val="24"/>
                <w:lang w:eastAsia="uk-UA"/>
              </w:rPr>
              <w:tab/>
            </w:r>
            <w:r w:rsidRPr="0038601D">
              <w:rPr>
                <w:rStyle w:val="af6"/>
                <w:noProof/>
                <w:lang w:val="en-US"/>
              </w:rPr>
              <w:t xml:space="preserve">Single Page </w:t>
            </w:r>
            <w:r w:rsidRPr="0038601D">
              <w:rPr>
                <w:rStyle w:val="af6"/>
                <w:noProof/>
              </w:rPr>
              <w:t>Application</w:t>
            </w:r>
            <w:r>
              <w:rPr>
                <w:noProof/>
                <w:webHidden/>
              </w:rPr>
              <w:tab/>
            </w:r>
            <w:r>
              <w:rPr>
                <w:noProof/>
                <w:webHidden/>
              </w:rPr>
              <w:fldChar w:fldCharType="begin"/>
            </w:r>
            <w:r>
              <w:rPr>
                <w:noProof/>
                <w:webHidden/>
              </w:rPr>
              <w:instrText xml:space="preserve"> PAGEREF _Toc201591174 \h </w:instrText>
            </w:r>
            <w:r>
              <w:rPr>
                <w:noProof/>
                <w:webHidden/>
              </w:rPr>
            </w:r>
            <w:r>
              <w:rPr>
                <w:noProof/>
                <w:webHidden/>
              </w:rPr>
              <w:fldChar w:fldCharType="separate"/>
            </w:r>
            <w:r w:rsidR="00850D6F">
              <w:rPr>
                <w:noProof/>
                <w:webHidden/>
              </w:rPr>
              <w:t>16</w:t>
            </w:r>
            <w:r>
              <w:rPr>
                <w:noProof/>
                <w:webHidden/>
              </w:rPr>
              <w:fldChar w:fldCharType="end"/>
            </w:r>
          </w:hyperlink>
        </w:p>
        <w:p w14:paraId="31F7D676" w14:textId="18E2E451" w:rsidR="00917D50" w:rsidRDefault="00917D50">
          <w:pPr>
            <w:pStyle w:val="21"/>
            <w:tabs>
              <w:tab w:val="left" w:pos="960"/>
              <w:tab w:val="right" w:leader="dot" w:pos="9344"/>
            </w:tabs>
            <w:rPr>
              <w:rFonts w:asciiTheme="minorHAnsi" w:eastAsiaTheme="minorEastAsia" w:hAnsiTheme="minorHAnsi" w:cstheme="minorBidi"/>
              <w:noProof/>
              <w:sz w:val="24"/>
              <w:szCs w:val="24"/>
              <w:lang w:eastAsia="uk-UA"/>
            </w:rPr>
          </w:pPr>
          <w:hyperlink w:anchor="_Toc201591175" w:history="1">
            <w:r w:rsidRPr="0038601D">
              <w:rPr>
                <w:rStyle w:val="af6"/>
                <w:noProof/>
                <w:lang w:val="en-GB"/>
              </w:rPr>
              <w:t>1.4</w:t>
            </w:r>
            <w:r>
              <w:rPr>
                <w:rFonts w:asciiTheme="minorHAnsi" w:eastAsiaTheme="minorEastAsia" w:hAnsiTheme="minorHAnsi" w:cstheme="minorBidi"/>
                <w:noProof/>
                <w:sz w:val="24"/>
                <w:szCs w:val="24"/>
                <w:lang w:eastAsia="uk-UA"/>
              </w:rPr>
              <w:tab/>
            </w:r>
            <w:r w:rsidRPr="0038601D">
              <w:rPr>
                <w:rStyle w:val="af6"/>
                <w:noProof/>
              </w:rPr>
              <w:t xml:space="preserve">Переваги </w:t>
            </w:r>
            <w:r w:rsidRPr="0038601D">
              <w:rPr>
                <w:rStyle w:val="af6"/>
                <w:noProof/>
                <w:lang w:val="en-GB"/>
              </w:rPr>
              <w:t>SPA</w:t>
            </w:r>
            <w:r>
              <w:rPr>
                <w:noProof/>
                <w:webHidden/>
              </w:rPr>
              <w:tab/>
            </w:r>
            <w:r>
              <w:rPr>
                <w:noProof/>
                <w:webHidden/>
              </w:rPr>
              <w:fldChar w:fldCharType="begin"/>
            </w:r>
            <w:r>
              <w:rPr>
                <w:noProof/>
                <w:webHidden/>
              </w:rPr>
              <w:instrText xml:space="preserve"> PAGEREF _Toc201591175 \h </w:instrText>
            </w:r>
            <w:r>
              <w:rPr>
                <w:noProof/>
                <w:webHidden/>
              </w:rPr>
            </w:r>
            <w:r>
              <w:rPr>
                <w:noProof/>
                <w:webHidden/>
              </w:rPr>
              <w:fldChar w:fldCharType="separate"/>
            </w:r>
            <w:r w:rsidR="00850D6F">
              <w:rPr>
                <w:noProof/>
                <w:webHidden/>
              </w:rPr>
              <w:t>17</w:t>
            </w:r>
            <w:r>
              <w:rPr>
                <w:noProof/>
                <w:webHidden/>
              </w:rPr>
              <w:fldChar w:fldCharType="end"/>
            </w:r>
          </w:hyperlink>
        </w:p>
        <w:p w14:paraId="0BEB2F42" w14:textId="4CA8A39F" w:rsidR="00917D50" w:rsidRDefault="00917D50">
          <w:pPr>
            <w:pStyle w:val="21"/>
            <w:tabs>
              <w:tab w:val="left" w:pos="960"/>
              <w:tab w:val="right" w:leader="dot" w:pos="9344"/>
            </w:tabs>
            <w:rPr>
              <w:rFonts w:asciiTheme="minorHAnsi" w:eastAsiaTheme="minorEastAsia" w:hAnsiTheme="minorHAnsi" w:cstheme="minorBidi"/>
              <w:noProof/>
              <w:sz w:val="24"/>
              <w:szCs w:val="24"/>
              <w:lang w:eastAsia="uk-UA"/>
            </w:rPr>
          </w:pPr>
          <w:hyperlink w:anchor="_Toc201591176" w:history="1">
            <w:r w:rsidRPr="0038601D">
              <w:rPr>
                <w:rStyle w:val="af6"/>
                <w:noProof/>
                <w:lang w:val="en-GB"/>
              </w:rPr>
              <w:t>1.5</w:t>
            </w:r>
            <w:r>
              <w:rPr>
                <w:rFonts w:asciiTheme="minorHAnsi" w:eastAsiaTheme="minorEastAsia" w:hAnsiTheme="minorHAnsi" w:cstheme="minorBidi"/>
                <w:noProof/>
                <w:sz w:val="24"/>
                <w:szCs w:val="24"/>
                <w:lang w:eastAsia="uk-UA"/>
              </w:rPr>
              <w:tab/>
            </w:r>
            <w:r w:rsidRPr="0038601D">
              <w:rPr>
                <w:rStyle w:val="af6"/>
                <w:noProof/>
              </w:rPr>
              <w:t>Недоліки</w:t>
            </w:r>
            <w:r w:rsidRPr="0038601D">
              <w:rPr>
                <w:rStyle w:val="af6"/>
                <w:noProof/>
                <w:lang w:val="en-GB"/>
              </w:rPr>
              <w:t xml:space="preserve"> SPA</w:t>
            </w:r>
            <w:r>
              <w:rPr>
                <w:noProof/>
                <w:webHidden/>
              </w:rPr>
              <w:tab/>
            </w:r>
            <w:r>
              <w:rPr>
                <w:noProof/>
                <w:webHidden/>
              </w:rPr>
              <w:fldChar w:fldCharType="begin"/>
            </w:r>
            <w:r>
              <w:rPr>
                <w:noProof/>
                <w:webHidden/>
              </w:rPr>
              <w:instrText xml:space="preserve"> PAGEREF _Toc201591176 \h </w:instrText>
            </w:r>
            <w:r>
              <w:rPr>
                <w:noProof/>
                <w:webHidden/>
              </w:rPr>
            </w:r>
            <w:r>
              <w:rPr>
                <w:noProof/>
                <w:webHidden/>
              </w:rPr>
              <w:fldChar w:fldCharType="separate"/>
            </w:r>
            <w:r w:rsidR="00850D6F">
              <w:rPr>
                <w:noProof/>
                <w:webHidden/>
              </w:rPr>
              <w:t>18</w:t>
            </w:r>
            <w:r>
              <w:rPr>
                <w:noProof/>
                <w:webHidden/>
              </w:rPr>
              <w:fldChar w:fldCharType="end"/>
            </w:r>
          </w:hyperlink>
        </w:p>
        <w:p w14:paraId="5880A7E7" w14:textId="391CE003" w:rsidR="00917D50" w:rsidRDefault="00917D50">
          <w:pPr>
            <w:pStyle w:val="11"/>
            <w:tabs>
              <w:tab w:val="left" w:pos="720"/>
              <w:tab w:val="right" w:leader="dot" w:pos="9344"/>
            </w:tabs>
            <w:rPr>
              <w:rFonts w:asciiTheme="minorHAnsi" w:eastAsiaTheme="minorEastAsia" w:hAnsiTheme="minorHAnsi" w:cstheme="minorBidi"/>
              <w:noProof/>
              <w:sz w:val="24"/>
              <w:szCs w:val="24"/>
              <w:lang w:eastAsia="uk-UA"/>
            </w:rPr>
          </w:pPr>
          <w:hyperlink w:anchor="_Toc201591177" w:history="1">
            <w:r w:rsidRPr="0038601D">
              <w:rPr>
                <w:rStyle w:val="af6"/>
                <w:noProof/>
                <w:lang w:val="en-US"/>
              </w:rPr>
              <w:t>1.6</w:t>
            </w:r>
            <w:r>
              <w:rPr>
                <w:rFonts w:asciiTheme="minorHAnsi" w:eastAsiaTheme="minorEastAsia" w:hAnsiTheme="minorHAnsi" w:cstheme="minorBidi"/>
                <w:noProof/>
                <w:sz w:val="24"/>
                <w:szCs w:val="24"/>
                <w:lang w:eastAsia="uk-UA"/>
              </w:rPr>
              <w:tab/>
            </w:r>
            <w:r w:rsidRPr="0038601D">
              <w:rPr>
                <w:rStyle w:val="af6"/>
                <w:noProof/>
                <w:lang w:val="en-US"/>
              </w:rPr>
              <w:t>React</w:t>
            </w:r>
            <w:r>
              <w:rPr>
                <w:noProof/>
                <w:webHidden/>
              </w:rPr>
              <w:tab/>
            </w:r>
            <w:r>
              <w:rPr>
                <w:noProof/>
                <w:webHidden/>
              </w:rPr>
              <w:fldChar w:fldCharType="begin"/>
            </w:r>
            <w:r>
              <w:rPr>
                <w:noProof/>
                <w:webHidden/>
              </w:rPr>
              <w:instrText xml:space="preserve"> PAGEREF _Toc201591177 \h </w:instrText>
            </w:r>
            <w:r>
              <w:rPr>
                <w:noProof/>
                <w:webHidden/>
              </w:rPr>
            </w:r>
            <w:r>
              <w:rPr>
                <w:noProof/>
                <w:webHidden/>
              </w:rPr>
              <w:fldChar w:fldCharType="separate"/>
            </w:r>
            <w:r w:rsidR="00850D6F">
              <w:rPr>
                <w:noProof/>
                <w:webHidden/>
              </w:rPr>
              <w:t>20</w:t>
            </w:r>
            <w:r>
              <w:rPr>
                <w:noProof/>
                <w:webHidden/>
              </w:rPr>
              <w:fldChar w:fldCharType="end"/>
            </w:r>
          </w:hyperlink>
        </w:p>
        <w:p w14:paraId="5AB63A35" w14:textId="2FBB0AC2" w:rsidR="00917D50" w:rsidRDefault="00917D50">
          <w:pPr>
            <w:pStyle w:val="31"/>
            <w:tabs>
              <w:tab w:val="left" w:pos="1440"/>
              <w:tab w:val="right" w:leader="dot" w:pos="9344"/>
            </w:tabs>
            <w:rPr>
              <w:rStyle w:val="af6"/>
              <w:noProof/>
            </w:rPr>
          </w:pPr>
          <w:hyperlink w:anchor="_Toc201591178" w:history="1">
            <w:r w:rsidRPr="0038601D">
              <w:rPr>
                <w:rStyle w:val="af6"/>
                <w:noProof/>
                <w:lang w:val="en-US"/>
              </w:rPr>
              <w:t>1.6.1</w:t>
            </w:r>
            <w:r>
              <w:rPr>
                <w:rFonts w:asciiTheme="minorHAnsi" w:eastAsiaTheme="minorEastAsia" w:hAnsiTheme="minorHAnsi" w:cstheme="minorBidi"/>
                <w:noProof/>
                <w:sz w:val="24"/>
                <w:szCs w:val="24"/>
                <w:lang w:eastAsia="uk-UA"/>
              </w:rPr>
              <w:tab/>
            </w:r>
            <w:r w:rsidRPr="0038601D">
              <w:rPr>
                <w:rStyle w:val="af6"/>
                <w:noProof/>
              </w:rPr>
              <w:t xml:space="preserve">Особливості </w:t>
            </w:r>
            <w:r w:rsidRPr="0038601D">
              <w:rPr>
                <w:rStyle w:val="af6"/>
                <w:noProof/>
                <w:lang w:val="en-US"/>
              </w:rPr>
              <w:t>React</w:t>
            </w:r>
            <w:r>
              <w:rPr>
                <w:noProof/>
                <w:webHidden/>
              </w:rPr>
              <w:tab/>
            </w:r>
            <w:r>
              <w:rPr>
                <w:noProof/>
                <w:webHidden/>
              </w:rPr>
              <w:fldChar w:fldCharType="begin"/>
            </w:r>
            <w:r>
              <w:rPr>
                <w:noProof/>
                <w:webHidden/>
              </w:rPr>
              <w:instrText xml:space="preserve"> PAGEREF _Toc201591178 \h </w:instrText>
            </w:r>
            <w:r>
              <w:rPr>
                <w:noProof/>
                <w:webHidden/>
              </w:rPr>
            </w:r>
            <w:r>
              <w:rPr>
                <w:noProof/>
                <w:webHidden/>
              </w:rPr>
              <w:fldChar w:fldCharType="separate"/>
            </w:r>
            <w:r w:rsidR="00850D6F">
              <w:rPr>
                <w:noProof/>
                <w:webHidden/>
              </w:rPr>
              <w:t>20</w:t>
            </w:r>
            <w:r>
              <w:rPr>
                <w:noProof/>
                <w:webHidden/>
              </w:rPr>
              <w:fldChar w:fldCharType="end"/>
            </w:r>
          </w:hyperlink>
        </w:p>
        <w:p w14:paraId="63BC0FB7" w14:textId="77777777" w:rsidR="00917D50" w:rsidRDefault="00917D50" w:rsidP="00917D50"/>
        <w:p w14:paraId="4CCD4E73" w14:textId="77777777" w:rsidR="00917D50" w:rsidRPr="00917D50" w:rsidRDefault="00917D50" w:rsidP="00917D50"/>
        <w:p w14:paraId="1BE3F5AC" w14:textId="35796F0D" w:rsidR="00917D50" w:rsidRDefault="00917D50">
          <w:pPr>
            <w:pStyle w:val="11"/>
            <w:tabs>
              <w:tab w:val="left" w:pos="560"/>
              <w:tab w:val="right" w:leader="dot" w:pos="9344"/>
            </w:tabs>
            <w:rPr>
              <w:rFonts w:asciiTheme="minorHAnsi" w:eastAsiaTheme="minorEastAsia" w:hAnsiTheme="minorHAnsi" w:cstheme="minorBidi"/>
              <w:noProof/>
              <w:sz w:val="24"/>
              <w:szCs w:val="24"/>
              <w:lang w:eastAsia="uk-UA"/>
            </w:rPr>
          </w:pPr>
          <w:hyperlink w:anchor="_Toc201591179" w:history="1">
            <w:r w:rsidRPr="0038601D">
              <w:rPr>
                <w:rStyle w:val="af6"/>
                <w:noProof/>
              </w:rPr>
              <w:t>2.</w:t>
            </w:r>
            <w:r>
              <w:rPr>
                <w:rFonts w:asciiTheme="minorHAnsi" w:eastAsiaTheme="minorEastAsia" w:hAnsiTheme="minorHAnsi" w:cstheme="minorBidi"/>
                <w:noProof/>
                <w:sz w:val="24"/>
                <w:szCs w:val="24"/>
                <w:lang w:eastAsia="uk-UA"/>
              </w:rPr>
              <w:tab/>
            </w:r>
            <w:r w:rsidRPr="0038601D">
              <w:rPr>
                <w:rStyle w:val="af6"/>
                <w:noProof/>
              </w:rPr>
              <w:t>Практична частина</w:t>
            </w:r>
            <w:r>
              <w:rPr>
                <w:noProof/>
                <w:webHidden/>
              </w:rPr>
              <w:tab/>
            </w:r>
            <w:r>
              <w:rPr>
                <w:noProof/>
                <w:webHidden/>
              </w:rPr>
              <w:fldChar w:fldCharType="begin"/>
            </w:r>
            <w:r>
              <w:rPr>
                <w:noProof/>
                <w:webHidden/>
              </w:rPr>
              <w:instrText xml:space="preserve"> PAGEREF _Toc201591179 \h </w:instrText>
            </w:r>
            <w:r>
              <w:rPr>
                <w:noProof/>
                <w:webHidden/>
              </w:rPr>
            </w:r>
            <w:r>
              <w:rPr>
                <w:noProof/>
                <w:webHidden/>
              </w:rPr>
              <w:fldChar w:fldCharType="separate"/>
            </w:r>
            <w:r w:rsidR="00850D6F">
              <w:rPr>
                <w:noProof/>
                <w:webHidden/>
              </w:rPr>
              <w:t>23</w:t>
            </w:r>
            <w:r>
              <w:rPr>
                <w:noProof/>
                <w:webHidden/>
              </w:rPr>
              <w:fldChar w:fldCharType="end"/>
            </w:r>
          </w:hyperlink>
        </w:p>
        <w:p w14:paraId="135488FA" w14:textId="153B32D1" w:rsidR="00917D50" w:rsidRDefault="00917D50">
          <w:pPr>
            <w:pStyle w:val="21"/>
            <w:tabs>
              <w:tab w:val="left" w:pos="960"/>
              <w:tab w:val="right" w:leader="dot" w:pos="9344"/>
            </w:tabs>
            <w:rPr>
              <w:rFonts w:asciiTheme="minorHAnsi" w:eastAsiaTheme="minorEastAsia" w:hAnsiTheme="minorHAnsi" w:cstheme="minorBidi"/>
              <w:noProof/>
              <w:sz w:val="24"/>
              <w:szCs w:val="24"/>
              <w:lang w:eastAsia="uk-UA"/>
            </w:rPr>
          </w:pPr>
          <w:hyperlink w:anchor="_Toc201591180" w:history="1">
            <w:r w:rsidRPr="0038601D">
              <w:rPr>
                <w:rStyle w:val="af6"/>
                <w:noProof/>
              </w:rPr>
              <w:t>2.1</w:t>
            </w:r>
            <w:r>
              <w:rPr>
                <w:rFonts w:asciiTheme="minorHAnsi" w:eastAsiaTheme="minorEastAsia" w:hAnsiTheme="minorHAnsi" w:cstheme="minorBidi"/>
                <w:noProof/>
                <w:sz w:val="24"/>
                <w:szCs w:val="24"/>
                <w:lang w:eastAsia="uk-UA"/>
              </w:rPr>
              <w:tab/>
            </w:r>
            <w:r w:rsidRPr="0038601D">
              <w:rPr>
                <w:rStyle w:val="af6"/>
                <w:noProof/>
              </w:rPr>
              <w:t>Актуальність теми</w:t>
            </w:r>
            <w:r>
              <w:rPr>
                <w:noProof/>
                <w:webHidden/>
              </w:rPr>
              <w:tab/>
            </w:r>
            <w:r>
              <w:rPr>
                <w:noProof/>
                <w:webHidden/>
              </w:rPr>
              <w:fldChar w:fldCharType="begin"/>
            </w:r>
            <w:r>
              <w:rPr>
                <w:noProof/>
                <w:webHidden/>
              </w:rPr>
              <w:instrText xml:space="preserve"> PAGEREF _Toc201591180 \h </w:instrText>
            </w:r>
            <w:r>
              <w:rPr>
                <w:noProof/>
                <w:webHidden/>
              </w:rPr>
            </w:r>
            <w:r>
              <w:rPr>
                <w:noProof/>
                <w:webHidden/>
              </w:rPr>
              <w:fldChar w:fldCharType="separate"/>
            </w:r>
            <w:r w:rsidR="00850D6F">
              <w:rPr>
                <w:noProof/>
                <w:webHidden/>
              </w:rPr>
              <w:t>23</w:t>
            </w:r>
            <w:r>
              <w:rPr>
                <w:noProof/>
                <w:webHidden/>
              </w:rPr>
              <w:fldChar w:fldCharType="end"/>
            </w:r>
          </w:hyperlink>
        </w:p>
        <w:p w14:paraId="2D1788DB" w14:textId="311C8A01" w:rsidR="00917D50" w:rsidRDefault="00917D50">
          <w:pPr>
            <w:pStyle w:val="21"/>
            <w:tabs>
              <w:tab w:val="left" w:pos="960"/>
              <w:tab w:val="right" w:leader="dot" w:pos="9344"/>
            </w:tabs>
            <w:rPr>
              <w:rFonts w:asciiTheme="minorHAnsi" w:eastAsiaTheme="minorEastAsia" w:hAnsiTheme="minorHAnsi" w:cstheme="minorBidi"/>
              <w:noProof/>
              <w:sz w:val="24"/>
              <w:szCs w:val="24"/>
              <w:lang w:eastAsia="uk-UA"/>
            </w:rPr>
          </w:pPr>
          <w:hyperlink w:anchor="_Toc201591181" w:history="1">
            <w:r w:rsidRPr="0038601D">
              <w:rPr>
                <w:rStyle w:val="af6"/>
                <w:noProof/>
              </w:rPr>
              <w:t>2.2</w:t>
            </w:r>
            <w:r>
              <w:rPr>
                <w:rFonts w:asciiTheme="minorHAnsi" w:eastAsiaTheme="minorEastAsia" w:hAnsiTheme="minorHAnsi" w:cstheme="minorBidi"/>
                <w:noProof/>
                <w:sz w:val="24"/>
                <w:szCs w:val="24"/>
                <w:lang w:eastAsia="uk-UA"/>
              </w:rPr>
              <w:tab/>
            </w:r>
            <w:r w:rsidRPr="0038601D">
              <w:rPr>
                <w:rStyle w:val="af6"/>
                <w:noProof/>
              </w:rPr>
              <w:t>Аналіз вимог</w:t>
            </w:r>
            <w:r>
              <w:rPr>
                <w:noProof/>
                <w:webHidden/>
              </w:rPr>
              <w:tab/>
            </w:r>
            <w:r>
              <w:rPr>
                <w:noProof/>
                <w:webHidden/>
              </w:rPr>
              <w:fldChar w:fldCharType="begin"/>
            </w:r>
            <w:r>
              <w:rPr>
                <w:noProof/>
                <w:webHidden/>
              </w:rPr>
              <w:instrText xml:space="preserve"> PAGEREF _Toc201591181 \h </w:instrText>
            </w:r>
            <w:r>
              <w:rPr>
                <w:noProof/>
                <w:webHidden/>
              </w:rPr>
            </w:r>
            <w:r>
              <w:rPr>
                <w:noProof/>
                <w:webHidden/>
              </w:rPr>
              <w:fldChar w:fldCharType="separate"/>
            </w:r>
            <w:r w:rsidR="00850D6F">
              <w:rPr>
                <w:noProof/>
                <w:webHidden/>
              </w:rPr>
              <w:t>24</w:t>
            </w:r>
            <w:r>
              <w:rPr>
                <w:noProof/>
                <w:webHidden/>
              </w:rPr>
              <w:fldChar w:fldCharType="end"/>
            </w:r>
          </w:hyperlink>
        </w:p>
        <w:p w14:paraId="7AEA0F93" w14:textId="71D9106D"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82" w:history="1">
            <w:r w:rsidRPr="0038601D">
              <w:rPr>
                <w:rStyle w:val="af6"/>
                <w:noProof/>
              </w:rPr>
              <w:t>2.2.1</w:t>
            </w:r>
            <w:r>
              <w:rPr>
                <w:rFonts w:asciiTheme="minorHAnsi" w:eastAsiaTheme="minorEastAsia" w:hAnsiTheme="minorHAnsi" w:cstheme="minorBidi"/>
                <w:noProof/>
                <w:sz w:val="24"/>
                <w:szCs w:val="24"/>
                <w:lang w:eastAsia="uk-UA"/>
              </w:rPr>
              <w:tab/>
            </w:r>
            <w:r w:rsidRPr="0038601D">
              <w:rPr>
                <w:rStyle w:val="af6"/>
                <w:noProof/>
              </w:rPr>
              <w:t>Визначення користувачів системи</w:t>
            </w:r>
            <w:r>
              <w:rPr>
                <w:noProof/>
                <w:webHidden/>
              </w:rPr>
              <w:tab/>
            </w:r>
            <w:r>
              <w:rPr>
                <w:noProof/>
                <w:webHidden/>
              </w:rPr>
              <w:fldChar w:fldCharType="begin"/>
            </w:r>
            <w:r>
              <w:rPr>
                <w:noProof/>
                <w:webHidden/>
              </w:rPr>
              <w:instrText xml:space="preserve"> PAGEREF _Toc201591182 \h </w:instrText>
            </w:r>
            <w:r>
              <w:rPr>
                <w:noProof/>
                <w:webHidden/>
              </w:rPr>
            </w:r>
            <w:r>
              <w:rPr>
                <w:noProof/>
                <w:webHidden/>
              </w:rPr>
              <w:fldChar w:fldCharType="separate"/>
            </w:r>
            <w:r w:rsidR="00850D6F">
              <w:rPr>
                <w:noProof/>
                <w:webHidden/>
              </w:rPr>
              <w:t>24</w:t>
            </w:r>
            <w:r>
              <w:rPr>
                <w:noProof/>
                <w:webHidden/>
              </w:rPr>
              <w:fldChar w:fldCharType="end"/>
            </w:r>
          </w:hyperlink>
        </w:p>
        <w:p w14:paraId="00646854" w14:textId="60A6DE23"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83" w:history="1">
            <w:r w:rsidRPr="0038601D">
              <w:rPr>
                <w:rStyle w:val="af6"/>
                <w:noProof/>
              </w:rPr>
              <w:t>2.2.2</w:t>
            </w:r>
            <w:r>
              <w:rPr>
                <w:rFonts w:asciiTheme="minorHAnsi" w:eastAsiaTheme="minorEastAsia" w:hAnsiTheme="minorHAnsi" w:cstheme="minorBidi"/>
                <w:noProof/>
                <w:sz w:val="24"/>
                <w:szCs w:val="24"/>
                <w:lang w:eastAsia="uk-UA"/>
              </w:rPr>
              <w:tab/>
            </w:r>
            <w:r w:rsidRPr="0038601D">
              <w:rPr>
                <w:rStyle w:val="af6"/>
                <w:noProof/>
              </w:rPr>
              <w:t>Цілі користувачів</w:t>
            </w:r>
            <w:r>
              <w:rPr>
                <w:noProof/>
                <w:webHidden/>
              </w:rPr>
              <w:tab/>
            </w:r>
            <w:r>
              <w:rPr>
                <w:noProof/>
                <w:webHidden/>
              </w:rPr>
              <w:fldChar w:fldCharType="begin"/>
            </w:r>
            <w:r>
              <w:rPr>
                <w:noProof/>
                <w:webHidden/>
              </w:rPr>
              <w:instrText xml:space="preserve"> PAGEREF _Toc201591183 \h </w:instrText>
            </w:r>
            <w:r>
              <w:rPr>
                <w:noProof/>
                <w:webHidden/>
              </w:rPr>
            </w:r>
            <w:r>
              <w:rPr>
                <w:noProof/>
                <w:webHidden/>
              </w:rPr>
              <w:fldChar w:fldCharType="separate"/>
            </w:r>
            <w:r w:rsidR="00850D6F">
              <w:rPr>
                <w:noProof/>
                <w:webHidden/>
              </w:rPr>
              <w:t>25</w:t>
            </w:r>
            <w:r>
              <w:rPr>
                <w:noProof/>
                <w:webHidden/>
              </w:rPr>
              <w:fldChar w:fldCharType="end"/>
            </w:r>
          </w:hyperlink>
        </w:p>
        <w:p w14:paraId="2702FD9D" w14:textId="582EF3BF"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84" w:history="1">
            <w:r w:rsidRPr="0038601D">
              <w:rPr>
                <w:rStyle w:val="af6"/>
                <w:noProof/>
              </w:rPr>
              <w:t>2.2.3</w:t>
            </w:r>
            <w:r>
              <w:rPr>
                <w:rFonts w:asciiTheme="minorHAnsi" w:eastAsiaTheme="minorEastAsia" w:hAnsiTheme="minorHAnsi" w:cstheme="minorBidi"/>
                <w:noProof/>
                <w:sz w:val="24"/>
                <w:szCs w:val="24"/>
                <w:lang w:eastAsia="uk-UA"/>
              </w:rPr>
              <w:tab/>
            </w:r>
            <w:r w:rsidRPr="0038601D">
              <w:rPr>
                <w:rStyle w:val="af6"/>
                <w:noProof/>
              </w:rPr>
              <w:t>Основні сценарії використання (use cases)</w:t>
            </w:r>
            <w:r>
              <w:rPr>
                <w:noProof/>
                <w:webHidden/>
              </w:rPr>
              <w:tab/>
            </w:r>
            <w:r>
              <w:rPr>
                <w:noProof/>
                <w:webHidden/>
              </w:rPr>
              <w:fldChar w:fldCharType="begin"/>
            </w:r>
            <w:r>
              <w:rPr>
                <w:noProof/>
                <w:webHidden/>
              </w:rPr>
              <w:instrText xml:space="preserve"> PAGEREF _Toc201591184 \h </w:instrText>
            </w:r>
            <w:r>
              <w:rPr>
                <w:noProof/>
                <w:webHidden/>
              </w:rPr>
            </w:r>
            <w:r>
              <w:rPr>
                <w:noProof/>
                <w:webHidden/>
              </w:rPr>
              <w:fldChar w:fldCharType="separate"/>
            </w:r>
            <w:r w:rsidR="00850D6F">
              <w:rPr>
                <w:noProof/>
                <w:webHidden/>
              </w:rPr>
              <w:t>25</w:t>
            </w:r>
            <w:r>
              <w:rPr>
                <w:noProof/>
                <w:webHidden/>
              </w:rPr>
              <w:fldChar w:fldCharType="end"/>
            </w:r>
          </w:hyperlink>
        </w:p>
        <w:p w14:paraId="38C83220" w14:textId="56D8A64A" w:rsidR="00917D50" w:rsidRDefault="00917D50">
          <w:pPr>
            <w:pStyle w:val="21"/>
            <w:tabs>
              <w:tab w:val="left" w:pos="960"/>
              <w:tab w:val="right" w:leader="dot" w:pos="9344"/>
            </w:tabs>
            <w:rPr>
              <w:rFonts w:asciiTheme="minorHAnsi" w:eastAsiaTheme="minorEastAsia" w:hAnsiTheme="minorHAnsi" w:cstheme="minorBidi"/>
              <w:noProof/>
              <w:sz w:val="24"/>
              <w:szCs w:val="24"/>
              <w:lang w:eastAsia="uk-UA"/>
            </w:rPr>
          </w:pPr>
          <w:hyperlink w:anchor="_Toc201591185" w:history="1">
            <w:r w:rsidRPr="0038601D">
              <w:rPr>
                <w:rStyle w:val="af6"/>
                <w:noProof/>
              </w:rPr>
              <w:t>2.3</w:t>
            </w:r>
            <w:r>
              <w:rPr>
                <w:rFonts w:asciiTheme="minorHAnsi" w:eastAsiaTheme="minorEastAsia" w:hAnsiTheme="minorHAnsi" w:cstheme="minorBidi"/>
                <w:noProof/>
                <w:sz w:val="24"/>
                <w:szCs w:val="24"/>
                <w:lang w:eastAsia="uk-UA"/>
              </w:rPr>
              <w:tab/>
            </w:r>
            <w:r w:rsidRPr="0038601D">
              <w:rPr>
                <w:rStyle w:val="af6"/>
                <w:noProof/>
              </w:rPr>
              <w:t>Розробка компонентів</w:t>
            </w:r>
            <w:r>
              <w:rPr>
                <w:noProof/>
                <w:webHidden/>
              </w:rPr>
              <w:tab/>
            </w:r>
            <w:r>
              <w:rPr>
                <w:noProof/>
                <w:webHidden/>
              </w:rPr>
              <w:fldChar w:fldCharType="begin"/>
            </w:r>
            <w:r>
              <w:rPr>
                <w:noProof/>
                <w:webHidden/>
              </w:rPr>
              <w:instrText xml:space="preserve"> PAGEREF _Toc201591185 \h </w:instrText>
            </w:r>
            <w:r>
              <w:rPr>
                <w:noProof/>
                <w:webHidden/>
              </w:rPr>
            </w:r>
            <w:r>
              <w:rPr>
                <w:noProof/>
                <w:webHidden/>
              </w:rPr>
              <w:fldChar w:fldCharType="separate"/>
            </w:r>
            <w:r w:rsidR="00850D6F">
              <w:rPr>
                <w:noProof/>
                <w:webHidden/>
              </w:rPr>
              <w:t>26</w:t>
            </w:r>
            <w:r>
              <w:rPr>
                <w:noProof/>
                <w:webHidden/>
              </w:rPr>
              <w:fldChar w:fldCharType="end"/>
            </w:r>
          </w:hyperlink>
        </w:p>
        <w:p w14:paraId="7337BF6D" w14:textId="7F2E3957"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86" w:history="1">
            <w:r w:rsidRPr="0038601D">
              <w:rPr>
                <w:rStyle w:val="af6"/>
                <w:noProof/>
              </w:rPr>
              <w:t>2.3.1</w:t>
            </w:r>
            <w:r>
              <w:rPr>
                <w:rFonts w:asciiTheme="minorHAnsi" w:eastAsiaTheme="minorEastAsia" w:hAnsiTheme="minorHAnsi" w:cstheme="minorBidi"/>
                <w:noProof/>
                <w:sz w:val="24"/>
                <w:szCs w:val="24"/>
                <w:lang w:eastAsia="uk-UA"/>
              </w:rPr>
              <w:tab/>
            </w:r>
            <w:r w:rsidRPr="0038601D">
              <w:rPr>
                <w:rStyle w:val="af6"/>
                <w:noProof/>
              </w:rPr>
              <w:t>Проектування компонентів відповідно до цілей користувачів</w:t>
            </w:r>
            <w:r>
              <w:rPr>
                <w:noProof/>
                <w:webHidden/>
              </w:rPr>
              <w:tab/>
            </w:r>
            <w:r>
              <w:rPr>
                <w:noProof/>
                <w:webHidden/>
              </w:rPr>
              <w:fldChar w:fldCharType="begin"/>
            </w:r>
            <w:r>
              <w:rPr>
                <w:noProof/>
                <w:webHidden/>
              </w:rPr>
              <w:instrText xml:space="preserve"> PAGEREF _Toc201591186 \h </w:instrText>
            </w:r>
            <w:r>
              <w:rPr>
                <w:noProof/>
                <w:webHidden/>
              </w:rPr>
            </w:r>
            <w:r>
              <w:rPr>
                <w:noProof/>
                <w:webHidden/>
              </w:rPr>
              <w:fldChar w:fldCharType="separate"/>
            </w:r>
            <w:r w:rsidR="00850D6F">
              <w:rPr>
                <w:noProof/>
                <w:webHidden/>
              </w:rPr>
              <w:t>27</w:t>
            </w:r>
            <w:r>
              <w:rPr>
                <w:noProof/>
                <w:webHidden/>
              </w:rPr>
              <w:fldChar w:fldCharType="end"/>
            </w:r>
          </w:hyperlink>
        </w:p>
        <w:p w14:paraId="3CB7B594" w14:textId="501B0231"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87" w:history="1">
            <w:r w:rsidRPr="0038601D">
              <w:rPr>
                <w:rStyle w:val="af6"/>
                <w:noProof/>
              </w:rPr>
              <w:t>2.3.2</w:t>
            </w:r>
            <w:r>
              <w:rPr>
                <w:rFonts w:asciiTheme="minorHAnsi" w:eastAsiaTheme="minorEastAsia" w:hAnsiTheme="minorHAnsi" w:cstheme="minorBidi"/>
                <w:noProof/>
                <w:sz w:val="24"/>
                <w:szCs w:val="24"/>
                <w:lang w:eastAsia="uk-UA"/>
              </w:rPr>
              <w:tab/>
            </w:r>
            <w:r w:rsidRPr="0038601D">
              <w:rPr>
                <w:rStyle w:val="af6"/>
                <w:noProof/>
              </w:rPr>
              <w:t>Структура сторінок та компонентів</w:t>
            </w:r>
            <w:r>
              <w:rPr>
                <w:noProof/>
                <w:webHidden/>
              </w:rPr>
              <w:tab/>
            </w:r>
            <w:r>
              <w:rPr>
                <w:noProof/>
                <w:webHidden/>
              </w:rPr>
              <w:fldChar w:fldCharType="begin"/>
            </w:r>
            <w:r>
              <w:rPr>
                <w:noProof/>
                <w:webHidden/>
              </w:rPr>
              <w:instrText xml:space="preserve"> PAGEREF _Toc201591187 \h </w:instrText>
            </w:r>
            <w:r>
              <w:rPr>
                <w:noProof/>
                <w:webHidden/>
              </w:rPr>
            </w:r>
            <w:r>
              <w:rPr>
                <w:noProof/>
                <w:webHidden/>
              </w:rPr>
              <w:fldChar w:fldCharType="separate"/>
            </w:r>
            <w:r w:rsidR="00850D6F">
              <w:rPr>
                <w:noProof/>
                <w:webHidden/>
              </w:rPr>
              <w:t>28</w:t>
            </w:r>
            <w:r>
              <w:rPr>
                <w:noProof/>
                <w:webHidden/>
              </w:rPr>
              <w:fldChar w:fldCharType="end"/>
            </w:r>
          </w:hyperlink>
        </w:p>
        <w:p w14:paraId="6EBDC7B4" w14:textId="450DDD23" w:rsidR="00917D50" w:rsidRDefault="00917D50">
          <w:pPr>
            <w:pStyle w:val="21"/>
            <w:tabs>
              <w:tab w:val="left" w:pos="960"/>
              <w:tab w:val="right" w:leader="dot" w:pos="9344"/>
            </w:tabs>
            <w:rPr>
              <w:rFonts w:asciiTheme="minorHAnsi" w:eastAsiaTheme="minorEastAsia" w:hAnsiTheme="minorHAnsi" w:cstheme="minorBidi"/>
              <w:noProof/>
              <w:sz w:val="24"/>
              <w:szCs w:val="24"/>
              <w:lang w:eastAsia="uk-UA"/>
            </w:rPr>
          </w:pPr>
          <w:hyperlink w:anchor="_Toc201591188" w:history="1">
            <w:r w:rsidRPr="0038601D">
              <w:rPr>
                <w:rStyle w:val="af6"/>
                <w:noProof/>
              </w:rPr>
              <w:t>2.4</w:t>
            </w:r>
            <w:r>
              <w:rPr>
                <w:rFonts w:asciiTheme="minorHAnsi" w:eastAsiaTheme="minorEastAsia" w:hAnsiTheme="minorHAnsi" w:cstheme="minorBidi"/>
                <w:noProof/>
                <w:sz w:val="24"/>
                <w:szCs w:val="24"/>
                <w:lang w:eastAsia="uk-UA"/>
              </w:rPr>
              <w:tab/>
            </w:r>
            <w:r w:rsidRPr="0038601D">
              <w:rPr>
                <w:rStyle w:val="af6"/>
                <w:noProof/>
              </w:rPr>
              <w:t>Демонстрація проекту</w:t>
            </w:r>
            <w:r>
              <w:rPr>
                <w:noProof/>
                <w:webHidden/>
              </w:rPr>
              <w:tab/>
            </w:r>
            <w:r>
              <w:rPr>
                <w:noProof/>
                <w:webHidden/>
              </w:rPr>
              <w:fldChar w:fldCharType="begin"/>
            </w:r>
            <w:r>
              <w:rPr>
                <w:noProof/>
                <w:webHidden/>
              </w:rPr>
              <w:instrText xml:space="preserve"> PAGEREF _Toc201591188 \h </w:instrText>
            </w:r>
            <w:r>
              <w:rPr>
                <w:noProof/>
                <w:webHidden/>
              </w:rPr>
            </w:r>
            <w:r>
              <w:rPr>
                <w:noProof/>
                <w:webHidden/>
              </w:rPr>
              <w:fldChar w:fldCharType="separate"/>
            </w:r>
            <w:r w:rsidR="00850D6F">
              <w:rPr>
                <w:noProof/>
                <w:webHidden/>
              </w:rPr>
              <w:t>32</w:t>
            </w:r>
            <w:r>
              <w:rPr>
                <w:noProof/>
                <w:webHidden/>
              </w:rPr>
              <w:fldChar w:fldCharType="end"/>
            </w:r>
          </w:hyperlink>
        </w:p>
        <w:p w14:paraId="01A33589" w14:textId="77C630F4"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89" w:history="1">
            <w:r w:rsidRPr="0038601D">
              <w:rPr>
                <w:rStyle w:val="af6"/>
                <w:noProof/>
              </w:rPr>
              <w:t>2.4.1</w:t>
            </w:r>
            <w:r>
              <w:rPr>
                <w:rFonts w:asciiTheme="minorHAnsi" w:eastAsiaTheme="minorEastAsia" w:hAnsiTheme="minorHAnsi" w:cstheme="minorBidi"/>
                <w:noProof/>
                <w:sz w:val="24"/>
                <w:szCs w:val="24"/>
                <w:lang w:eastAsia="uk-UA"/>
              </w:rPr>
              <w:tab/>
            </w:r>
            <w:r w:rsidRPr="0038601D">
              <w:rPr>
                <w:rStyle w:val="af6"/>
                <w:noProof/>
              </w:rPr>
              <w:t>Головна сторінка</w:t>
            </w:r>
            <w:r>
              <w:rPr>
                <w:noProof/>
                <w:webHidden/>
              </w:rPr>
              <w:tab/>
            </w:r>
            <w:r>
              <w:rPr>
                <w:noProof/>
                <w:webHidden/>
              </w:rPr>
              <w:fldChar w:fldCharType="begin"/>
            </w:r>
            <w:r>
              <w:rPr>
                <w:noProof/>
                <w:webHidden/>
              </w:rPr>
              <w:instrText xml:space="preserve"> PAGEREF _Toc201591189 \h </w:instrText>
            </w:r>
            <w:r>
              <w:rPr>
                <w:noProof/>
                <w:webHidden/>
              </w:rPr>
            </w:r>
            <w:r>
              <w:rPr>
                <w:noProof/>
                <w:webHidden/>
              </w:rPr>
              <w:fldChar w:fldCharType="separate"/>
            </w:r>
            <w:r w:rsidR="00850D6F">
              <w:rPr>
                <w:noProof/>
                <w:webHidden/>
              </w:rPr>
              <w:t>33</w:t>
            </w:r>
            <w:r>
              <w:rPr>
                <w:noProof/>
                <w:webHidden/>
              </w:rPr>
              <w:fldChar w:fldCharType="end"/>
            </w:r>
          </w:hyperlink>
        </w:p>
        <w:p w14:paraId="6D498708" w14:textId="0135EBD7"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90" w:history="1">
            <w:r w:rsidRPr="0038601D">
              <w:rPr>
                <w:rStyle w:val="af6"/>
                <w:noProof/>
              </w:rPr>
              <w:t>2.4.2</w:t>
            </w:r>
            <w:r>
              <w:rPr>
                <w:rFonts w:asciiTheme="minorHAnsi" w:eastAsiaTheme="minorEastAsia" w:hAnsiTheme="minorHAnsi" w:cstheme="minorBidi"/>
                <w:noProof/>
                <w:sz w:val="24"/>
                <w:szCs w:val="24"/>
                <w:lang w:eastAsia="uk-UA"/>
              </w:rPr>
              <w:tab/>
            </w:r>
            <w:r w:rsidRPr="0038601D">
              <w:rPr>
                <w:rStyle w:val="af6"/>
                <w:noProof/>
              </w:rPr>
              <w:t>Інформаційні сторінки</w:t>
            </w:r>
            <w:r>
              <w:rPr>
                <w:noProof/>
                <w:webHidden/>
              </w:rPr>
              <w:tab/>
            </w:r>
            <w:r>
              <w:rPr>
                <w:noProof/>
                <w:webHidden/>
              </w:rPr>
              <w:fldChar w:fldCharType="begin"/>
            </w:r>
            <w:r>
              <w:rPr>
                <w:noProof/>
                <w:webHidden/>
              </w:rPr>
              <w:instrText xml:space="preserve"> PAGEREF _Toc201591190 \h </w:instrText>
            </w:r>
            <w:r>
              <w:rPr>
                <w:noProof/>
                <w:webHidden/>
              </w:rPr>
            </w:r>
            <w:r>
              <w:rPr>
                <w:noProof/>
                <w:webHidden/>
              </w:rPr>
              <w:fldChar w:fldCharType="separate"/>
            </w:r>
            <w:r w:rsidR="00850D6F">
              <w:rPr>
                <w:noProof/>
                <w:webHidden/>
              </w:rPr>
              <w:t>36</w:t>
            </w:r>
            <w:r>
              <w:rPr>
                <w:noProof/>
                <w:webHidden/>
              </w:rPr>
              <w:fldChar w:fldCharType="end"/>
            </w:r>
          </w:hyperlink>
        </w:p>
        <w:p w14:paraId="38CE3BF0" w14:textId="3D81186A"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91" w:history="1">
            <w:r w:rsidRPr="0038601D">
              <w:rPr>
                <w:rStyle w:val="af6"/>
                <w:noProof/>
              </w:rPr>
              <w:t>2.4.3</w:t>
            </w:r>
            <w:r>
              <w:rPr>
                <w:rFonts w:asciiTheme="minorHAnsi" w:eastAsiaTheme="minorEastAsia" w:hAnsiTheme="minorHAnsi" w:cstheme="minorBidi"/>
                <w:noProof/>
                <w:sz w:val="24"/>
                <w:szCs w:val="24"/>
                <w:lang w:eastAsia="uk-UA"/>
              </w:rPr>
              <w:tab/>
            </w:r>
            <w:r w:rsidRPr="0038601D">
              <w:rPr>
                <w:rStyle w:val="af6"/>
                <w:noProof/>
              </w:rPr>
              <w:t>Авторизація</w:t>
            </w:r>
            <w:r>
              <w:rPr>
                <w:noProof/>
                <w:webHidden/>
              </w:rPr>
              <w:tab/>
            </w:r>
            <w:r>
              <w:rPr>
                <w:noProof/>
                <w:webHidden/>
              </w:rPr>
              <w:fldChar w:fldCharType="begin"/>
            </w:r>
            <w:r>
              <w:rPr>
                <w:noProof/>
                <w:webHidden/>
              </w:rPr>
              <w:instrText xml:space="preserve"> PAGEREF _Toc201591191 \h </w:instrText>
            </w:r>
            <w:r>
              <w:rPr>
                <w:noProof/>
                <w:webHidden/>
              </w:rPr>
            </w:r>
            <w:r>
              <w:rPr>
                <w:noProof/>
                <w:webHidden/>
              </w:rPr>
              <w:fldChar w:fldCharType="separate"/>
            </w:r>
            <w:r w:rsidR="00850D6F">
              <w:rPr>
                <w:noProof/>
                <w:webHidden/>
              </w:rPr>
              <w:t>37</w:t>
            </w:r>
            <w:r>
              <w:rPr>
                <w:noProof/>
                <w:webHidden/>
              </w:rPr>
              <w:fldChar w:fldCharType="end"/>
            </w:r>
          </w:hyperlink>
        </w:p>
        <w:p w14:paraId="5ADE3922" w14:textId="36AD9CC0"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92" w:history="1">
            <w:r w:rsidRPr="0038601D">
              <w:rPr>
                <w:rStyle w:val="af6"/>
                <w:noProof/>
              </w:rPr>
              <w:t>2.4.4</w:t>
            </w:r>
            <w:r>
              <w:rPr>
                <w:rFonts w:asciiTheme="minorHAnsi" w:eastAsiaTheme="minorEastAsia" w:hAnsiTheme="minorHAnsi" w:cstheme="minorBidi"/>
                <w:noProof/>
                <w:sz w:val="24"/>
                <w:szCs w:val="24"/>
                <w:lang w:eastAsia="uk-UA"/>
              </w:rPr>
              <w:tab/>
            </w:r>
            <w:r w:rsidRPr="0038601D">
              <w:rPr>
                <w:rStyle w:val="af6"/>
                <w:noProof/>
              </w:rPr>
              <w:t>Каталог товарів</w:t>
            </w:r>
            <w:r>
              <w:rPr>
                <w:noProof/>
                <w:webHidden/>
              </w:rPr>
              <w:tab/>
            </w:r>
            <w:r>
              <w:rPr>
                <w:noProof/>
                <w:webHidden/>
              </w:rPr>
              <w:fldChar w:fldCharType="begin"/>
            </w:r>
            <w:r>
              <w:rPr>
                <w:noProof/>
                <w:webHidden/>
              </w:rPr>
              <w:instrText xml:space="preserve"> PAGEREF _Toc201591192 \h </w:instrText>
            </w:r>
            <w:r>
              <w:rPr>
                <w:noProof/>
                <w:webHidden/>
              </w:rPr>
            </w:r>
            <w:r>
              <w:rPr>
                <w:noProof/>
                <w:webHidden/>
              </w:rPr>
              <w:fldChar w:fldCharType="separate"/>
            </w:r>
            <w:r w:rsidR="00850D6F">
              <w:rPr>
                <w:noProof/>
                <w:webHidden/>
              </w:rPr>
              <w:t>38</w:t>
            </w:r>
            <w:r>
              <w:rPr>
                <w:noProof/>
                <w:webHidden/>
              </w:rPr>
              <w:fldChar w:fldCharType="end"/>
            </w:r>
          </w:hyperlink>
        </w:p>
        <w:p w14:paraId="1A42AA1E" w14:textId="261568FE"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93" w:history="1">
            <w:r w:rsidRPr="0038601D">
              <w:rPr>
                <w:rStyle w:val="af6"/>
                <w:noProof/>
              </w:rPr>
              <w:t>2.4.5</w:t>
            </w:r>
            <w:r>
              <w:rPr>
                <w:rFonts w:asciiTheme="minorHAnsi" w:eastAsiaTheme="minorEastAsia" w:hAnsiTheme="minorHAnsi" w:cstheme="minorBidi"/>
                <w:noProof/>
                <w:sz w:val="24"/>
                <w:szCs w:val="24"/>
                <w:lang w:eastAsia="uk-UA"/>
              </w:rPr>
              <w:tab/>
            </w:r>
            <w:r w:rsidRPr="0038601D">
              <w:rPr>
                <w:rStyle w:val="af6"/>
                <w:noProof/>
              </w:rPr>
              <w:t>Сторінка опису книги</w:t>
            </w:r>
            <w:r>
              <w:rPr>
                <w:noProof/>
                <w:webHidden/>
              </w:rPr>
              <w:tab/>
            </w:r>
            <w:r>
              <w:rPr>
                <w:noProof/>
                <w:webHidden/>
              </w:rPr>
              <w:fldChar w:fldCharType="begin"/>
            </w:r>
            <w:r>
              <w:rPr>
                <w:noProof/>
                <w:webHidden/>
              </w:rPr>
              <w:instrText xml:space="preserve"> PAGEREF _Toc201591193 \h </w:instrText>
            </w:r>
            <w:r>
              <w:rPr>
                <w:noProof/>
                <w:webHidden/>
              </w:rPr>
            </w:r>
            <w:r>
              <w:rPr>
                <w:noProof/>
                <w:webHidden/>
              </w:rPr>
              <w:fldChar w:fldCharType="separate"/>
            </w:r>
            <w:r w:rsidR="00850D6F">
              <w:rPr>
                <w:noProof/>
                <w:webHidden/>
              </w:rPr>
              <w:t>40</w:t>
            </w:r>
            <w:r>
              <w:rPr>
                <w:noProof/>
                <w:webHidden/>
              </w:rPr>
              <w:fldChar w:fldCharType="end"/>
            </w:r>
          </w:hyperlink>
        </w:p>
        <w:p w14:paraId="0A84EF6F" w14:textId="574D5AEE"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94" w:history="1">
            <w:r w:rsidRPr="0038601D">
              <w:rPr>
                <w:rStyle w:val="af6"/>
                <w:noProof/>
              </w:rPr>
              <w:t>2.4.6</w:t>
            </w:r>
            <w:r>
              <w:rPr>
                <w:rFonts w:asciiTheme="minorHAnsi" w:eastAsiaTheme="minorEastAsia" w:hAnsiTheme="minorHAnsi" w:cstheme="minorBidi"/>
                <w:noProof/>
                <w:sz w:val="24"/>
                <w:szCs w:val="24"/>
                <w:lang w:eastAsia="uk-UA"/>
              </w:rPr>
              <w:tab/>
            </w:r>
            <w:r w:rsidRPr="0038601D">
              <w:rPr>
                <w:rStyle w:val="af6"/>
                <w:noProof/>
              </w:rPr>
              <w:t>Сторінка редагування книги</w:t>
            </w:r>
            <w:r>
              <w:rPr>
                <w:noProof/>
                <w:webHidden/>
              </w:rPr>
              <w:tab/>
            </w:r>
            <w:r>
              <w:rPr>
                <w:noProof/>
                <w:webHidden/>
              </w:rPr>
              <w:fldChar w:fldCharType="begin"/>
            </w:r>
            <w:r>
              <w:rPr>
                <w:noProof/>
                <w:webHidden/>
              </w:rPr>
              <w:instrText xml:space="preserve"> PAGEREF _Toc201591194 \h </w:instrText>
            </w:r>
            <w:r>
              <w:rPr>
                <w:noProof/>
                <w:webHidden/>
              </w:rPr>
            </w:r>
            <w:r>
              <w:rPr>
                <w:noProof/>
                <w:webHidden/>
              </w:rPr>
              <w:fldChar w:fldCharType="separate"/>
            </w:r>
            <w:r w:rsidR="00850D6F">
              <w:rPr>
                <w:noProof/>
                <w:webHidden/>
              </w:rPr>
              <w:t>41</w:t>
            </w:r>
            <w:r>
              <w:rPr>
                <w:noProof/>
                <w:webHidden/>
              </w:rPr>
              <w:fldChar w:fldCharType="end"/>
            </w:r>
          </w:hyperlink>
        </w:p>
        <w:p w14:paraId="28E22116" w14:textId="7FCB139E" w:rsidR="00917D50" w:rsidRDefault="00917D50">
          <w:pPr>
            <w:pStyle w:val="31"/>
            <w:tabs>
              <w:tab w:val="left" w:pos="1440"/>
              <w:tab w:val="right" w:leader="dot" w:pos="9344"/>
            </w:tabs>
            <w:rPr>
              <w:rFonts w:asciiTheme="minorHAnsi" w:eastAsiaTheme="minorEastAsia" w:hAnsiTheme="minorHAnsi" w:cstheme="minorBidi"/>
              <w:noProof/>
              <w:sz w:val="24"/>
              <w:szCs w:val="24"/>
              <w:lang w:eastAsia="uk-UA"/>
            </w:rPr>
          </w:pPr>
          <w:hyperlink w:anchor="_Toc201591195" w:history="1">
            <w:r w:rsidRPr="0038601D">
              <w:rPr>
                <w:rStyle w:val="af6"/>
                <w:noProof/>
              </w:rPr>
              <w:t>2.4.7</w:t>
            </w:r>
            <w:r>
              <w:rPr>
                <w:rFonts w:asciiTheme="minorHAnsi" w:eastAsiaTheme="minorEastAsia" w:hAnsiTheme="minorHAnsi" w:cstheme="minorBidi"/>
                <w:noProof/>
                <w:sz w:val="24"/>
                <w:szCs w:val="24"/>
                <w:lang w:eastAsia="uk-UA"/>
              </w:rPr>
              <w:tab/>
            </w:r>
            <w:r w:rsidRPr="0038601D">
              <w:rPr>
                <w:rStyle w:val="af6"/>
                <w:noProof/>
              </w:rPr>
              <w:t>Корзина</w:t>
            </w:r>
            <w:r>
              <w:rPr>
                <w:noProof/>
                <w:webHidden/>
              </w:rPr>
              <w:tab/>
            </w:r>
            <w:r>
              <w:rPr>
                <w:noProof/>
                <w:webHidden/>
              </w:rPr>
              <w:fldChar w:fldCharType="begin"/>
            </w:r>
            <w:r>
              <w:rPr>
                <w:noProof/>
                <w:webHidden/>
              </w:rPr>
              <w:instrText xml:space="preserve"> PAGEREF _Toc201591195 \h </w:instrText>
            </w:r>
            <w:r>
              <w:rPr>
                <w:noProof/>
                <w:webHidden/>
              </w:rPr>
            </w:r>
            <w:r>
              <w:rPr>
                <w:noProof/>
                <w:webHidden/>
              </w:rPr>
              <w:fldChar w:fldCharType="separate"/>
            </w:r>
            <w:r w:rsidR="00850D6F">
              <w:rPr>
                <w:noProof/>
                <w:webHidden/>
              </w:rPr>
              <w:t>42</w:t>
            </w:r>
            <w:r>
              <w:rPr>
                <w:noProof/>
                <w:webHidden/>
              </w:rPr>
              <w:fldChar w:fldCharType="end"/>
            </w:r>
          </w:hyperlink>
        </w:p>
        <w:p w14:paraId="061BFF78" w14:textId="5BF38ECA" w:rsidR="00917D50" w:rsidRDefault="00917D50">
          <w:pPr>
            <w:pStyle w:val="11"/>
            <w:tabs>
              <w:tab w:val="right" w:leader="dot" w:pos="9344"/>
            </w:tabs>
            <w:rPr>
              <w:rFonts w:asciiTheme="minorHAnsi" w:eastAsiaTheme="minorEastAsia" w:hAnsiTheme="minorHAnsi" w:cstheme="minorBidi"/>
              <w:noProof/>
              <w:sz w:val="24"/>
              <w:szCs w:val="24"/>
              <w:lang w:eastAsia="uk-UA"/>
            </w:rPr>
          </w:pPr>
          <w:hyperlink w:anchor="_Toc201591196" w:history="1">
            <w:r w:rsidRPr="0038601D">
              <w:rPr>
                <w:rStyle w:val="af6"/>
                <w:noProof/>
              </w:rPr>
              <w:t>Висновок</w:t>
            </w:r>
            <w:r>
              <w:rPr>
                <w:noProof/>
                <w:webHidden/>
              </w:rPr>
              <w:tab/>
            </w:r>
            <w:r>
              <w:rPr>
                <w:noProof/>
                <w:webHidden/>
              </w:rPr>
              <w:fldChar w:fldCharType="begin"/>
            </w:r>
            <w:r>
              <w:rPr>
                <w:noProof/>
                <w:webHidden/>
              </w:rPr>
              <w:instrText xml:space="preserve"> PAGEREF _Toc201591196 \h </w:instrText>
            </w:r>
            <w:r>
              <w:rPr>
                <w:noProof/>
                <w:webHidden/>
              </w:rPr>
            </w:r>
            <w:r>
              <w:rPr>
                <w:noProof/>
                <w:webHidden/>
              </w:rPr>
              <w:fldChar w:fldCharType="separate"/>
            </w:r>
            <w:r w:rsidR="00850D6F">
              <w:rPr>
                <w:noProof/>
                <w:webHidden/>
              </w:rPr>
              <w:t>44</w:t>
            </w:r>
            <w:r>
              <w:rPr>
                <w:noProof/>
                <w:webHidden/>
              </w:rPr>
              <w:fldChar w:fldCharType="end"/>
            </w:r>
          </w:hyperlink>
        </w:p>
        <w:p w14:paraId="7B245417" w14:textId="592A06AC" w:rsidR="00917D50" w:rsidRDefault="00917D50">
          <w:pPr>
            <w:pStyle w:val="11"/>
            <w:tabs>
              <w:tab w:val="right" w:leader="dot" w:pos="9344"/>
            </w:tabs>
            <w:rPr>
              <w:rFonts w:asciiTheme="minorHAnsi" w:eastAsiaTheme="minorEastAsia" w:hAnsiTheme="minorHAnsi" w:cstheme="minorBidi"/>
              <w:noProof/>
              <w:sz w:val="24"/>
              <w:szCs w:val="24"/>
              <w:lang w:eastAsia="uk-UA"/>
            </w:rPr>
          </w:pPr>
          <w:hyperlink w:anchor="_Toc201591197" w:history="1">
            <w:r w:rsidRPr="0038601D">
              <w:rPr>
                <w:rStyle w:val="af6"/>
                <w:noProof/>
              </w:rPr>
              <w:t>Список використаних джерел</w:t>
            </w:r>
            <w:r>
              <w:rPr>
                <w:noProof/>
                <w:webHidden/>
              </w:rPr>
              <w:tab/>
            </w:r>
            <w:r>
              <w:rPr>
                <w:noProof/>
                <w:webHidden/>
              </w:rPr>
              <w:fldChar w:fldCharType="begin"/>
            </w:r>
            <w:r>
              <w:rPr>
                <w:noProof/>
                <w:webHidden/>
              </w:rPr>
              <w:instrText xml:space="preserve"> PAGEREF _Toc201591197 \h </w:instrText>
            </w:r>
            <w:r>
              <w:rPr>
                <w:noProof/>
                <w:webHidden/>
              </w:rPr>
            </w:r>
            <w:r>
              <w:rPr>
                <w:noProof/>
                <w:webHidden/>
              </w:rPr>
              <w:fldChar w:fldCharType="separate"/>
            </w:r>
            <w:r w:rsidR="00850D6F">
              <w:rPr>
                <w:noProof/>
                <w:webHidden/>
              </w:rPr>
              <w:t>46</w:t>
            </w:r>
            <w:r>
              <w:rPr>
                <w:noProof/>
                <w:webHidden/>
              </w:rPr>
              <w:fldChar w:fldCharType="end"/>
            </w:r>
          </w:hyperlink>
        </w:p>
        <w:p w14:paraId="5A694894" w14:textId="3BBAEAB8" w:rsidR="00C737CD" w:rsidRDefault="00C737CD" w:rsidP="00C737CD">
          <w:pPr>
            <w:pStyle w:val="af8"/>
          </w:pPr>
          <w:r>
            <w:fldChar w:fldCharType="end"/>
          </w:r>
        </w:p>
        <w:p w14:paraId="49D7FEBA" w14:textId="0824727E" w:rsidR="00C737CD" w:rsidRDefault="00C737CD"/>
      </w:sdtContent>
    </w:sdt>
    <w:p w14:paraId="18A3513B" w14:textId="77777777" w:rsidR="00DC0831" w:rsidRPr="000B4F71" w:rsidRDefault="00DC0831" w:rsidP="00DC0831">
      <w:pPr>
        <w:tabs>
          <w:tab w:val="left" w:pos="1096"/>
        </w:tabs>
        <w:sectPr w:rsidR="00DC0831" w:rsidRPr="000B4F71" w:rsidSect="00427B68">
          <w:footerReference w:type="default" r:id="rId10"/>
          <w:pgSz w:w="11906" w:h="16838"/>
          <w:pgMar w:top="1134" w:right="851" w:bottom="1134" w:left="1701" w:header="567" w:footer="567" w:gutter="0"/>
          <w:pgBorders>
            <w:top w:val="single" w:sz="8" w:space="14" w:color="auto"/>
            <w:left w:val="single" w:sz="8" w:space="14" w:color="auto"/>
            <w:bottom w:val="single" w:sz="8" w:space="0" w:color="auto"/>
            <w:right w:val="single" w:sz="8" w:space="14" w:color="auto"/>
          </w:pgBorders>
          <w:cols w:space="708"/>
          <w:docGrid w:linePitch="381"/>
        </w:sectPr>
      </w:pPr>
    </w:p>
    <w:p w14:paraId="4C700505" w14:textId="1F802FDE" w:rsidR="00357482" w:rsidRPr="002F1206" w:rsidRDefault="002F1206" w:rsidP="00F27A88">
      <w:pPr>
        <w:pStyle w:val="1"/>
      </w:pPr>
      <w:bookmarkStart w:id="4" w:name="_Toc201590440"/>
      <w:bookmarkStart w:id="5" w:name="_Toc201591163"/>
      <w:r>
        <w:lastRenderedPageBreak/>
        <w:t>Вступ</w:t>
      </w:r>
      <w:bookmarkEnd w:id="4"/>
      <w:bookmarkEnd w:id="5"/>
    </w:p>
    <w:p w14:paraId="404B05F2" w14:textId="493D9BE5" w:rsidR="00510845" w:rsidRPr="00510845" w:rsidRDefault="00510845" w:rsidP="00510845">
      <w:r w:rsidRPr="00510845">
        <w:t xml:space="preserve">Сучасне суспільство дедалі більше користується цифровими технологіями у повсякденному житті, зокрема й для придбання товарів. Книги </w:t>
      </w:r>
      <w:r w:rsidR="001933B2">
        <w:t>–</w:t>
      </w:r>
      <w:r w:rsidRPr="00510845">
        <w:t xml:space="preserve"> не виняток, адже онлайн-книгарні дозволяють користувачам швидко знаходити потрібні видання, ознайомлюватися з їх описом та зручно оформлювати замовлення. У зв’язку з активним розвитком електронної комерції, створення </w:t>
      </w:r>
      <w:proofErr w:type="spellStart"/>
      <w:r w:rsidRPr="00510845">
        <w:t>вебзастосунків</w:t>
      </w:r>
      <w:proofErr w:type="spellEnd"/>
      <w:r w:rsidRPr="00510845">
        <w:t xml:space="preserve"> для продажу книжкової продукції є актуальним і затребуваним завданням.</w:t>
      </w:r>
    </w:p>
    <w:p w14:paraId="192FFEB7" w14:textId="77777777" w:rsidR="00510845" w:rsidRPr="00510845" w:rsidRDefault="00510845" w:rsidP="00510845">
      <w:r w:rsidRPr="00510845">
        <w:t xml:space="preserve">Актуальність теми полягає в необхідності розробки зручних, функціональних і адаптивних </w:t>
      </w:r>
      <w:proofErr w:type="spellStart"/>
      <w:r w:rsidRPr="00510845">
        <w:t>вебінтерфейсів</w:t>
      </w:r>
      <w:proofErr w:type="spellEnd"/>
      <w:r w:rsidRPr="00510845">
        <w:t xml:space="preserve"> для інтернет-книгарень. Такі </w:t>
      </w:r>
      <w:proofErr w:type="spellStart"/>
      <w:r w:rsidRPr="00510845">
        <w:t>вебзастосунки</w:t>
      </w:r>
      <w:proofErr w:type="spellEnd"/>
      <w:r w:rsidRPr="00510845">
        <w:t xml:space="preserve"> повинні забезпечувати легкий доступ до каталогу книжок, зручний механізм додавання товарів до кошика, можливість авторизації користувачів, а також просту систему адміністрування книжкового контенту.</w:t>
      </w:r>
    </w:p>
    <w:p w14:paraId="614B783D" w14:textId="7F7D66DB" w:rsidR="00510845" w:rsidRPr="00510845" w:rsidRDefault="00510845" w:rsidP="00510845">
      <w:r w:rsidRPr="00510845">
        <w:t>Об’єктом дослідження є процес створення клієнтської частини вебзастосунку для</w:t>
      </w:r>
      <w:r w:rsidR="001933B2">
        <w:t xml:space="preserve"> </w:t>
      </w:r>
      <w:r w:rsidRPr="00510845">
        <w:t>онлайн-магазину.</w:t>
      </w:r>
      <w:r w:rsidR="001933B2">
        <w:t xml:space="preserve"> </w:t>
      </w:r>
      <w:r w:rsidRPr="00510845">
        <w:t xml:space="preserve">Предметом дослідження виступає реалізація функціоналу інтернет-книгарні з використанням бібліотеки </w:t>
      </w:r>
      <w:proofErr w:type="spellStart"/>
      <w:r w:rsidRPr="00510845">
        <w:t>React</w:t>
      </w:r>
      <w:proofErr w:type="spellEnd"/>
      <w:r w:rsidRPr="00510845">
        <w:t>.</w:t>
      </w:r>
    </w:p>
    <w:p w14:paraId="27509A1F" w14:textId="096040C2" w:rsidR="00510845" w:rsidRPr="00510845" w:rsidRDefault="00510845" w:rsidP="00510845">
      <w:r w:rsidRPr="00510845">
        <w:rPr>
          <w:b/>
          <w:bCs/>
        </w:rPr>
        <w:t>Мета курсової роботи</w:t>
      </w:r>
      <w:r w:rsidRPr="00510845">
        <w:t xml:space="preserve"> </w:t>
      </w:r>
      <w:r w:rsidR="00375C8F">
        <w:t>–</w:t>
      </w:r>
      <w:r w:rsidRPr="00510845">
        <w:t xml:space="preserve"> розробити </w:t>
      </w:r>
      <w:proofErr w:type="spellStart"/>
      <w:r w:rsidRPr="00510845">
        <w:t>вебзастосунок</w:t>
      </w:r>
      <w:proofErr w:type="spellEnd"/>
      <w:r w:rsidRPr="00510845">
        <w:t xml:space="preserve"> інтернет-книгарні з адаптивним інтерфейсом та основними функціями для користувачів і адміністраторів.</w:t>
      </w:r>
    </w:p>
    <w:p w14:paraId="5A35688F" w14:textId="77777777" w:rsidR="00510845" w:rsidRPr="00510845" w:rsidRDefault="00510845" w:rsidP="00510845">
      <w:r w:rsidRPr="00510845">
        <w:rPr>
          <w:b/>
          <w:bCs/>
        </w:rPr>
        <w:t>Завдання курсової роботи:</w:t>
      </w:r>
    </w:p>
    <w:p w14:paraId="4DF912DC" w14:textId="77777777" w:rsidR="00510845" w:rsidRPr="00510845" w:rsidRDefault="00510845" w:rsidP="00510845">
      <w:pPr>
        <w:numPr>
          <w:ilvl w:val="0"/>
          <w:numId w:val="3"/>
        </w:numPr>
      </w:pPr>
      <w:r w:rsidRPr="00510845">
        <w:t xml:space="preserve">Провести аналіз вимог до сучасного </w:t>
      </w:r>
      <w:proofErr w:type="spellStart"/>
      <w:r w:rsidRPr="00510845">
        <w:t>вебінтерфейсу</w:t>
      </w:r>
      <w:proofErr w:type="spellEnd"/>
      <w:r w:rsidRPr="00510845">
        <w:t xml:space="preserve"> інтернет-книгарні.</w:t>
      </w:r>
    </w:p>
    <w:p w14:paraId="675564C0" w14:textId="77777777" w:rsidR="00510845" w:rsidRPr="00510845" w:rsidRDefault="00510845" w:rsidP="00510845">
      <w:pPr>
        <w:numPr>
          <w:ilvl w:val="0"/>
          <w:numId w:val="3"/>
        </w:numPr>
      </w:pPr>
      <w:r w:rsidRPr="00510845">
        <w:t>Розробити архітектуру застосунку з урахуванням модульного підходу.</w:t>
      </w:r>
    </w:p>
    <w:p w14:paraId="520709FE" w14:textId="77777777" w:rsidR="00510845" w:rsidRPr="00510845" w:rsidRDefault="00510845" w:rsidP="00510845">
      <w:pPr>
        <w:numPr>
          <w:ilvl w:val="0"/>
          <w:numId w:val="3"/>
        </w:numPr>
      </w:pPr>
      <w:r w:rsidRPr="00510845">
        <w:t>Реалізувати такі сторінки:</w:t>
      </w:r>
    </w:p>
    <w:p w14:paraId="731732DB" w14:textId="77777777" w:rsidR="00510845" w:rsidRPr="00510845" w:rsidRDefault="00510845" w:rsidP="00510845">
      <w:pPr>
        <w:numPr>
          <w:ilvl w:val="1"/>
          <w:numId w:val="3"/>
        </w:numPr>
      </w:pPr>
      <w:r w:rsidRPr="00510845">
        <w:t>головну сторінку з базовою інформацією про магазин,</w:t>
      </w:r>
    </w:p>
    <w:p w14:paraId="5C06F6BD" w14:textId="77777777" w:rsidR="00510845" w:rsidRPr="00510845" w:rsidRDefault="00510845" w:rsidP="00510845">
      <w:pPr>
        <w:numPr>
          <w:ilvl w:val="1"/>
          <w:numId w:val="3"/>
        </w:numPr>
      </w:pPr>
      <w:r w:rsidRPr="00510845">
        <w:t xml:space="preserve">сторінку </w:t>
      </w:r>
      <w:r w:rsidRPr="00510845">
        <w:rPr>
          <w:b/>
          <w:bCs/>
        </w:rPr>
        <w:t>каталогу</w:t>
      </w:r>
      <w:r w:rsidRPr="00510845">
        <w:t xml:space="preserve"> з можливістю перегляду доступних книг,</w:t>
      </w:r>
    </w:p>
    <w:p w14:paraId="1234A22E" w14:textId="77777777" w:rsidR="00510845" w:rsidRPr="00510845" w:rsidRDefault="00510845" w:rsidP="00510845">
      <w:pPr>
        <w:numPr>
          <w:ilvl w:val="1"/>
          <w:numId w:val="3"/>
        </w:numPr>
      </w:pPr>
      <w:r w:rsidRPr="00510845">
        <w:lastRenderedPageBreak/>
        <w:t xml:space="preserve">сторінку </w:t>
      </w:r>
      <w:r w:rsidRPr="00510845">
        <w:rPr>
          <w:b/>
          <w:bCs/>
        </w:rPr>
        <w:t>опису окремої книги</w:t>
      </w:r>
      <w:r w:rsidRPr="00510845">
        <w:t>,</w:t>
      </w:r>
    </w:p>
    <w:p w14:paraId="083E794F" w14:textId="77777777" w:rsidR="00510845" w:rsidRPr="00510845" w:rsidRDefault="00510845" w:rsidP="00510845">
      <w:pPr>
        <w:numPr>
          <w:ilvl w:val="1"/>
          <w:numId w:val="3"/>
        </w:numPr>
      </w:pPr>
      <w:r w:rsidRPr="00510845">
        <w:t xml:space="preserve">сторінку </w:t>
      </w:r>
      <w:r w:rsidRPr="00510845">
        <w:rPr>
          <w:b/>
          <w:bCs/>
        </w:rPr>
        <w:t>редагування даних про книгу</w:t>
      </w:r>
      <w:r w:rsidRPr="00510845">
        <w:t xml:space="preserve"> (для адміністратора),</w:t>
      </w:r>
    </w:p>
    <w:p w14:paraId="5FC080D2" w14:textId="77777777" w:rsidR="00510845" w:rsidRPr="00510845" w:rsidRDefault="00510845" w:rsidP="00510845">
      <w:pPr>
        <w:numPr>
          <w:ilvl w:val="1"/>
          <w:numId w:val="3"/>
        </w:numPr>
      </w:pPr>
      <w:r w:rsidRPr="00510845">
        <w:t xml:space="preserve">сторінки </w:t>
      </w:r>
      <w:r w:rsidRPr="00510845">
        <w:rPr>
          <w:b/>
          <w:bCs/>
        </w:rPr>
        <w:t>авторизації та автентифікації</w:t>
      </w:r>
      <w:r w:rsidRPr="00510845">
        <w:t>,</w:t>
      </w:r>
    </w:p>
    <w:p w14:paraId="771AF02C" w14:textId="77777777" w:rsidR="00510845" w:rsidRPr="00510845" w:rsidRDefault="00510845" w:rsidP="00510845">
      <w:pPr>
        <w:numPr>
          <w:ilvl w:val="1"/>
          <w:numId w:val="3"/>
        </w:numPr>
      </w:pPr>
      <w:r w:rsidRPr="00510845">
        <w:t xml:space="preserve">сторінку </w:t>
      </w:r>
      <w:r w:rsidRPr="00510845">
        <w:rPr>
          <w:b/>
          <w:bCs/>
        </w:rPr>
        <w:t>кошика</w:t>
      </w:r>
      <w:r w:rsidRPr="00510845">
        <w:t xml:space="preserve"> з підрахунком загальної вартості замовлення,</w:t>
      </w:r>
    </w:p>
    <w:p w14:paraId="5F7CB9CD" w14:textId="77777777" w:rsidR="00510845" w:rsidRPr="00510845" w:rsidRDefault="00510845" w:rsidP="00510845">
      <w:pPr>
        <w:numPr>
          <w:ilvl w:val="1"/>
          <w:numId w:val="3"/>
        </w:numPr>
      </w:pPr>
      <w:r w:rsidRPr="00510845">
        <w:rPr>
          <w:b/>
          <w:bCs/>
        </w:rPr>
        <w:t>інформаційні сторінки</w:t>
      </w:r>
      <w:r w:rsidRPr="00510845">
        <w:t xml:space="preserve"> (контакти, умови доставки тощо).</w:t>
      </w:r>
    </w:p>
    <w:p w14:paraId="4EF0C404" w14:textId="77777777" w:rsidR="00510845" w:rsidRPr="00510845" w:rsidRDefault="00510845" w:rsidP="00510845">
      <w:pPr>
        <w:numPr>
          <w:ilvl w:val="0"/>
          <w:numId w:val="3"/>
        </w:numPr>
      </w:pPr>
      <w:r w:rsidRPr="00510845">
        <w:t xml:space="preserve">Реалізувати контекстне управління кошиком і даними користувача за допомогою </w:t>
      </w:r>
      <w:proofErr w:type="spellStart"/>
      <w:r w:rsidRPr="00510845">
        <w:t>React</w:t>
      </w:r>
      <w:proofErr w:type="spellEnd"/>
      <w:r w:rsidRPr="00510845">
        <w:t xml:space="preserve"> </w:t>
      </w:r>
      <w:proofErr w:type="spellStart"/>
      <w:r w:rsidRPr="00510845">
        <w:t>Context</w:t>
      </w:r>
      <w:proofErr w:type="spellEnd"/>
      <w:r w:rsidRPr="00510845">
        <w:t xml:space="preserve"> API.</w:t>
      </w:r>
    </w:p>
    <w:p w14:paraId="059C9F6E" w14:textId="77777777" w:rsidR="00510845" w:rsidRPr="00510845" w:rsidRDefault="00510845" w:rsidP="00510845">
      <w:pPr>
        <w:numPr>
          <w:ilvl w:val="0"/>
          <w:numId w:val="3"/>
        </w:numPr>
      </w:pPr>
      <w:r w:rsidRPr="00510845">
        <w:t xml:space="preserve">Забезпечити адаптивний дизайн інтерфейсу із використанням </w:t>
      </w:r>
      <w:proofErr w:type="spellStart"/>
      <w:r w:rsidRPr="00510845">
        <w:t>React</w:t>
      </w:r>
      <w:proofErr w:type="spellEnd"/>
      <w:r w:rsidRPr="00510845">
        <w:t xml:space="preserve"> </w:t>
      </w:r>
      <w:proofErr w:type="spellStart"/>
      <w:r w:rsidRPr="00510845">
        <w:t>Bootstrap</w:t>
      </w:r>
      <w:proofErr w:type="spellEnd"/>
      <w:r w:rsidRPr="00510845">
        <w:t>.</w:t>
      </w:r>
    </w:p>
    <w:p w14:paraId="649CE77F" w14:textId="78BC59DA" w:rsidR="00510845" w:rsidRPr="00510845" w:rsidRDefault="00510845" w:rsidP="00510845">
      <w:pPr>
        <w:numPr>
          <w:ilvl w:val="0"/>
          <w:numId w:val="3"/>
        </w:numPr>
      </w:pPr>
      <w:r w:rsidRPr="00510845">
        <w:t>Забезпечити уніфіковані компоненти.</w:t>
      </w:r>
    </w:p>
    <w:p w14:paraId="7269D73D" w14:textId="26A54C2F" w:rsidR="00510845" w:rsidRPr="00510845" w:rsidRDefault="00510845" w:rsidP="00510845">
      <w:r w:rsidRPr="00510845">
        <w:t xml:space="preserve">У процесі роботи застосовано методи </w:t>
      </w:r>
      <w:r w:rsidR="007045F4">
        <w:t>компонентно</w:t>
      </w:r>
      <w:r w:rsidRPr="00510845">
        <w:t>-орієнтованого програмування</w:t>
      </w:r>
      <w:r w:rsidR="007045F4">
        <w:t>, особливо в контексті розробки графічної частини застосунку</w:t>
      </w:r>
      <w:r w:rsidRPr="00510845">
        <w:t xml:space="preserve">, а також принципи реактивного програмування. Основними технологіями виступили JavaScript, </w:t>
      </w:r>
      <w:proofErr w:type="spellStart"/>
      <w:r w:rsidRPr="00510845">
        <w:t>React</w:t>
      </w:r>
      <w:proofErr w:type="spellEnd"/>
      <w:r w:rsidRPr="00510845">
        <w:t xml:space="preserve">, </w:t>
      </w:r>
      <w:proofErr w:type="spellStart"/>
      <w:r w:rsidRPr="00510845">
        <w:t>React</w:t>
      </w:r>
      <w:proofErr w:type="spellEnd"/>
      <w:r w:rsidRPr="00510845">
        <w:t xml:space="preserve"> </w:t>
      </w:r>
      <w:proofErr w:type="spellStart"/>
      <w:r w:rsidRPr="00510845">
        <w:t>Router</w:t>
      </w:r>
      <w:proofErr w:type="spellEnd"/>
      <w:r w:rsidRPr="00510845">
        <w:t xml:space="preserve">, </w:t>
      </w:r>
      <w:proofErr w:type="spellStart"/>
      <w:r w:rsidRPr="00510845">
        <w:t>React</w:t>
      </w:r>
      <w:proofErr w:type="spellEnd"/>
      <w:r w:rsidRPr="00510845">
        <w:t xml:space="preserve"> </w:t>
      </w:r>
      <w:proofErr w:type="spellStart"/>
      <w:r w:rsidRPr="00510845">
        <w:t>Bootstrap</w:t>
      </w:r>
      <w:proofErr w:type="spellEnd"/>
      <w:r w:rsidRPr="00510845">
        <w:t xml:space="preserve">. Розробка здійснювалася у середовищі </w:t>
      </w:r>
      <w:proofErr w:type="spellStart"/>
      <w:r w:rsidRPr="00510845">
        <w:t>Visual</w:t>
      </w:r>
      <w:proofErr w:type="spellEnd"/>
      <w:r w:rsidRPr="00510845">
        <w:t xml:space="preserve"> </w:t>
      </w:r>
      <w:proofErr w:type="spellStart"/>
      <w:r w:rsidRPr="00510845">
        <w:t>Studio</w:t>
      </w:r>
      <w:proofErr w:type="spellEnd"/>
      <w:r w:rsidRPr="00510845">
        <w:t xml:space="preserve"> </w:t>
      </w:r>
      <w:proofErr w:type="spellStart"/>
      <w:r w:rsidRPr="00510845">
        <w:t>Code</w:t>
      </w:r>
      <w:proofErr w:type="spellEnd"/>
      <w:r w:rsidRPr="00510845">
        <w:t xml:space="preserve"> з використанням Node.js.</w:t>
      </w:r>
    </w:p>
    <w:p w14:paraId="617332C6" w14:textId="7AB04407" w:rsidR="00510845" w:rsidRDefault="00510845" w:rsidP="00510845">
      <w:r w:rsidRPr="00510845">
        <w:t xml:space="preserve">При розробці використовувалася офіційна документація </w:t>
      </w:r>
      <w:proofErr w:type="spellStart"/>
      <w:r w:rsidRPr="00510845">
        <w:t>React</w:t>
      </w:r>
      <w:proofErr w:type="spellEnd"/>
      <w:r w:rsidRPr="00510845">
        <w:t xml:space="preserve">, довідкові матеріали з </w:t>
      </w:r>
      <w:proofErr w:type="spellStart"/>
      <w:r w:rsidRPr="00510845">
        <w:t>React</w:t>
      </w:r>
      <w:proofErr w:type="spellEnd"/>
      <w:r w:rsidRPr="00510845">
        <w:t xml:space="preserve"> </w:t>
      </w:r>
      <w:proofErr w:type="spellStart"/>
      <w:r w:rsidRPr="00510845">
        <w:t>Bootstrap</w:t>
      </w:r>
      <w:proofErr w:type="spellEnd"/>
      <w:r w:rsidRPr="00510845">
        <w:t>, а також аналіз функціоналу реальних інтернет-книгарень.</w:t>
      </w:r>
    </w:p>
    <w:p w14:paraId="0D04BD97" w14:textId="4650A062" w:rsidR="000B4F71" w:rsidRDefault="00AA3008" w:rsidP="009A07CC">
      <w:pPr>
        <w:pStyle w:val="1"/>
        <w:numPr>
          <w:ilvl w:val="0"/>
          <w:numId w:val="10"/>
        </w:numPr>
      </w:pPr>
      <w:bookmarkStart w:id="6" w:name="_Toc201590441"/>
      <w:bookmarkStart w:id="7" w:name="_Toc201591164"/>
      <w:r>
        <w:lastRenderedPageBreak/>
        <w:t>Теоретична частина</w:t>
      </w:r>
      <w:bookmarkEnd w:id="6"/>
      <w:bookmarkEnd w:id="7"/>
    </w:p>
    <w:p w14:paraId="6D61B78B" w14:textId="77D1EC2D" w:rsidR="00AA3008" w:rsidRDefault="00AA3008" w:rsidP="009A07CC">
      <w:pPr>
        <w:pStyle w:val="2"/>
        <w:numPr>
          <w:ilvl w:val="1"/>
          <w:numId w:val="10"/>
        </w:numPr>
      </w:pPr>
      <w:bookmarkStart w:id="8" w:name="_Toc201590442"/>
      <w:bookmarkStart w:id="9" w:name="_Toc201591165"/>
      <w:r>
        <w:t>Компонентне програмування</w:t>
      </w:r>
      <w:bookmarkEnd w:id="8"/>
      <w:bookmarkEnd w:id="9"/>
    </w:p>
    <w:p w14:paraId="58CB4F53" w14:textId="77777777" w:rsidR="00AA3008" w:rsidRDefault="00AA3008" w:rsidP="00AA3008">
      <w:proofErr w:type="spellStart"/>
      <w:r w:rsidRPr="000F29A3">
        <w:t>Component-based</w:t>
      </w:r>
      <w:proofErr w:type="spellEnd"/>
      <w:r w:rsidRPr="000F29A3">
        <w:t xml:space="preserve"> </w:t>
      </w:r>
      <w:proofErr w:type="spellStart"/>
      <w:r w:rsidRPr="000F29A3">
        <w:t>software</w:t>
      </w:r>
      <w:proofErr w:type="spellEnd"/>
      <w:r w:rsidRPr="000F29A3">
        <w:t xml:space="preserve"> </w:t>
      </w:r>
      <w:proofErr w:type="spellStart"/>
      <w:r w:rsidRPr="000F29A3">
        <w:t>engineering</w:t>
      </w:r>
      <w:proofErr w:type="spellEnd"/>
      <w:r w:rsidRPr="000F29A3">
        <w:t>,</w:t>
      </w:r>
      <w:r>
        <w:t xml:space="preserve"> або компонентне програмування (далі КП) –</w:t>
      </w:r>
      <w:r w:rsidRPr="005061A4">
        <w:t xml:space="preserve"> це стиль розробки ПЗ, що спрямований на створення програмної системи з компонентів, слабо пов’язан</w:t>
      </w:r>
      <w:r>
        <w:t>их</w:t>
      </w:r>
      <w:r w:rsidRPr="005061A4">
        <w:t xml:space="preserve"> між собою та </w:t>
      </w:r>
      <w:r>
        <w:t>призначених</w:t>
      </w:r>
      <w:r w:rsidRPr="005061A4">
        <w:t xml:space="preserve"> </w:t>
      </w:r>
      <w:r>
        <w:t xml:space="preserve">для </w:t>
      </w:r>
      <w:r w:rsidRPr="005061A4">
        <w:t>багаторазово</w:t>
      </w:r>
      <w:r>
        <w:t>го</w:t>
      </w:r>
      <w:r w:rsidRPr="005061A4">
        <w:t xml:space="preserve"> використ</w:t>
      </w:r>
      <w:r>
        <w:t>ання</w:t>
      </w:r>
      <w:r w:rsidRPr="005061A4">
        <w:t>.</w:t>
      </w:r>
    </w:p>
    <w:p w14:paraId="0AAEF880" w14:textId="26288558" w:rsidR="00AA3008" w:rsidRDefault="00AA3008" w:rsidP="00AA3008">
      <w:r>
        <w:rPr>
          <w:lang w:val="en-US"/>
        </w:rPr>
        <w:t>[</w:t>
      </w:r>
      <w:r w:rsidR="00A1178F">
        <w:rPr>
          <w:lang w:val="en-US"/>
        </w:rPr>
        <w:t>1</w:t>
      </w:r>
      <w:r>
        <w:rPr>
          <w:lang w:val="en-US"/>
        </w:rPr>
        <w:t>]</w:t>
      </w:r>
    </w:p>
    <w:p w14:paraId="757FF5B4" w14:textId="77777777" w:rsidR="00AA3008" w:rsidRPr="00152077" w:rsidRDefault="00AA3008" w:rsidP="00AA3008">
      <w:r w:rsidRPr="00152077">
        <w:t>Такий підхід забезпечує швидші цикли розробки, скорочує час виходу на ринок і підвищує якість програмного забезпечення.</w:t>
      </w:r>
      <w:r>
        <w:t xml:space="preserve"> </w:t>
      </w:r>
      <w:r w:rsidRPr="009A347A">
        <w:t xml:space="preserve">КП має кілька переваг. По-перше, воно дає змогу розробляти програмні системи </w:t>
      </w:r>
      <w:proofErr w:type="spellStart"/>
      <w:r w:rsidRPr="009A347A">
        <w:t>модульно</w:t>
      </w:r>
      <w:proofErr w:type="spellEnd"/>
      <w:r w:rsidRPr="009A347A">
        <w:t>, що полегшує їх управління та супровід. Завдяки модульним компонентам розробники можуть зосереджуватися на окремих функціях, що забезпечує ефективніший процес розробки. Крім того, КП сприяє повторному використанню коду, зменшуючи надмірність і підвищуючи загальну ефективність розробки. Використовуючи перевірені й протестовані компоненти, розробники можуть заощадити час і зусилля на створення програмного забезпечення з нуля. До того ж, КП сприяє кращій співпраці між командами розробки, оскільки вони можуть зосередитися на конкретних компонентах, мінімізуючи конфлікти під час інтеграції коду.</w:t>
      </w:r>
    </w:p>
    <w:p w14:paraId="4901E4DD" w14:textId="703638DF" w:rsidR="00AA3008" w:rsidRDefault="00AA3008" w:rsidP="00AA3008">
      <w:r>
        <w:rPr>
          <w:lang w:val="en-US"/>
        </w:rPr>
        <w:t>[</w:t>
      </w:r>
      <w:r w:rsidR="007E549B">
        <w:rPr>
          <w:lang w:val="en-US"/>
        </w:rPr>
        <w:t>2]</w:t>
      </w:r>
    </w:p>
    <w:p w14:paraId="68B5D078" w14:textId="0AD1CF2D" w:rsidR="00AA3008" w:rsidRDefault="00AA3008" w:rsidP="009A07CC">
      <w:pPr>
        <w:pStyle w:val="2"/>
        <w:numPr>
          <w:ilvl w:val="1"/>
          <w:numId w:val="10"/>
        </w:numPr>
      </w:pPr>
      <w:bookmarkStart w:id="10" w:name="_Toc201590443"/>
      <w:bookmarkStart w:id="11" w:name="_Toc201591166"/>
      <w:r>
        <w:t xml:space="preserve">Принципи </w:t>
      </w:r>
      <w:r w:rsidRPr="000B3533">
        <w:t>компонентного</w:t>
      </w:r>
      <w:r>
        <w:t xml:space="preserve"> програмування</w:t>
      </w:r>
      <w:bookmarkEnd w:id="10"/>
      <w:bookmarkEnd w:id="11"/>
    </w:p>
    <w:p w14:paraId="220B71CC" w14:textId="03178E15" w:rsidR="00AA3008" w:rsidRDefault="00AA3008" w:rsidP="009A07CC">
      <w:pPr>
        <w:pStyle w:val="3"/>
        <w:numPr>
          <w:ilvl w:val="2"/>
          <w:numId w:val="10"/>
        </w:numPr>
      </w:pPr>
      <w:bookmarkStart w:id="12" w:name="_Toc201590444"/>
      <w:bookmarkStart w:id="13" w:name="_Toc201591167"/>
      <w:r w:rsidRPr="00874356">
        <w:t>Відокремлення інтерфейсу від реалізації</w:t>
      </w:r>
      <w:bookmarkEnd w:id="12"/>
      <w:bookmarkEnd w:id="13"/>
    </w:p>
    <w:p w14:paraId="2C196FA9" w14:textId="77777777" w:rsidR="00AA3008" w:rsidRPr="00034137" w:rsidRDefault="00AA3008" w:rsidP="00AA3008">
      <w:r w:rsidRPr="00034137">
        <w:t xml:space="preserve">Фундаментальний принцип компонентного програмування полягає в тому, що базовою одиницею в застосунку є </w:t>
      </w:r>
      <w:proofErr w:type="spellStart"/>
      <w:r w:rsidRPr="00034137">
        <w:t>бінарно</w:t>
      </w:r>
      <w:proofErr w:type="spellEnd"/>
      <w:r w:rsidRPr="00034137">
        <w:t xml:space="preserve">-сумісний </w:t>
      </w:r>
      <w:r>
        <w:rPr>
          <w:lang w:val="en-US"/>
        </w:rPr>
        <w:t>(</w:t>
      </w:r>
      <w:proofErr w:type="spellStart"/>
      <w:r w:rsidRPr="00E731B0">
        <w:t>binary-compatible</w:t>
      </w:r>
      <w:proofErr w:type="spellEnd"/>
      <w:r>
        <w:rPr>
          <w:lang w:val="en-US"/>
        </w:rPr>
        <w:t xml:space="preserve">) </w:t>
      </w:r>
      <w:r w:rsidRPr="00034137">
        <w:lastRenderedPageBreak/>
        <w:t>інтерфейс. Інтерфейс забезпечує абстрактне визначення сервісу між клієнтом і об’єктом. Цей принцип протиставляється об'єктно-орієнтованому підходу, в якому в центрі перебуває саме об'єкт, а не його інтерфейс</w:t>
      </w:r>
      <w:r>
        <w:t xml:space="preserve">. Інтерфейс забезпечує взаємодію між клієнтом та сервісом. Кожен сервіс реалізує </w:t>
      </w:r>
      <w:r w:rsidRPr="00034137">
        <w:t>інтерфейс</w:t>
      </w:r>
      <w:r>
        <w:t xml:space="preserve"> у свій, незалежний спосіб</w:t>
      </w:r>
      <w:r w:rsidRPr="00034137">
        <w:t>. Інтерфейс реалізується бінарним компонентом, який є «чорною скринькою» і повністю інкапсулює свою внутрішню логіку.</w:t>
      </w:r>
    </w:p>
    <w:p w14:paraId="66DD63FC" w14:textId="77777777" w:rsidR="00AA3008" w:rsidRPr="001E2124" w:rsidRDefault="00AA3008" w:rsidP="00AA3008">
      <w:r w:rsidRPr="00034137">
        <w:t>Щоб використати компонент, клієнт має знати лише визначення інтерфейсу</w:t>
      </w:r>
      <w:r>
        <w:t xml:space="preserve"> </w:t>
      </w:r>
      <w:r w:rsidRPr="00034137">
        <w:t>та мати доступ до бінарного компонента, який цей інтерфейс реалізує. Такий рівень опосередкування між клієнтом і об’єктом дозволяє замінити одну реалізацію інтерфейсу іншою без змін у клієнтському коді. Клієнт не потребує перекомпіляції для використання нової версії. Інколи навіть не потрібно перезапускати застосунок. Якщо інтерфейс залишається незмінним, об’єкти, що його реалізують, можуть еволюціонувати, і нові версії можна впроваджувати плавно й легко. Для реалізації функціональності, описаної інтерфейсом, у середині компонента використовують традиційні об'єктно-орієнтовані методи, але отримані ієрархії класів зазвичай простіші та легші в супроводі.</w:t>
      </w:r>
    </w:p>
    <w:p w14:paraId="5651A039" w14:textId="18E821D9" w:rsidR="00AA3008" w:rsidRDefault="00AA3008" w:rsidP="00AA3008">
      <w:r>
        <w:rPr>
          <w:lang w:val="en-US"/>
        </w:rPr>
        <w:t>[</w:t>
      </w:r>
      <w:r w:rsidR="00B154D9">
        <w:rPr>
          <w:lang w:val="en-US"/>
        </w:rPr>
        <w:t>3</w:t>
      </w:r>
      <w:r>
        <w:rPr>
          <w:lang w:val="en-US"/>
        </w:rPr>
        <w:t>]</w:t>
      </w:r>
    </w:p>
    <w:p w14:paraId="147C9735" w14:textId="37D205EC" w:rsidR="00AA3008" w:rsidRPr="00A07357" w:rsidRDefault="00AA3008" w:rsidP="009A07CC">
      <w:pPr>
        <w:pStyle w:val="3"/>
        <w:numPr>
          <w:ilvl w:val="2"/>
          <w:numId w:val="10"/>
        </w:numPr>
      </w:pPr>
      <w:bookmarkStart w:id="14" w:name="_Toc201590445"/>
      <w:bookmarkStart w:id="15" w:name="_Toc201591168"/>
      <w:r w:rsidRPr="00A07357">
        <w:t>Бінарна сумісність між клієнтом і сервером</w:t>
      </w:r>
      <w:bookmarkEnd w:id="14"/>
      <w:bookmarkEnd w:id="15"/>
    </w:p>
    <w:p w14:paraId="0AC18055" w14:textId="77777777" w:rsidR="00AA3008" w:rsidRPr="00A07357" w:rsidRDefault="00AA3008" w:rsidP="00AA3008">
      <w:r w:rsidRPr="00A07357">
        <w:t>Ще одним ключовим принципом компонентного програмування є бінарна сумісність між клієнтом і сервером. У традиційному об'єктно-орієнтованому програмуванні всі учасники</w:t>
      </w:r>
      <w:r>
        <w:t xml:space="preserve"> –</w:t>
      </w:r>
      <w:r w:rsidRPr="00A07357">
        <w:t xml:space="preserve"> як клієнти, так і сервери</w:t>
      </w:r>
      <w:r>
        <w:t xml:space="preserve"> –</w:t>
      </w:r>
      <w:r w:rsidRPr="00A07357">
        <w:t xml:space="preserve"> повинні бути частиною єдиного монолітного застосунку.</w:t>
      </w:r>
    </w:p>
    <w:p w14:paraId="3C64F992" w14:textId="77777777" w:rsidR="00AA3008" w:rsidRPr="00A07357" w:rsidRDefault="00AA3008" w:rsidP="00AA3008">
      <w:r w:rsidRPr="00A07357">
        <w:t xml:space="preserve">Натомість компонентне програмування ґрунтується на пакуванні коду в компоненти </w:t>
      </w:r>
      <w:r>
        <w:t>–</w:t>
      </w:r>
      <w:r w:rsidRPr="00A07357">
        <w:t xml:space="preserve"> тобто бінарні будівельні блоки. Зміни в коді компонента </w:t>
      </w:r>
      <w:r w:rsidRPr="00A07357">
        <w:lastRenderedPageBreak/>
        <w:t>залишаються локалізованими всередині цього бінарного блоку; немає потреби перекомпілювати та повторно розгортати клієнтські застосунки. Однак можливість заміни та підключення нових бінарних версій сервера передбачає бінарну сумісність між клієнтом і сервером, тобто клієнтський код під час виконання повинен взаємодіяти з точками входу компонента, які точно відповідають його очікуванням щодо розміщення в пам’яті.</w:t>
      </w:r>
    </w:p>
    <w:p w14:paraId="08C734D4" w14:textId="77777777" w:rsidR="00AA3008" w:rsidRDefault="00AA3008" w:rsidP="00AA3008">
      <w:pPr>
        <w:rPr>
          <w:lang w:val="en-US"/>
        </w:rPr>
      </w:pPr>
      <w:r w:rsidRPr="00A07357">
        <w:t>Ця бінарна сумісність є основою контракту між компонентом і клієнтом. Поки нова версія компонента дотримується цього контракту, клієнтський код залишатиметься незмінним і працездатним.</w:t>
      </w:r>
    </w:p>
    <w:p w14:paraId="50DB200E" w14:textId="302F2798" w:rsidR="00B154D9" w:rsidRPr="00B154D9" w:rsidRDefault="00B154D9" w:rsidP="00AA3008">
      <w:pPr>
        <w:rPr>
          <w:lang w:val="en-US"/>
        </w:rPr>
      </w:pPr>
      <w:r w:rsidRPr="00B154D9">
        <w:rPr>
          <w:lang w:val="en-US"/>
        </w:rPr>
        <w:t>[3]</w:t>
      </w:r>
    </w:p>
    <w:p w14:paraId="5D4253E0" w14:textId="77777777" w:rsidR="00AA3008" w:rsidRPr="005E6501" w:rsidRDefault="00AA3008" w:rsidP="009A07CC">
      <w:pPr>
        <w:pStyle w:val="3"/>
        <w:numPr>
          <w:ilvl w:val="2"/>
          <w:numId w:val="10"/>
        </w:numPr>
      </w:pPr>
      <w:bookmarkStart w:id="16" w:name="_Toc201590446"/>
      <w:bookmarkStart w:id="17" w:name="_Toc201591169"/>
      <w:r w:rsidRPr="005E6501">
        <w:t>Незалежність від мови програмування</w:t>
      </w:r>
      <w:bookmarkEnd w:id="16"/>
      <w:bookmarkEnd w:id="17"/>
    </w:p>
    <w:p w14:paraId="54988E51" w14:textId="77777777" w:rsidR="00AA3008" w:rsidRPr="005E6501" w:rsidRDefault="00AA3008" w:rsidP="00AA3008">
      <w:r w:rsidRPr="005E6501">
        <w:t>На відміну від традиційного об'єктно-орієнтованого програмування, у компонентному програмуванні сервер розробляється незалежно від клієнта. Оскільки клієнт взаємодіє із сервером лише під час виконання, єдиним зв’язком між ними є бінарна сумісність.</w:t>
      </w:r>
    </w:p>
    <w:p w14:paraId="7B98A060" w14:textId="77777777" w:rsidR="00AA3008" w:rsidRDefault="00AA3008" w:rsidP="00AA3008">
      <w:pPr>
        <w:rPr>
          <w:lang w:val="en-US"/>
        </w:rPr>
      </w:pPr>
      <w:r w:rsidRPr="005E6501">
        <w:t>Звідси випливає важливий наслідок: мова програмування, якою реалізовано клієнт і сервер, не повинна впливати на їхню здатність взаємодіяти під час виконання.</w:t>
      </w:r>
    </w:p>
    <w:p w14:paraId="4BE6001D" w14:textId="4B2EC86D" w:rsidR="00B154D9" w:rsidRPr="00B154D9" w:rsidRDefault="00B154D9" w:rsidP="00AA3008">
      <w:pPr>
        <w:rPr>
          <w:lang w:val="en-US"/>
        </w:rPr>
      </w:pPr>
      <w:r w:rsidRPr="00B154D9">
        <w:rPr>
          <w:lang w:val="en-US"/>
        </w:rPr>
        <w:t>[3]</w:t>
      </w:r>
    </w:p>
    <w:p w14:paraId="294D72BF" w14:textId="77777777" w:rsidR="00AA3008" w:rsidRDefault="00AA3008" w:rsidP="009A07CC">
      <w:pPr>
        <w:pStyle w:val="3"/>
        <w:numPr>
          <w:ilvl w:val="2"/>
          <w:numId w:val="10"/>
        </w:numPr>
      </w:pPr>
      <w:bookmarkStart w:id="18" w:name="_Toc201590447"/>
      <w:bookmarkStart w:id="19" w:name="_Toc201591170"/>
      <w:r w:rsidRPr="00730780">
        <w:t>Прозорість</w:t>
      </w:r>
      <w:r>
        <w:t xml:space="preserve"> </w:t>
      </w:r>
      <w:r w:rsidRPr="00730780">
        <w:t>розташування</w:t>
      </w:r>
      <w:bookmarkEnd w:id="18"/>
      <w:bookmarkEnd w:id="19"/>
    </w:p>
    <w:p w14:paraId="1B37C435" w14:textId="77777777" w:rsidR="00AA3008" w:rsidRPr="00730780" w:rsidRDefault="00AA3008" w:rsidP="00AA3008">
      <w:r w:rsidRPr="00730780">
        <w:t>Компонентний застосунок містить кілька бінарних компонентів. Ці компоненти можуть перебувати в одному процесі, у різних процесах на одній машині або на різних машинах у мережі. З появою вебсервісів компоненти тепер також можуть бути розміщені через Інтернет.</w:t>
      </w:r>
    </w:p>
    <w:p w14:paraId="456EEF48" w14:textId="77777777" w:rsidR="00AA3008" w:rsidRPr="00730780" w:rsidRDefault="00AA3008" w:rsidP="00AA3008">
      <w:r w:rsidRPr="00730780">
        <w:lastRenderedPageBreak/>
        <w:t>Базова компонентна технологія має забезпечувати клієнту прозорість розташування, що дозволяє клієнтському коду не залежати від фактичного розташування об'єктів, якими він користується. Прозорість розташування означає, що в коді клієнта немає нічого, що вказує на місце виконання об’єктів. Той самий клієнтський код має бути здатен обробляти всі варіанти розташування об’єкта:</w:t>
      </w:r>
    </w:p>
    <w:p w14:paraId="4BDE88AE" w14:textId="77777777" w:rsidR="00AA3008" w:rsidRPr="00730780" w:rsidRDefault="00AA3008" w:rsidP="00AA3008">
      <w:pPr>
        <w:numPr>
          <w:ilvl w:val="0"/>
          <w:numId w:val="7"/>
        </w:numPr>
      </w:pPr>
      <w:r w:rsidRPr="00730780">
        <w:t>у тому самому процесі</w:t>
      </w:r>
      <w:r>
        <w:rPr>
          <w:lang w:val="en-US"/>
        </w:rPr>
        <w:t>;</w:t>
      </w:r>
    </w:p>
    <w:p w14:paraId="332E47CA" w14:textId="77777777" w:rsidR="00AA3008" w:rsidRPr="00730780" w:rsidRDefault="00AA3008" w:rsidP="00AA3008">
      <w:pPr>
        <w:numPr>
          <w:ilvl w:val="0"/>
          <w:numId w:val="7"/>
        </w:numPr>
      </w:pPr>
      <w:r w:rsidRPr="00730780">
        <w:t>у різних процесах на тій самій машині</w:t>
      </w:r>
      <w:r>
        <w:rPr>
          <w:lang w:val="en-US"/>
        </w:rPr>
        <w:t>;</w:t>
      </w:r>
    </w:p>
    <w:p w14:paraId="1184DC4A" w14:textId="77777777" w:rsidR="00AA3008" w:rsidRPr="00730780" w:rsidRDefault="00AA3008" w:rsidP="00AA3008">
      <w:pPr>
        <w:numPr>
          <w:ilvl w:val="0"/>
          <w:numId w:val="7"/>
        </w:numPr>
      </w:pPr>
      <w:r w:rsidRPr="00730780">
        <w:t>на різних машинах у тій самій локальній мережі</w:t>
      </w:r>
      <w:r>
        <w:rPr>
          <w:lang w:val="en-US"/>
        </w:rPr>
        <w:t>;</w:t>
      </w:r>
    </w:p>
    <w:p w14:paraId="3103B66F" w14:textId="77777777" w:rsidR="00AA3008" w:rsidRPr="00B154D9" w:rsidRDefault="00AA3008" w:rsidP="00AA3008">
      <w:pPr>
        <w:numPr>
          <w:ilvl w:val="0"/>
          <w:numId w:val="7"/>
        </w:numPr>
      </w:pPr>
      <w:r w:rsidRPr="00730780">
        <w:t>або навіть на різних машинах через Інтернет</w:t>
      </w:r>
      <w:r>
        <w:rPr>
          <w:lang w:val="en-US"/>
        </w:rPr>
        <w:t>.</w:t>
      </w:r>
    </w:p>
    <w:p w14:paraId="3063DFD0" w14:textId="7634CE43" w:rsidR="00B154D9" w:rsidRPr="004A46F1" w:rsidRDefault="00B154D9" w:rsidP="00B154D9">
      <w:r w:rsidRPr="00B154D9">
        <w:rPr>
          <w:lang w:val="en-US"/>
        </w:rPr>
        <w:t>[3]</w:t>
      </w:r>
    </w:p>
    <w:p w14:paraId="767A98F6" w14:textId="77777777" w:rsidR="00AA3008" w:rsidRPr="00730780" w:rsidRDefault="00AA3008" w:rsidP="009A07CC">
      <w:pPr>
        <w:pStyle w:val="3"/>
        <w:numPr>
          <w:ilvl w:val="2"/>
          <w:numId w:val="10"/>
        </w:numPr>
        <w:rPr>
          <w:lang w:val="en-US"/>
        </w:rPr>
      </w:pPr>
      <w:bookmarkStart w:id="20" w:name="_Toc201590448"/>
      <w:bookmarkStart w:id="21" w:name="_Toc201591171"/>
      <w:r w:rsidRPr="0071128D">
        <w:t>Керування одночасним доступом</w:t>
      </w:r>
      <w:bookmarkEnd w:id="20"/>
      <w:bookmarkEnd w:id="21"/>
      <w:r w:rsidRPr="0071128D">
        <w:t xml:space="preserve"> </w:t>
      </w:r>
    </w:p>
    <w:p w14:paraId="584B10FF" w14:textId="77777777" w:rsidR="00AA3008" w:rsidRPr="00A75258" w:rsidRDefault="00AA3008" w:rsidP="00AA3008">
      <w:pPr>
        <w:rPr>
          <w:lang w:val="en-US"/>
        </w:rPr>
      </w:pPr>
      <w:r w:rsidRPr="00A75258">
        <w:t>Розробник компонента не може заздалегідь знати всі можливі способи його використання, особливо</w:t>
      </w:r>
      <w:r>
        <w:rPr>
          <w:lang w:val="en-US"/>
        </w:rPr>
        <w:t xml:space="preserve"> –</w:t>
      </w:r>
      <w:r w:rsidRPr="00A75258">
        <w:t xml:space="preserve"> чи будуть до нього одночасно звертатися кілька потоків. </w:t>
      </w:r>
      <w:r>
        <w:t xml:space="preserve">Тож слід заздалегідь підготуватись до використання компонента в </w:t>
      </w:r>
      <w:r w:rsidRPr="00A75258">
        <w:t>багатопотоковому середовищі.</w:t>
      </w:r>
    </w:p>
    <w:p w14:paraId="52D7FBC0" w14:textId="77777777" w:rsidR="00AA3008" w:rsidRPr="00A75258" w:rsidRDefault="00AA3008" w:rsidP="00AA3008">
      <w:r w:rsidRPr="00A75258">
        <w:t>Одним із варіантів є реалізація механізму синхронізації всередині самого компонента. Однак такий підхід має два недоліки:</w:t>
      </w:r>
    </w:p>
    <w:p w14:paraId="42E1CAEB" w14:textId="77777777" w:rsidR="00AA3008" w:rsidRPr="00A75258" w:rsidRDefault="00AA3008" w:rsidP="00AA3008">
      <w:pPr>
        <w:numPr>
          <w:ilvl w:val="0"/>
          <w:numId w:val="8"/>
        </w:numPr>
      </w:pPr>
      <w:r w:rsidRPr="00A75258">
        <w:t>Може призвести до взаємоблокування (</w:t>
      </w:r>
      <w:proofErr w:type="spellStart"/>
      <w:r w:rsidRPr="00A75258">
        <w:t>deadlock</w:t>
      </w:r>
      <w:proofErr w:type="spellEnd"/>
      <w:r w:rsidRPr="00A75258">
        <w:t xml:space="preserve">) </w:t>
      </w:r>
      <w:r>
        <w:t xml:space="preserve">– за наявності </w:t>
      </w:r>
      <w:r w:rsidRPr="00D01D67">
        <w:t>власн</w:t>
      </w:r>
      <w:r>
        <w:t>ого</w:t>
      </w:r>
      <w:r w:rsidRPr="00D01D67">
        <w:t xml:space="preserve"> синхронізаційн</w:t>
      </w:r>
      <w:r>
        <w:t>ого</w:t>
      </w:r>
      <w:r w:rsidRPr="00D01D67">
        <w:t xml:space="preserve"> замк</w:t>
      </w:r>
      <w:r>
        <w:t>а</w:t>
      </w:r>
      <w:r w:rsidRPr="00D01D67">
        <w:t xml:space="preserve"> </w:t>
      </w:r>
      <w:r>
        <w:t xml:space="preserve">в </w:t>
      </w:r>
      <w:r w:rsidRPr="00A75258">
        <w:t>кожн</w:t>
      </w:r>
      <w:r>
        <w:t>ого</w:t>
      </w:r>
      <w:r w:rsidRPr="00A75258">
        <w:t xml:space="preserve"> компонент</w:t>
      </w:r>
      <w:r>
        <w:t>а</w:t>
      </w:r>
      <w:r w:rsidRPr="00A75258">
        <w:t xml:space="preserve"> застосунку</w:t>
      </w:r>
      <w:r>
        <w:t xml:space="preserve">, </w:t>
      </w:r>
      <w:r w:rsidRPr="00A75258">
        <w:t>може виникнути ситуація, коли два компоненти з різних потоків намагаються звернутися один до одного.</w:t>
      </w:r>
    </w:p>
    <w:p w14:paraId="6B326EDD" w14:textId="77777777" w:rsidR="00AA3008" w:rsidRPr="00A75258" w:rsidRDefault="00AA3008" w:rsidP="00AA3008">
      <w:pPr>
        <w:numPr>
          <w:ilvl w:val="0"/>
          <w:numId w:val="8"/>
        </w:numPr>
      </w:pPr>
      <w:r w:rsidRPr="00A75258">
        <w:t>Неефективне використання системних ресурсів</w:t>
      </w:r>
      <w:r>
        <w:t xml:space="preserve"> – </w:t>
      </w:r>
      <w:r w:rsidRPr="00A75258">
        <w:t>якщо всі компоненти в застосунку будуть доступні лише одному потоку.</w:t>
      </w:r>
    </w:p>
    <w:p w14:paraId="08D3F7CB" w14:textId="77777777" w:rsidR="00AA3008" w:rsidRPr="00A75258" w:rsidRDefault="00AA3008" w:rsidP="00AA3008">
      <w:r w:rsidRPr="00A75258">
        <w:lastRenderedPageBreak/>
        <w:t xml:space="preserve">Щоб уникнути цих проблем, базова компонентна технологія повинна надавати сервіс керування одночасним доступом </w:t>
      </w:r>
      <w:r>
        <w:t xml:space="preserve">– </w:t>
      </w:r>
      <w:r w:rsidRPr="00A75258">
        <w:t>спосіб, за допомогою якого компоненти можуть брати участь у загальній для всього застосунку системі синхронізації, навіть якщо самі компоненти були розроблені окремо.</w:t>
      </w:r>
    </w:p>
    <w:p w14:paraId="46D5E29D" w14:textId="77777777" w:rsidR="00AA3008" w:rsidRDefault="00AA3008" w:rsidP="00AA3008">
      <w:pPr>
        <w:rPr>
          <w:lang w:val="en-US"/>
        </w:rPr>
      </w:pPr>
      <w:r w:rsidRPr="00A75258">
        <w:t>Крім того, базова технологія має дозволяти як компонентам, так і клієнтам реалізовувати власні рішення синхронізації для більш точного контролю і кращої продуктивності.</w:t>
      </w:r>
    </w:p>
    <w:p w14:paraId="0A1C8EE2" w14:textId="2ED05412" w:rsidR="00B154D9" w:rsidRPr="00B154D9" w:rsidRDefault="00B154D9" w:rsidP="00AA3008">
      <w:pPr>
        <w:rPr>
          <w:lang w:val="en-US"/>
        </w:rPr>
      </w:pPr>
      <w:r w:rsidRPr="00B154D9">
        <w:rPr>
          <w:lang w:val="en-US"/>
        </w:rPr>
        <w:t>[3]</w:t>
      </w:r>
    </w:p>
    <w:p w14:paraId="16637FE6" w14:textId="2529E1D4" w:rsidR="00AA3008" w:rsidRDefault="00AA3008" w:rsidP="009A07CC">
      <w:pPr>
        <w:pStyle w:val="3"/>
        <w:numPr>
          <w:ilvl w:val="2"/>
          <w:numId w:val="10"/>
        </w:numPr>
      </w:pPr>
      <w:bookmarkStart w:id="22" w:name="_Toc201590449"/>
      <w:bookmarkStart w:id="23" w:name="_Toc201591172"/>
      <w:r w:rsidRPr="00C94481">
        <w:t xml:space="preserve">Підтримка </w:t>
      </w:r>
      <w:r>
        <w:t>контролю версій</w:t>
      </w:r>
      <w:bookmarkEnd w:id="22"/>
      <w:bookmarkEnd w:id="23"/>
    </w:p>
    <w:p w14:paraId="022E4C63" w14:textId="77777777" w:rsidR="00AA3008" w:rsidRPr="00F97F3D" w:rsidRDefault="00AA3008" w:rsidP="00AA3008">
      <w:r w:rsidRPr="00F97F3D">
        <w:t>Компонентне програмування повинно дозволяти клієнтам і компонентам розвиватися незалежно один від одного. Розробники компонентів мають мати змогу випускати нові версії (або просто виправлення) існуючих компонентів без впливу на вже існуючі клієнтські застосунки. Розробники клієнтських застосунків мають мати можливість випускати нові версії своїх програм і очікувати їхню сумісність зі старішими версіями компонентів.</w:t>
      </w:r>
    </w:p>
    <w:p w14:paraId="45351D6C" w14:textId="77777777" w:rsidR="00AA3008" w:rsidRDefault="00AA3008" w:rsidP="00AA3008">
      <w:pPr>
        <w:rPr>
          <w:lang w:val="en-US"/>
        </w:rPr>
      </w:pPr>
      <w:r w:rsidRPr="00F97F3D">
        <w:t xml:space="preserve">Базова компонентна технологія повинна підтримувати </w:t>
      </w:r>
      <w:r w:rsidRPr="005F0932">
        <w:t>контроль версій</w:t>
      </w:r>
      <w:r w:rsidRPr="00F97F3D">
        <w:t>, що дозволяє компоненту розвиватися в різних напрямках і дозволяє одночасно розміщувати на одній машині або навіть в одному клієнтському процесі кілька версій одного й того самого компонента. Технологія також має виявляти несумісності якомога раніше і повідомляти про них клієнта.</w:t>
      </w:r>
    </w:p>
    <w:p w14:paraId="30B72C26" w14:textId="6C999005" w:rsidR="00B154D9" w:rsidRPr="00B154D9" w:rsidRDefault="00B154D9" w:rsidP="00AA3008">
      <w:pPr>
        <w:rPr>
          <w:lang w:val="en-US"/>
        </w:rPr>
      </w:pPr>
      <w:r w:rsidRPr="00B154D9">
        <w:rPr>
          <w:lang w:val="en-US"/>
        </w:rPr>
        <w:t>[3]</w:t>
      </w:r>
    </w:p>
    <w:p w14:paraId="21B69F91" w14:textId="77777777" w:rsidR="00AA3008" w:rsidRDefault="00AA3008" w:rsidP="009A07CC">
      <w:pPr>
        <w:pStyle w:val="3"/>
        <w:numPr>
          <w:ilvl w:val="2"/>
          <w:numId w:val="10"/>
        </w:numPr>
      </w:pPr>
      <w:bookmarkStart w:id="24" w:name="_Toc201590450"/>
      <w:bookmarkStart w:id="25" w:name="_Toc201591173"/>
      <w:r w:rsidRPr="00E6646B">
        <w:t>Безпека на основі компонентів</w:t>
      </w:r>
      <w:bookmarkEnd w:id="24"/>
      <w:bookmarkEnd w:id="25"/>
    </w:p>
    <w:p w14:paraId="7614344C" w14:textId="77777777" w:rsidR="00AA3008" w:rsidRPr="00E6646B" w:rsidRDefault="00AA3008" w:rsidP="00AA3008">
      <w:r w:rsidRPr="00E6646B">
        <w:t xml:space="preserve">У компонентно-орієнтованому програмуванні компоненти розробляються окремо від клієнтських застосунків, які їх використовують. Розробники компонентів не можуть знати, як саме клієнтський застосунок або кінцевий </w:t>
      </w:r>
      <w:r w:rsidRPr="00E6646B">
        <w:lastRenderedPageBreak/>
        <w:t>користувач скористається їхньою роботою</w:t>
      </w:r>
      <w:r>
        <w:t xml:space="preserve">. </w:t>
      </w:r>
      <w:r w:rsidRPr="00E6646B">
        <w:t>Аналогічно, клієнтський застосунок не може знати, чи взаємодіє він із зловмисним компонентом, який зловживає наданими клієнтом правами доступу.</w:t>
      </w:r>
      <w:r>
        <w:t xml:space="preserve"> </w:t>
      </w:r>
      <w:r w:rsidRPr="00E6646B">
        <w:t>Крім того, навіть якщо і клієнт, і компонент не мають злих намірів, кінцевий користувач застосунку все одно може спробувати зламати систему або випадково завдати шкоди.</w:t>
      </w:r>
    </w:p>
    <w:p w14:paraId="0027316A" w14:textId="77777777" w:rsidR="00AA3008" w:rsidRPr="00E6646B" w:rsidRDefault="00AA3008" w:rsidP="00AA3008">
      <w:r w:rsidRPr="00E6646B">
        <w:t>Щоб зменшити ці ризики, компонентна технологія має надавати безпекову інфраструктуру для роботи з такими ситуаціями, без жорсткого зв’язку між компонентами та клієнтськими застосунками. Вимоги до безпеки, політики та події (наприклад, додавання нових користувачів) є одними з найбільш мінливих аспектів життєвого циклу застосунку, і політики безпеки відрізняються в різних застосунках і для різних клієнтів.</w:t>
      </w:r>
    </w:p>
    <w:p w14:paraId="7A9F4EE6" w14:textId="77777777" w:rsidR="00AA3008" w:rsidRDefault="00AA3008" w:rsidP="00AA3008">
      <w:pPr>
        <w:rPr>
          <w:lang w:val="en-US"/>
        </w:rPr>
      </w:pPr>
      <w:r w:rsidRPr="00E6646B">
        <w:t>Продуктивна компонентна технологія повинна забезпечувати мінімум безпекових політик у самих компонентах і мінімум безпекової логіки в коді. Вона також має дозволяти системним адміністраторам налаштовувати і керувати політикою безпеки застосунку без необхідності змінювати код.</w:t>
      </w:r>
    </w:p>
    <w:p w14:paraId="56345CF4" w14:textId="2D4993D6" w:rsidR="00B154D9" w:rsidRPr="00B154D9" w:rsidRDefault="00B154D9" w:rsidP="00AA3008">
      <w:pPr>
        <w:rPr>
          <w:lang w:val="en-US"/>
        </w:rPr>
      </w:pPr>
      <w:r w:rsidRPr="00B154D9">
        <w:rPr>
          <w:lang w:val="en-US"/>
        </w:rPr>
        <w:t>[3]</w:t>
      </w:r>
    </w:p>
    <w:p w14:paraId="4CA2D1E1" w14:textId="77777777" w:rsidR="00AA3008" w:rsidRDefault="00AA3008" w:rsidP="009A07CC">
      <w:pPr>
        <w:pStyle w:val="2"/>
        <w:numPr>
          <w:ilvl w:val="1"/>
          <w:numId w:val="10"/>
        </w:numPr>
        <w:rPr>
          <w:lang w:val="en-US"/>
        </w:rPr>
      </w:pPr>
      <w:bookmarkStart w:id="26" w:name="_Toc201590451"/>
      <w:bookmarkStart w:id="27" w:name="_Toc201591174"/>
      <w:r w:rsidRPr="00730780">
        <w:rPr>
          <w:lang w:val="en-US"/>
        </w:rPr>
        <w:t xml:space="preserve">Single Page </w:t>
      </w:r>
      <w:proofErr w:type="spellStart"/>
      <w:r w:rsidRPr="000B3533">
        <w:t>Application</w:t>
      </w:r>
      <w:bookmarkEnd w:id="26"/>
      <w:bookmarkEnd w:id="27"/>
      <w:proofErr w:type="spellEnd"/>
    </w:p>
    <w:p w14:paraId="1D5A846D" w14:textId="77777777" w:rsidR="00AA3008" w:rsidRPr="00877088" w:rsidRDefault="00AA3008" w:rsidP="00AA3008">
      <w:pPr>
        <w:rPr>
          <w:lang w:val="en-US"/>
        </w:rPr>
      </w:pPr>
      <w:proofErr w:type="spellStart"/>
      <w:r w:rsidRPr="00877088">
        <w:t>Односторінковий</w:t>
      </w:r>
      <w:proofErr w:type="spellEnd"/>
      <w:r w:rsidRPr="00877088">
        <w:t xml:space="preserve"> додаток</w:t>
      </w:r>
      <w:r>
        <w:rPr>
          <w:lang w:val="en-US"/>
        </w:rPr>
        <w:t xml:space="preserve"> (</w:t>
      </w:r>
      <w:r w:rsidRPr="00F02BFC">
        <w:rPr>
          <w:lang w:val="en-US"/>
        </w:rPr>
        <w:t>Single Page Application</w:t>
      </w:r>
      <w:r>
        <w:rPr>
          <w:lang w:val="en-US"/>
        </w:rPr>
        <w:t xml:space="preserve">) – </w:t>
      </w:r>
      <w:r w:rsidRPr="00877088">
        <w:t xml:space="preserve">це веб-додаток, який завантажує лише один HTML-документ, а далі змінює вміст сторінки динамічно через JavaScript (наприклад, за допомогою </w:t>
      </w:r>
      <w:proofErr w:type="spellStart"/>
      <w:r w:rsidRPr="00877088">
        <w:t>Fetch</w:t>
      </w:r>
      <w:proofErr w:type="spellEnd"/>
      <w:r w:rsidRPr="00877088">
        <w:t xml:space="preserve"> API), коли потрібно показати інший контент.</w:t>
      </w:r>
    </w:p>
    <w:p w14:paraId="3496FB5A" w14:textId="77777777" w:rsidR="00AA3008" w:rsidRPr="00877088" w:rsidRDefault="00AA3008" w:rsidP="00AA3008">
      <w:r w:rsidRPr="00877088">
        <w:t>Це дозволяє користувачам працювати з сайтом без повного перезавантаження сторінок, що покращує швидкість і робить взаємодію більш плавною та динамічною. Водночас таке рішення має і недоліки: складніше оптимізувати SEO, складніше підтримувати стан додатку, реалізувати навігацію і ефективний моніторинг продуктивності.</w:t>
      </w:r>
    </w:p>
    <w:p w14:paraId="1F35768D" w14:textId="2DDBEFD8" w:rsidR="00AA3008" w:rsidRDefault="00AA3008" w:rsidP="00AA3008">
      <w:pPr>
        <w:rPr>
          <w:lang w:val="en-US"/>
        </w:rPr>
      </w:pPr>
      <w:r>
        <w:rPr>
          <w:lang w:val="en-US"/>
        </w:rPr>
        <w:lastRenderedPageBreak/>
        <w:t>[</w:t>
      </w:r>
      <w:r w:rsidR="000E38DF">
        <w:rPr>
          <w:lang w:val="en-US"/>
        </w:rPr>
        <w:t>4</w:t>
      </w:r>
      <w:r>
        <w:rPr>
          <w:lang w:val="en-US"/>
        </w:rPr>
        <w:t>]</w:t>
      </w:r>
    </w:p>
    <w:p w14:paraId="6111C44E" w14:textId="77777777" w:rsidR="00AA3008" w:rsidRPr="000B3533" w:rsidRDefault="00AA3008" w:rsidP="009A07CC">
      <w:pPr>
        <w:pStyle w:val="2"/>
        <w:numPr>
          <w:ilvl w:val="1"/>
          <w:numId w:val="10"/>
        </w:numPr>
        <w:rPr>
          <w:lang w:val="en-GB"/>
        </w:rPr>
      </w:pPr>
      <w:bookmarkStart w:id="28" w:name="_Toc201590452"/>
      <w:bookmarkStart w:id="29" w:name="_Toc201591175"/>
      <w:r>
        <w:t xml:space="preserve">Переваги </w:t>
      </w:r>
      <w:r>
        <w:rPr>
          <w:lang w:val="en-GB"/>
        </w:rPr>
        <w:t>SPA</w:t>
      </w:r>
      <w:bookmarkEnd w:id="28"/>
      <w:bookmarkEnd w:id="29"/>
    </w:p>
    <w:p w14:paraId="01A4D050" w14:textId="77777777" w:rsidR="00AA3008" w:rsidRDefault="00AA3008" w:rsidP="00AA3008">
      <w:r w:rsidRPr="001D5295">
        <w:t xml:space="preserve">SPA-рішення мають багато переваг як з точки зору клієнтського досвіду, так і з точки зору внутрішньої розробки. Покращена продуктивність додатків, узгодженість, скорочення часу розробки та зниження витрат на інфраструктуру </w:t>
      </w:r>
      <w:r>
        <w:t xml:space="preserve">дозволяють </w:t>
      </w:r>
      <w:r w:rsidRPr="001D5295">
        <w:t>командам розробників працювати більш ефективно.</w:t>
      </w:r>
    </w:p>
    <w:p w14:paraId="2AD836B9" w14:textId="77777777" w:rsidR="00AA3008" w:rsidRPr="0070285D" w:rsidRDefault="00AA3008" w:rsidP="00C30E3D">
      <w:pPr>
        <w:pStyle w:val="4"/>
        <w:rPr>
          <w:lang w:val="en-GB"/>
        </w:rPr>
      </w:pPr>
      <w:bookmarkStart w:id="30" w:name="_Toc201590453"/>
      <w:r w:rsidRPr="000B3533">
        <w:t>Одноразове завантаження</w:t>
      </w:r>
      <w:bookmarkEnd w:id="30"/>
    </w:p>
    <w:p w14:paraId="43B830BF" w14:textId="77777777" w:rsidR="00AA3008" w:rsidRPr="00272BF1" w:rsidRDefault="00AA3008" w:rsidP="00AA3008">
      <w:r w:rsidRPr="006D2C7F">
        <w:t xml:space="preserve">Після першого завантаження сторінки сервер більше не надсилає HTML. </w:t>
      </w:r>
      <w:r>
        <w:t>Користувач</w:t>
      </w:r>
      <w:r w:rsidRPr="006D2C7F">
        <w:t xml:space="preserve"> отримує “оболонку” сторінки, а браузер відображає інтерфейс. Далі, при навігації, SPA запитує лише дані, а браузер оновлює потрібні частини сторінки без повного перезавантаження. </w:t>
      </w:r>
      <w:r w:rsidRPr="00234280">
        <w:t xml:space="preserve">Сервер не витрачає ресурси на </w:t>
      </w:r>
      <w:proofErr w:type="spellStart"/>
      <w:r w:rsidRPr="00234280">
        <w:t>рендеринг</w:t>
      </w:r>
      <w:proofErr w:type="spellEnd"/>
      <w:r w:rsidRPr="00234280">
        <w:t xml:space="preserve"> HTML під час кожного переходу, що знижує навантаження на сервер.</w:t>
      </w:r>
      <w:r>
        <w:t xml:space="preserve"> </w:t>
      </w:r>
      <w:r w:rsidRPr="006D2C7F">
        <w:t>Це дуже зручно для сайтів з великою кількістю переходів і шаблонів.</w:t>
      </w:r>
    </w:p>
    <w:p w14:paraId="0C32F70E" w14:textId="77777777" w:rsidR="00AA3008" w:rsidRDefault="00AA3008" w:rsidP="00C30E3D">
      <w:pPr>
        <w:pStyle w:val="4"/>
      </w:pPr>
      <w:bookmarkStart w:id="31" w:name="_Toc201590454"/>
      <w:r w:rsidRPr="00272BF1">
        <w:t xml:space="preserve">Швидка розробка </w:t>
      </w:r>
      <w:proofErr w:type="spellStart"/>
      <w:r w:rsidRPr="00272BF1">
        <w:t>фронтенду</w:t>
      </w:r>
      <w:bookmarkEnd w:id="31"/>
      <w:proofErr w:type="spellEnd"/>
    </w:p>
    <w:p w14:paraId="1A3C7FD9" w14:textId="77777777" w:rsidR="00AA3008" w:rsidRPr="00F90731" w:rsidRDefault="00AA3008" w:rsidP="00AA3008">
      <w:r w:rsidRPr="00F90731">
        <w:t xml:space="preserve">Разом із швидшим часом виконання, SPA також дозволяють розробникам швидше створювати фронтенд сайтів. Це пов’язано з роз’єднаною архітектурою SPA, </w:t>
      </w:r>
      <w:r>
        <w:t>а саме</w:t>
      </w:r>
      <w:r w:rsidRPr="00F90731">
        <w:t xml:space="preserve"> відокремленням бекенд-сервісів від фронтенд-відображення.</w:t>
      </w:r>
    </w:p>
    <w:p w14:paraId="1E015E4F" w14:textId="4AA8D429" w:rsidR="00AA3008" w:rsidRPr="00F90731" w:rsidRDefault="00AA3008" w:rsidP="00AA3008">
      <w:r w:rsidRPr="00F90731">
        <w:t xml:space="preserve">Багато критично важливих бізнес-функцій на </w:t>
      </w:r>
      <w:proofErr w:type="spellStart"/>
      <w:r w:rsidRPr="00F90731">
        <w:t>бекенді</w:t>
      </w:r>
      <w:proofErr w:type="spellEnd"/>
      <w:r w:rsidRPr="00F90731">
        <w:t xml:space="preserve"> змінюються </w:t>
      </w:r>
      <w:r>
        <w:t>досить рідко на відміну від їх відображення</w:t>
      </w:r>
      <w:r w:rsidRPr="00F90731">
        <w:t xml:space="preserve">. Відокремлюючи логіку і дані </w:t>
      </w:r>
      <w:proofErr w:type="spellStart"/>
      <w:r w:rsidRPr="00F90731">
        <w:t>бекенду</w:t>
      </w:r>
      <w:proofErr w:type="spellEnd"/>
      <w:r w:rsidRPr="00F90731">
        <w:t xml:space="preserve"> від того, як вони презентуються, </w:t>
      </w:r>
      <w:r>
        <w:t xml:space="preserve">вони </w:t>
      </w:r>
      <w:r w:rsidRPr="00F90731">
        <w:t>перетворю</w:t>
      </w:r>
      <w:r>
        <w:t xml:space="preserve">ються </w:t>
      </w:r>
      <w:r w:rsidRPr="00F90731">
        <w:t>на сервіс</w:t>
      </w:r>
      <w:r>
        <w:t xml:space="preserve">и (див. розділ </w:t>
      </w:r>
      <w:r w:rsidR="00EF2330">
        <w:t>1.2.1</w:t>
      </w:r>
      <w:r>
        <w:t>)</w:t>
      </w:r>
      <w:r w:rsidRPr="00F90731">
        <w:t xml:space="preserve">, розробники можуть створювати багато різних фронтенд-рішень для показу і використання </w:t>
      </w:r>
      <w:r>
        <w:t>цих</w:t>
      </w:r>
      <w:r w:rsidRPr="00F90731">
        <w:t xml:space="preserve"> сервіс</w:t>
      </w:r>
      <w:r>
        <w:t>ів</w:t>
      </w:r>
      <w:r w:rsidRPr="00F90731">
        <w:t>.</w:t>
      </w:r>
    </w:p>
    <w:p w14:paraId="358BB233" w14:textId="77777777" w:rsidR="00AA3008" w:rsidRPr="00272BF1" w:rsidRDefault="00AA3008" w:rsidP="00AA3008">
      <w:r w:rsidRPr="00F90731">
        <w:t xml:space="preserve">З такою роз’єднаною структурою розробники можуть створювати, розгортати і експериментувати з </w:t>
      </w:r>
      <w:proofErr w:type="spellStart"/>
      <w:r w:rsidRPr="00F90731">
        <w:t>фронтендом</w:t>
      </w:r>
      <w:proofErr w:type="spellEnd"/>
      <w:r w:rsidRPr="00F90731">
        <w:t xml:space="preserve"> повністю незалежно від технології, що </w:t>
      </w:r>
      <w:r w:rsidRPr="00F90731">
        <w:lastRenderedPageBreak/>
        <w:t xml:space="preserve">лежить в основі </w:t>
      </w:r>
      <w:proofErr w:type="spellStart"/>
      <w:r w:rsidRPr="00F90731">
        <w:t>бекенду</w:t>
      </w:r>
      <w:proofErr w:type="spellEnd"/>
      <w:r w:rsidRPr="00F90731">
        <w:t>. Вони проектують, як саме хочуть, щоб виглядав і відчувався користувацький досвід, а потім отримують контент, дані і функціональність через ці сервіси</w:t>
      </w:r>
    </w:p>
    <w:p w14:paraId="4B401C87" w14:textId="77777777" w:rsidR="00AA3008" w:rsidRDefault="00AA3008" w:rsidP="00C30E3D">
      <w:pPr>
        <w:pStyle w:val="4"/>
      </w:pPr>
      <w:bookmarkStart w:id="32" w:name="_Toc201590455"/>
      <w:r>
        <w:t>П</w:t>
      </w:r>
      <w:r w:rsidRPr="00272BF1">
        <w:t>окращений користувацький досвід</w:t>
      </w:r>
      <w:bookmarkEnd w:id="32"/>
    </w:p>
    <w:p w14:paraId="75934440" w14:textId="77777777" w:rsidR="00AA3008" w:rsidRPr="00A80D31" w:rsidRDefault="00AA3008" w:rsidP="00AA3008">
      <w:r w:rsidRPr="00A80D31">
        <w:t xml:space="preserve">Чим більше </w:t>
      </w:r>
      <w:proofErr w:type="spellStart"/>
      <w:r w:rsidRPr="00A80D31">
        <w:t>функціональностей</w:t>
      </w:r>
      <w:proofErr w:type="spellEnd"/>
      <w:r w:rsidRPr="00A80D31">
        <w:t xml:space="preserve"> створюється у вигляді модульних сервісів (архітектура </w:t>
      </w:r>
      <w:proofErr w:type="spellStart"/>
      <w:r w:rsidRPr="00A80D31">
        <w:t>мікросервісів</w:t>
      </w:r>
      <w:proofErr w:type="spellEnd"/>
      <w:r w:rsidRPr="00A80D31">
        <w:t>), які можна оновлювати незалежно, тим легше експериментувати з тим, як вони відображаються та використовуються.</w:t>
      </w:r>
      <w:r>
        <w:t xml:space="preserve"> </w:t>
      </w:r>
      <w:r w:rsidRPr="00960E6B">
        <w:t>SPA-застосунки, можуть без проблем працювати з бекенд-сервісами, розробленими різними мовами.</w:t>
      </w:r>
    </w:p>
    <w:p w14:paraId="2DAE49F5" w14:textId="77777777" w:rsidR="00AA3008" w:rsidRPr="00A80D31" w:rsidRDefault="00AA3008" w:rsidP="00AA3008">
      <w:r w:rsidRPr="00A80D31">
        <w:t>Фреймворки SPA чудово підходять для тестування таких сервісів з метою створення привабливого, динамічного та навіть анімованого користувацького досвіду.</w:t>
      </w:r>
    </w:p>
    <w:p w14:paraId="1257F57A" w14:textId="79D863E3" w:rsidR="00AA3008" w:rsidRPr="000853E6" w:rsidRDefault="00AA3008" w:rsidP="00AA3008">
      <w:pPr>
        <w:rPr>
          <w:lang w:val="en-US"/>
        </w:rPr>
      </w:pPr>
      <w:r>
        <w:rPr>
          <w:lang w:val="en-US"/>
        </w:rPr>
        <w:t>[</w:t>
      </w:r>
      <w:r w:rsidR="000E38DF">
        <w:rPr>
          <w:lang w:val="en-US"/>
        </w:rPr>
        <w:t>5</w:t>
      </w:r>
      <w:r>
        <w:rPr>
          <w:lang w:val="en-US"/>
        </w:rPr>
        <w:t>]</w:t>
      </w:r>
    </w:p>
    <w:p w14:paraId="53710902" w14:textId="77777777" w:rsidR="00AA3008" w:rsidRDefault="00AA3008" w:rsidP="009A07CC">
      <w:pPr>
        <w:pStyle w:val="2"/>
        <w:numPr>
          <w:ilvl w:val="1"/>
          <w:numId w:val="10"/>
        </w:numPr>
        <w:rPr>
          <w:lang w:val="en-GB"/>
        </w:rPr>
      </w:pPr>
      <w:bookmarkStart w:id="33" w:name="_Toc201590456"/>
      <w:bookmarkStart w:id="34" w:name="_Toc201591176"/>
      <w:r>
        <w:t>Недоліки</w:t>
      </w:r>
      <w:r>
        <w:rPr>
          <w:lang w:val="en-GB"/>
        </w:rPr>
        <w:t xml:space="preserve"> </w:t>
      </w:r>
      <w:r w:rsidRPr="000B3533">
        <w:rPr>
          <w:lang w:val="en-GB"/>
        </w:rPr>
        <w:t>SPA</w:t>
      </w:r>
      <w:bookmarkEnd w:id="33"/>
      <w:bookmarkEnd w:id="34"/>
    </w:p>
    <w:p w14:paraId="32737AB4" w14:textId="77777777" w:rsidR="00AA3008" w:rsidRPr="002E7F1D" w:rsidRDefault="00AA3008" w:rsidP="00AA3008">
      <w:r>
        <w:t xml:space="preserve">Будь-яка технологія, включаючи має свої недоліки. У випадку зі </w:t>
      </w:r>
      <w:r>
        <w:rPr>
          <w:lang w:val="en-US"/>
        </w:rPr>
        <w:t>SPA</w:t>
      </w:r>
      <w:r>
        <w:t xml:space="preserve"> це перш за все проблеми пов’язані із сприйняттям </w:t>
      </w:r>
      <w:r>
        <w:rPr>
          <w:lang w:val="en-US"/>
        </w:rPr>
        <w:t>SPA-</w:t>
      </w:r>
      <w:r>
        <w:t xml:space="preserve">застосунків браузерами, які повинні сприймати різні стани застосунку, як окремі </w:t>
      </w:r>
      <w:proofErr w:type="spellStart"/>
      <w:r>
        <w:t>вебсторінки</w:t>
      </w:r>
      <w:proofErr w:type="spellEnd"/>
      <w:r>
        <w:t xml:space="preserve">, що може не завжди здійснюватися коректно. </w:t>
      </w:r>
    </w:p>
    <w:p w14:paraId="1337113A" w14:textId="77777777" w:rsidR="00AA3008" w:rsidRDefault="00AA3008" w:rsidP="00C30E3D">
      <w:pPr>
        <w:pStyle w:val="4"/>
        <w:rPr>
          <w:lang w:val="en-US"/>
        </w:rPr>
      </w:pPr>
      <w:bookmarkStart w:id="35" w:name="_Toc201590457"/>
      <w:r w:rsidRPr="009C28CD">
        <w:t>Проблеми з SEO</w:t>
      </w:r>
      <w:bookmarkEnd w:id="35"/>
    </w:p>
    <w:p w14:paraId="429C9CA3" w14:textId="77777777" w:rsidR="00AA3008" w:rsidRPr="009C28CD" w:rsidRDefault="00AA3008" w:rsidP="00AA3008">
      <w:pPr>
        <w:rPr>
          <w:b/>
          <w:bCs/>
          <w:lang w:val="en-US"/>
        </w:rPr>
      </w:pPr>
      <w:r w:rsidRPr="009C28CD">
        <w:t>SPА традиційно стикаються з труднощами пошукової оптимізації (SEO). Оскільки більшість контенту завантажується динамічно за допомогою JavaScript, пошуковим системам може бути складно індексувати такий контент, що може негативно вплинути на рейтинг сайту. Втім, існують обхідні шляхи й техніки для покращення SEO в SPA.</w:t>
      </w:r>
    </w:p>
    <w:p w14:paraId="0D31E665" w14:textId="77777777" w:rsidR="00AA3008" w:rsidRDefault="00AA3008" w:rsidP="00C30E3D">
      <w:pPr>
        <w:pStyle w:val="4"/>
        <w:rPr>
          <w:lang w:val="en-US"/>
        </w:rPr>
      </w:pPr>
      <w:bookmarkStart w:id="36" w:name="_Toc201590458"/>
      <w:r w:rsidRPr="009C28CD">
        <w:lastRenderedPageBreak/>
        <w:t>Час початкового завантаження</w:t>
      </w:r>
      <w:bookmarkEnd w:id="36"/>
    </w:p>
    <w:p w14:paraId="4E60679D" w14:textId="77777777" w:rsidR="00AA3008" w:rsidRPr="009C28CD" w:rsidRDefault="00AA3008" w:rsidP="00AA3008">
      <w:r w:rsidRPr="009C28CD">
        <w:t xml:space="preserve">Хоча SPА забезпечують швидкий та чутливий інтерфейс після завантаження, </w:t>
      </w:r>
      <w:r>
        <w:t xml:space="preserve">сам цей процес </w:t>
      </w:r>
      <w:r w:rsidRPr="009C28CD">
        <w:t xml:space="preserve">може тривати довше, ніж у традиційних сайтів. Це пов’язано з тим, що вся програма з усіма ресурсами завантажується одразу. Це може бути проблемою для користувачів із повільним </w:t>
      </w:r>
      <w:r>
        <w:t>І</w:t>
      </w:r>
      <w:r w:rsidRPr="009C28CD">
        <w:t>нтернет</w:t>
      </w:r>
      <w:r>
        <w:t>-з’єднанням</w:t>
      </w:r>
      <w:r w:rsidRPr="009C28CD">
        <w:t>.</w:t>
      </w:r>
    </w:p>
    <w:p w14:paraId="6373D158" w14:textId="77777777" w:rsidR="00AA3008" w:rsidRDefault="00AA3008" w:rsidP="00C30E3D">
      <w:pPr>
        <w:pStyle w:val="4"/>
        <w:rPr>
          <w:lang w:val="en-US"/>
        </w:rPr>
      </w:pPr>
      <w:bookmarkStart w:id="37" w:name="_Toc201590459"/>
      <w:r w:rsidRPr="009C28CD">
        <w:t xml:space="preserve">Історія </w:t>
      </w:r>
      <w:r w:rsidRPr="00C30E3D">
        <w:t>браузера</w:t>
      </w:r>
      <w:r w:rsidRPr="009C28CD">
        <w:t xml:space="preserve"> і </w:t>
      </w:r>
      <w:r w:rsidRPr="00174215">
        <w:t>закладки</w:t>
      </w:r>
      <w:bookmarkEnd w:id="37"/>
    </w:p>
    <w:p w14:paraId="6D32F89B" w14:textId="77777777" w:rsidR="00AA3008" w:rsidRPr="009C28CD" w:rsidRDefault="00AA3008" w:rsidP="00AA3008">
      <w:r w:rsidRPr="009C28CD">
        <w:t xml:space="preserve">SPА використовують маршрутизацію на стороні клієнта, тому історія переглядів і закладки браузера можуть працювати не так, як очікується. Користувачам може бути складно ділитися посиланнями або </w:t>
      </w:r>
      <w:r>
        <w:t xml:space="preserve">використовувати </w:t>
      </w:r>
      <w:r w:rsidRPr="009C28CD">
        <w:t>історі</w:t>
      </w:r>
      <w:r>
        <w:t>ю</w:t>
      </w:r>
      <w:r w:rsidRPr="009C28CD">
        <w:t xml:space="preserve"> перегляд</w:t>
      </w:r>
      <w:r>
        <w:t>ів</w:t>
      </w:r>
      <w:r w:rsidRPr="009C28CD">
        <w:t>.</w:t>
      </w:r>
    </w:p>
    <w:p w14:paraId="577831C4" w14:textId="77777777" w:rsidR="00AA3008" w:rsidRDefault="00AA3008" w:rsidP="00C30E3D">
      <w:pPr>
        <w:pStyle w:val="4"/>
        <w:rPr>
          <w:lang w:val="en-US"/>
        </w:rPr>
      </w:pPr>
      <w:bookmarkStart w:id="38" w:name="_Toc201590460"/>
      <w:r w:rsidRPr="009C28CD">
        <w:t>Складна розробка</w:t>
      </w:r>
      <w:bookmarkEnd w:id="38"/>
    </w:p>
    <w:p w14:paraId="391A15ED" w14:textId="77777777" w:rsidR="00AA3008" w:rsidRPr="009C28CD" w:rsidRDefault="00AA3008" w:rsidP="00AA3008">
      <w:r w:rsidRPr="009C28CD">
        <w:t>Розробка SPА зазвичай складніша, ніж створення традиційного сайту. Потрібно управляти маршрутизацією на клієнті, станом додатка та асинхронним отриманням даних. Це ускладнює розробку й може спричинити триваліший процес налагодження.</w:t>
      </w:r>
    </w:p>
    <w:p w14:paraId="38C80A40" w14:textId="77777777" w:rsidR="00AA3008" w:rsidRDefault="00AA3008" w:rsidP="00C30E3D">
      <w:pPr>
        <w:pStyle w:val="4"/>
        <w:rPr>
          <w:lang w:val="en-US"/>
        </w:rPr>
      </w:pPr>
      <w:bookmarkStart w:id="39" w:name="_Toc201590461"/>
      <w:r w:rsidRPr="009C28CD">
        <w:t>Проблеми безпеки</w:t>
      </w:r>
      <w:bookmarkEnd w:id="39"/>
    </w:p>
    <w:p w14:paraId="6D3E1B54" w14:textId="77777777" w:rsidR="00AA3008" w:rsidRDefault="00AA3008" w:rsidP="00AA3008">
      <w:pPr>
        <w:rPr>
          <w:lang w:val="en-US"/>
        </w:rPr>
      </w:pPr>
      <w:r w:rsidRPr="009C28CD">
        <w:t xml:space="preserve">SPА можуть бути вразливими до деяких типів атак, наприклад, </w:t>
      </w:r>
      <w:proofErr w:type="spellStart"/>
      <w:r w:rsidRPr="009C28CD">
        <w:t>міжсайтового</w:t>
      </w:r>
      <w:proofErr w:type="spellEnd"/>
      <w:r w:rsidRPr="009C28CD">
        <w:t xml:space="preserve"> </w:t>
      </w:r>
      <w:proofErr w:type="spellStart"/>
      <w:r w:rsidRPr="009C28CD">
        <w:t>скриптингу</w:t>
      </w:r>
      <w:proofErr w:type="spellEnd"/>
      <w:r w:rsidRPr="009C28CD">
        <w:t xml:space="preserve"> (XSS</w:t>
      </w:r>
      <w:r>
        <w:t xml:space="preserve"> – </w:t>
      </w:r>
      <w:proofErr w:type="spellStart"/>
      <w:r w:rsidRPr="00B47248">
        <w:t>Cross-Site</w:t>
      </w:r>
      <w:proofErr w:type="spellEnd"/>
      <w:r w:rsidRPr="00B47248">
        <w:t xml:space="preserve"> </w:t>
      </w:r>
      <w:proofErr w:type="spellStart"/>
      <w:r w:rsidRPr="00B47248">
        <w:t>Scripting</w:t>
      </w:r>
      <w:proofErr w:type="spellEnd"/>
      <w:r w:rsidRPr="009C28CD">
        <w:t>), якщо не вжити належних заходів безпеки. Розробникам слід особливо уважно ставитися до захисту таких додатків від потенційних загроз.</w:t>
      </w:r>
    </w:p>
    <w:p w14:paraId="02AB5CCE" w14:textId="0DE70168" w:rsidR="00AA3008" w:rsidRPr="009C28CD" w:rsidRDefault="00AA3008" w:rsidP="00AA3008">
      <w:pPr>
        <w:rPr>
          <w:lang w:val="en-US"/>
        </w:rPr>
      </w:pPr>
      <w:r>
        <w:rPr>
          <w:lang w:val="en-US"/>
        </w:rPr>
        <w:t>[</w:t>
      </w:r>
      <w:r w:rsidR="000E38DF">
        <w:rPr>
          <w:lang w:val="en-US"/>
        </w:rPr>
        <w:t>6</w:t>
      </w:r>
      <w:r>
        <w:rPr>
          <w:lang w:val="en-US"/>
        </w:rPr>
        <w:t>]</w:t>
      </w:r>
    </w:p>
    <w:p w14:paraId="031404E9" w14:textId="57FB0534" w:rsidR="00AA3008" w:rsidRDefault="00AA3008" w:rsidP="004F6CA2">
      <w:pPr>
        <w:pStyle w:val="1"/>
        <w:numPr>
          <w:ilvl w:val="1"/>
          <w:numId w:val="10"/>
        </w:numPr>
        <w:rPr>
          <w:lang w:val="en-US"/>
        </w:rPr>
      </w:pPr>
      <w:bookmarkStart w:id="40" w:name="_Toc201590462"/>
      <w:bookmarkStart w:id="41" w:name="_Toc201591177"/>
      <w:r w:rsidRPr="00730780">
        <w:rPr>
          <w:lang w:val="en-US"/>
        </w:rPr>
        <w:lastRenderedPageBreak/>
        <w:t>React</w:t>
      </w:r>
      <w:bookmarkEnd w:id="40"/>
      <w:bookmarkEnd w:id="41"/>
    </w:p>
    <w:p w14:paraId="320D095B" w14:textId="77777777" w:rsidR="00AA3008" w:rsidRPr="00796BB5" w:rsidRDefault="00AA3008" w:rsidP="00AA3008">
      <w:proofErr w:type="spellStart"/>
      <w:r w:rsidRPr="00796BB5">
        <w:t>React</w:t>
      </w:r>
      <w:proofErr w:type="spellEnd"/>
      <w:r w:rsidRPr="00796BB5">
        <w:t xml:space="preserve"> (також React.js або </w:t>
      </w:r>
      <w:proofErr w:type="spellStart"/>
      <w:r w:rsidRPr="00796BB5">
        <w:t>ReactJS</w:t>
      </w:r>
      <w:proofErr w:type="spellEnd"/>
      <w:r w:rsidRPr="00796BB5">
        <w:t xml:space="preserve">) – це фронтенд JavaScript-бібліотека з відкритим кодом, яка має на меті зробити створення інтерфейсів на основі компонентів більш «плавним». Її підтримують компанія </w:t>
      </w:r>
      <w:proofErr w:type="spellStart"/>
      <w:r w:rsidRPr="00796BB5">
        <w:t>Meta</w:t>
      </w:r>
      <w:proofErr w:type="spellEnd"/>
      <w:r w:rsidRPr="00796BB5">
        <w:t xml:space="preserve"> (раніше </w:t>
      </w:r>
      <w:proofErr w:type="spellStart"/>
      <w:r w:rsidRPr="00796BB5">
        <w:t>Facebook</w:t>
      </w:r>
      <w:proofErr w:type="spellEnd"/>
      <w:r w:rsidRPr="00796BB5">
        <w:t>) та спільнота окремих розробників і компаній.</w:t>
      </w:r>
    </w:p>
    <w:p w14:paraId="05DD8F4D" w14:textId="77777777" w:rsidR="00AA3008" w:rsidRDefault="00AA3008" w:rsidP="00AA3008">
      <w:proofErr w:type="spellStart"/>
      <w:r w:rsidRPr="00796BB5">
        <w:t>React</w:t>
      </w:r>
      <w:proofErr w:type="spellEnd"/>
      <w:r w:rsidRPr="00796BB5">
        <w:t xml:space="preserve"> можна використовувати для розробки </w:t>
      </w:r>
      <w:proofErr w:type="spellStart"/>
      <w:r w:rsidRPr="00796BB5">
        <w:t>односторінкових</w:t>
      </w:r>
      <w:proofErr w:type="spellEnd"/>
      <w:r w:rsidRPr="00796BB5">
        <w:t xml:space="preserve">, мобільних або </w:t>
      </w:r>
      <w:proofErr w:type="spellStart"/>
      <w:r w:rsidRPr="00796BB5">
        <w:t>серверно-рендерених</w:t>
      </w:r>
      <w:proofErr w:type="spellEnd"/>
      <w:r w:rsidRPr="00796BB5">
        <w:t xml:space="preserve"> застосунків за допомогою таких фреймворків, як Next.js і </w:t>
      </w:r>
      <w:proofErr w:type="spellStart"/>
      <w:r w:rsidRPr="00796BB5">
        <w:t>Remix</w:t>
      </w:r>
      <w:proofErr w:type="spellEnd"/>
      <w:r w:rsidRPr="00796BB5">
        <w:t xml:space="preserve">. Оскільки </w:t>
      </w:r>
      <w:proofErr w:type="spellStart"/>
      <w:r w:rsidRPr="00796BB5">
        <w:t>React</w:t>
      </w:r>
      <w:proofErr w:type="spellEnd"/>
      <w:r w:rsidRPr="00796BB5">
        <w:t xml:space="preserve"> відповідає лише за інтерфейс користувача та </w:t>
      </w:r>
      <w:proofErr w:type="spellStart"/>
      <w:r w:rsidRPr="00796BB5">
        <w:t>рендеринг</w:t>
      </w:r>
      <w:proofErr w:type="spellEnd"/>
      <w:r w:rsidRPr="00796BB5">
        <w:t xml:space="preserve"> компонентів у DOM, застосунки на </w:t>
      </w:r>
      <w:proofErr w:type="spellStart"/>
      <w:r w:rsidRPr="00796BB5">
        <w:t>React</w:t>
      </w:r>
      <w:proofErr w:type="spellEnd"/>
      <w:r w:rsidRPr="00796BB5">
        <w:t xml:space="preserve"> зазвичай покладаються на сторонні бібліотеки для маршрутизації та іншої клієнтської функціональності.</w:t>
      </w:r>
    </w:p>
    <w:p w14:paraId="1FCF3253" w14:textId="77777777" w:rsidR="00AA3008" w:rsidRDefault="00AA3008" w:rsidP="00AA3008">
      <w:pPr>
        <w:rPr>
          <w:lang w:val="en-US"/>
        </w:rPr>
      </w:pPr>
      <w:r w:rsidRPr="008429E2">
        <w:t xml:space="preserve">Таким чином </w:t>
      </w:r>
      <w:proofErr w:type="spellStart"/>
      <w:r w:rsidRPr="008429E2">
        <w:t>React</w:t>
      </w:r>
      <w:proofErr w:type="spellEnd"/>
      <w:r w:rsidRPr="008429E2">
        <w:t xml:space="preserve"> </w:t>
      </w:r>
      <w:r>
        <w:t xml:space="preserve">активно </w:t>
      </w:r>
      <w:r w:rsidRPr="008429E2">
        <w:t xml:space="preserve">використовується для створення </w:t>
      </w:r>
      <w:proofErr w:type="spellStart"/>
      <w:r w:rsidRPr="008429E2">
        <w:t>Single</w:t>
      </w:r>
      <w:proofErr w:type="spellEnd"/>
      <w:r w:rsidRPr="008429E2">
        <w:t xml:space="preserve"> </w:t>
      </w:r>
      <w:proofErr w:type="spellStart"/>
      <w:r w:rsidRPr="008429E2">
        <w:t>Page</w:t>
      </w:r>
      <w:proofErr w:type="spellEnd"/>
      <w:r w:rsidRPr="008429E2">
        <w:t xml:space="preserve"> </w:t>
      </w:r>
      <w:proofErr w:type="spellStart"/>
      <w:r w:rsidRPr="008429E2">
        <w:t>Application</w:t>
      </w:r>
      <w:proofErr w:type="spellEnd"/>
      <w:r w:rsidRPr="008429E2">
        <w:t xml:space="preserve"> в рамках концепції компонентного програмування.</w:t>
      </w:r>
      <w:r>
        <w:t xml:space="preserve"> Варто зазначити, що к</w:t>
      </w:r>
      <w:r w:rsidRPr="00796BB5">
        <w:t>лючов</w:t>
      </w:r>
      <w:r>
        <w:t>ою</w:t>
      </w:r>
      <w:r w:rsidRPr="00796BB5">
        <w:t xml:space="preserve"> переваг</w:t>
      </w:r>
      <w:r>
        <w:t>ою</w:t>
      </w:r>
      <w:r w:rsidRPr="00796BB5">
        <w:t xml:space="preserve"> </w:t>
      </w:r>
      <w:proofErr w:type="spellStart"/>
      <w:r w:rsidRPr="00796BB5">
        <w:t>React</w:t>
      </w:r>
      <w:proofErr w:type="spellEnd"/>
      <w:r w:rsidRPr="00796BB5">
        <w:t xml:space="preserve"> </w:t>
      </w:r>
      <w:r>
        <w:t xml:space="preserve">є </w:t>
      </w:r>
      <w:r w:rsidRPr="00796BB5">
        <w:t>повторн</w:t>
      </w:r>
      <w:r>
        <w:t>ий</w:t>
      </w:r>
      <w:r w:rsidRPr="00796BB5">
        <w:t xml:space="preserve"> </w:t>
      </w:r>
      <w:proofErr w:type="spellStart"/>
      <w:r w:rsidRPr="00796BB5">
        <w:t>рендери</w:t>
      </w:r>
      <w:r>
        <w:t>нг</w:t>
      </w:r>
      <w:proofErr w:type="spellEnd"/>
      <w:r w:rsidRPr="00796BB5">
        <w:t xml:space="preserve"> лише т</w:t>
      </w:r>
      <w:r>
        <w:t xml:space="preserve">их </w:t>
      </w:r>
      <w:r w:rsidRPr="00796BB5">
        <w:t xml:space="preserve">частин сторінки, які змінилися, </w:t>
      </w:r>
      <w:r>
        <w:t xml:space="preserve">а отже уникання </w:t>
      </w:r>
      <w:r w:rsidRPr="00796BB5">
        <w:t>непотрібного оновлення незмінних DOM-елементів.</w:t>
      </w:r>
    </w:p>
    <w:p w14:paraId="5FED9A01" w14:textId="250C7D66" w:rsidR="000E38DF" w:rsidRPr="000E38DF" w:rsidRDefault="000E38DF" w:rsidP="00AA3008">
      <w:pPr>
        <w:rPr>
          <w:lang w:val="en-US"/>
        </w:rPr>
      </w:pPr>
      <w:r>
        <w:rPr>
          <w:lang w:val="en-US"/>
        </w:rPr>
        <w:t>[7]</w:t>
      </w:r>
    </w:p>
    <w:p w14:paraId="6ACA5A37" w14:textId="0C755D86" w:rsidR="00AA3008" w:rsidRDefault="00AA3008" w:rsidP="004F6CA2">
      <w:pPr>
        <w:pStyle w:val="3"/>
        <w:numPr>
          <w:ilvl w:val="2"/>
          <w:numId w:val="10"/>
        </w:numPr>
        <w:rPr>
          <w:lang w:val="en-US"/>
        </w:rPr>
      </w:pPr>
      <w:bookmarkStart w:id="42" w:name="_Toc201590463"/>
      <w:bookmarkStart w:id="43" w:name="_Toc201591178"/>
      <w:r>
        <w:t xml:space="preserve">Особливості </w:t>
      </w:r>
      <w:r>
        <w:rPr>
          <w:lang w:val="en-US"/>
        </w:rPr>
        <w:t>React</w:t>
      </w:r>
      <w:bookmarkEnd w:id="42"/>
      <w:bookmarkEnd w:id="43"/>
    </w:p>
    <w:p w14:paraId="6FF3D56E" w14:textId="77777777" w:rsidR="00AA3008" w:rsidRDefault="00AA3008" w:rsidP="00C30E3D">
      <w:pPr>
        <w:pStyle w:val="4"/>
      </w:pPr>
      <w:bookmarkStart w:id="44" w:name="_Toc201590464"/>
      <w:r w:rsidRPr="00617F1F">
        <w:t>Декларативність</w:t>
      </w:r>
      <w:bookmarkEnd w:id="44"/>
    </w:p>
    <w:p w14:paraId="784FDB10" w14:textId="77777777" w:rsidR="00AA3008" w:rsidRPr="00617F1F" w:rsidRDefault="00AA3008" w:rsidP="00AA3008">
      <w:pPr>
        <w:rPr>
          <w:b/>
          <w:bCs/>
        </w:rPr>
      </w:pPr>
      <w:proofErr w:type="spellStart"/>
      <w:r w:rsidRPr="00617F1F">
        <w:t>React</w:t>
      </w:r>
      <w:proofErr w:type="spellEnd"/>
      <w:r w:rsidRPr="00617F1F">
        <w:t xml:space="preserve"> дотримується декларативної парадигми програмування. Розробники створюють </w:t>
      </w:r>
      <w:proofErr w:type="spellStart"/>
      <w:r w:rsidRPr="00617F1F">
        <w:t>views</w:t>
      </w:r>
      <w:proofErr w:type="spellEnd"/>
      <w:r w:rsidRPr="00617F1F">
        <w:t xml:space="preserve"> для кожного стану застосунку, а </w:t>
      </w:r>
      <w:proofErr w:type="spellStart"/>
      <w:r w:rsidRPr="00617F1F">
        <w:t>React</w:t>
      </w:r>
      <w:proofErr w:type="spellEnd"/>
      <w:r w:rsidRPr="00617F1F">
        <w:t xml:space="preserve"> оновлює та </w:t>
      </w:r>
      <w:proofErr w:type="spellStart"/>
      <w:r w:rsidRPr="00617F1F">
        <w:t>рендерить</w:t>
      </w:r>
      <w:proofErr w:type="spellEnd"/>
      <w:r w:rsidRPr="00617F1F">
        <w:t xml:space="preserve"> компоненти, коли змінюються дані. Це контрастує з імперативним стилем програмування.</w:t>
      </w:r>
    </w:p>
    <w:p w14:paraId="2A93E9A1" w14:textId="77777777" w:rsidR="00AA3008" w:rsidRDefault="00AA3008" w:rsidP="00C30E3D">
      <w:pPr>
        <w:pStyle w:val="4"/>
      </w:pPr>
      <w:bookmarkStart w:id="45" w:name="_Toc201590465"/>
      <w:r w:rsidRPr="00617F1F">
        <w:lastRenderedPageBreak/>
        <w:t>Компоненти</w:t>
      </w:r>
      <w:bookmarkEnd w:id="45"/>
    </w:p>
    <w:p w14:paraId="07767FDC" w14:textId="25D1ABC3" w:rsidR="00AA3008" w:rsidRPr="00617F1F" w:rsidRDefault="00AA3008" w:rsidP="00C30E3D">
      <w:r w:rsidRPr="00617F1F">
        <w:t xml:space="preserve">Код </w:t>
      </w:r>
      <w:proofErr w:type="spellStart"/>
      <w:r w:rsidRPr="00617F1F">
        <w:t>React</w:t>
      </w:r>
      <w:proofErr w:type="spellEnd"/>
      <w:r w:rsidRPr="00617F1F">
        <w:t xml:space="preserve"> складається з сутностей, які називаються компонентами</w:t>
      </w:r>
      <w:r>
        <w:t xml:space="preserve"> </w:t>
      </w:r>
      <w:r w:rsidRPr="00566B3E">
        <w:t xml:space="preserve">(див. розділ </w:t>
      </w:r>
      <w:r w:rsidR="00F273A0">
        <w:t>1.1</w:t>
      </w:r>
      <w:r w:rsidRPr="00566B3E">
        <w:t>)</w:t>
      </w:r>
      <w:r w:rsidRPr="00617F1F">
        <w:t xml:space="preserve">. Ці компоненти модульні й можуть бути повторно використані. Застосунки на </w:t>
      </w:r>
      <w:proofErr w:type="spellStart"/>
      <w:r w:rsidRPr="00617F1F">
        <w:t>React</w:t>
      </w:r>
      <w:proofErr w:type="spellEnd"/>
      <w:r w:rsidRPr="00617F1F">
        <w:t xml:space="preserve"> зазвичай складаються з багатьох рівнів компонентів. Вони </w:t>
      </w:r>
      <w:proofErr w:type="spellStart"/>
      <w:r w:rsidRPr="00617F1F">
        <w:t>рендеряться</w:t>
      </w:r>
      <w:proofErr w:type="spellEnd"/>
      <w:r w:rsidRPr="00617F1F">
        <w:t xml:space="preserve"> в кореневий елемент DOM за допомогою бібліотеки </w:t>
      </w:r>
      <w:proofErr w:type="spellStart"/>
      <w:r w:rsidRPr="00617F1F">
        <w:t>React</w:t>
      </w:r>
      <w:proofErr w:type="spellEnd"/>
      <w:r w:rsidRPr="00617F1F">
        <w:t xml:space="preserve"> DOM. Під час рендерингу значення передаються між компонентами через </w:t>
      </w:r>
      <w:proofErr w:type="spellStart"/>
      <w:r w:rsidRPr="00617F1F">
        <w:t>props</w:t>
      </w:r>
      <w:proofErr w:type="spellEnd"/>
      <w:r>
        <w:t xml:space="preserve"> (властивості). </w:t>
      </w:r>
      <w:r w:rsidRPr="00617F1F">
        <w:t>Внутрішні значення компонента називаються його станом (</w:t>
      </w:r>
      <w:proofErr w:type="spellStart"/>
      <w:r w:rsidRPr="00617F1F">
        <w:t>state</w:t>
      </w:r>
      <w:proofErr w:type="spellEnd"/>
      <w:r w:rsidRPr="00617F1F">
        <w:t>).</w:t>
      </w:r>
      <w:r>
        <w:t xml:space="preserve"> </w:t>
      </w:r>
      <w:r w:rsidRPr="00617F1F">
        <w:t xml:space="preserve">Два основних способи оголошення компонентів у </w:t>
      </w:r>
      <w:proofErr w:type="spellStart"/>
      <w:r w:rsidRPr="00617F1F">
        <w:t>React</w:t>
      </w:r>
      <w:proofErr w:type="spellEnd"/>
      <w:r w:rsidRPr="00617F1F">
        <w:t xml:space="preserve"> </w:t>
      </w:r>
      <w:r>
        <w:t>–</w:t>
      </w:r>
      <w:r w:rsidRPr="00617F1F">
        <w:t xml:space="preserve"> це функціональні та класові компоненти.</w:t>
      </w:r>
    </w:p>
    <w:p w14:paraId="6813E181" w14:textId="77777777" w:rsidR="00AA3008" w:rsidRDefault="00AA3008" w:rsidP="00F071FD">
      <w:pPr>
        <w:pStyle w:val="4"/>
      </w:pPr>
      <w:bookmarkStart w:id="46" w:name="_Toc201590466"/>
      <w:r w:rsidRPr="00617F1F">
        <w:t>Функціональні</w:t>
      </w:r>
      <w:r>
        <w:t xml:space="preserve"> </w:t>
      </w:r>
      <w:r w:rsidRPr="00617F1F">
        <w:t>компоненти</w:t>
      </w:r>
      <w:bookmarkEnd w:id="46"/>
    </w:p>
    <w:p w14:paraId="5DBEEFBF" w14:textId="4181AE3B" w:rsidR="00AA3008" w:rsidRPr="00617F1F" w:rsidRDefault="00AA3008" w:rsidP="00AA3008">
      <w:pPr>
        <w:rPr>
          <w:b/>
          <w:bCs/>
        </w:rPr>
      </w:pPr>
      <w:r>
        <w:t>Ф</w:t>
      </w:r>
      <w:r w:rsidRPr="00617F1F">
        <w:t xml:space="preserve">ункціональні компоненти оголошуються за допомогою функції (звичайної або стрілочної), яка приймає один аргумент </w:t>
      </w:r>
      <w:proofErr w:type="spellStart"/>
      <w:r w:rsidRPr="00617F1F">
        <w:t>props</w:t>
      </w:r>
      <w:proofErr w:type="spellEnd"/>
      <w:r w:rsidRPr="00617F1F">
        <w:t xml:space="preserve"> і повертає JSX. Починаючи з </w:t>
      </w:r>
      <w:proofErr w:type="spellStart"/>
      <w:r w:rsidRPr="00617F1F">
        <w:t>React</w:t>
      </w:r>
      <w:proofErr w:type="spellEnd"/>
      <w:r w:rsidRPr="00617F1F">
        <w:t xml:space="preserve"> v16.8, функціональні компоненти можуть використовувати стан завдяки хуку </w:t>
      </w:r>
      <w:r>
        <w:t>(</w:t>
      </w:r>
      <w:r w:rsidR="00535EF6">
        <w:t xml:space="preserve">детальніше про </w:t>
      </w:r>
      <w:r w:rsidR="00535EF6">
        <w:rPr>
          <w:lang w:val="en-US"/>
        </w:rPr>
        <w:t xml:space="preserve">React Hooks </w:t>
      </w:r>
      <w:r w:rsidR="00535EF6">
        <w:t>в наступному розділі</w:t>
      </w:r>
      <w:r>
        <w:t xml:space="preserve">) </w:t>
      </w:r>
      <w:proofErr w:type="spellStart"/>
      <w:r w:rsidRPr="00617F1F">
        <w:t>useState</w:t>
      </w:r>
      <w:proofErr w:type="spellEnd"/>
      <w:r w:rsidRPr="00617F1F">
        <w:t>.</w:t>
      </w:r>
    </w:p>
    <w:p w14:paraId="01006315" w14:textId="77777777" w:rsidR="00AA3008" w:rsidRPr="00E0557B" w:rsidRDefault="00AA3008" w:rsidP="00C30E3D">
      <w:pPr>
        <w:pStyle w:val="4"/>
      </w:pPr>
      <w:bookmarkStart w:id="47" w:name="_Toc201590467"/>
      <w:proofErr w:type="spellStart"/>
      <w:r w:rsidRPr="00617F1F">
        <w:t>React</w:t>
      </w:r>
      <w:proofErr w:type="spellEnd"/>
      <w:r w:rsidRPr="00E0557B">
        <w:t xml:space="preserve"> </w:t>
      </w:r>
      <w:proofErr w:type="spellStart"/>
      <w:r w:rsidRPr="00617F1F">
        <w:t>Hooks</w:t>
      </w:r>
      <w:bookmarkEnd w:id="47"/>
      <w:proofErr w:type="spellEnd"/>
    </w:p>
    <w:p w14:paraId="06E5D74D" w14:textId="77777777" w:rsidR="00AA3008" w:rsidRPr="00617F1F" w:rsidRDefault="00AA3008" w:rsidP="00AA3008">
      <w:r w:rsidRPr="00617F1F">
        <w:t xml:space="preserve">16 лютого 2019 року був випущений </w:t>
      </w:r>
      <w:proofErr w:type="spellStart"/>
      <w:r w:rsidRPr="00617F1F">
        <w:t>React</w:t>
      </w:r>
      <w:proofErr w:type="spellEnd"/>
      <w:r w:rsidRPr="00617F1F">
        <w:t xml:space="preserve"> 16.8, який представив </w:t>
      </w:r>
      <w:proofErr w:type="spellStart"/>
      <w:r w:rsidRPr="00617F1F">
        <w:t>React</w:t>
      </w:r>
      <w:proofErr w:type="spellEnd"/>
      <w:r w:rsidRPr="00617F1F">
        <w:t xml:space="preserve"> </w:t>
      </w:r>
      <w:proofErr w:type="spellStart"/>
      <w:r w:rsidRPr="00617F1F">
        <w:t>Hooks</w:t>
      </w:r>
      <w:proofErr w:type="spellEnd"/>
      <w:r w:rsidRPr="00617F1F">
        <w:t xml:space="preserve"> </w:t>
      </w:r>
      <w:r>
        <w:t>–</w:t>
      </w:r>
      <w:r w:rsidRPr="00617F1F">
        <w:t xml:space="preserve"> функції, що дозволяють "підключатися" до стану та життєвого циклу з функціональних компонентів. Хуки не працюють у класах </w:t>
      </w:r>
      <w:r>
        <w:t>–</w:t>
      </w:r>
      <w:r w:rsidRPr="00617F1F">
        <w:t xml:space="preserve"> вони дозволяють користуватись можливостями </w:t>
      </w:r>
      <w:proofErr w:type="spellStart"/>
      <w:r w:rsidRPr="00617F1F">
        <w:t>React</w:t>
      </w:r>
      <w:proofErr w:type="spellEnd"/>
      <w:r w:rsidRPr="00617F1F">
        <w:t xml:space="preserve"> без класів.</w:t>
      </w:r>
    </w:p>
    <w:p w14:paraId="3A816111" w14:textId="77777777" w:rsidR="00AA3008" w:rsidRPr="00617F1F" w:rsidRDefault="00AA3008" w:rsidP="00AA3008">
      <w:r w:rsidRPr="00617F1F">
        <w:t>Правила хуків</w:t>
      </w:r>
    </w:p>
    <w:p w14:paraId="1075A215" w14:textId="77777777" w:rsidR="00AA3008" w:rsidRPr="00617F1F" w:rsidRDefault="00AA3008" w:rsidP="00AA3008">
      <w:pPr>
        <w:numPr>
          <w:ilvl w:val="0"/>
          <w:numId w:val="9"/>
        </w:numPr>
      </w:pPr>
      <w:r>
        <w:t>Х</w:t>
      </w:r>
      <w:r w:rsidRPr="00617F1F">
        <w:t xml:space="preserve">уки </w:t>
      </w:r>
      <w:r>
        <w:t xml:space="preserve">викликаються лише на </w:t>
      </w:r>
      <w:r w:rsidRPr="00617F1F">
        <w:t xml:space="preserve">верхньому рівні функцій </w:t>
      </w:r>
      <w:r>
        <w:t>–</w:t>
      </w:r>
      <w:r w:rsidRPr="00617F1F">
        <w:t xml:space="preserve"> не в циклах</w:t>
      </w:r>
      <w:r>
        <w:t>/</w:t>
      </w:r>
      <w:r w:rsidRPr="00617F1F">
        <w:t>умова.</w:t>
      </w:r>
    </w:p>
    <w:p w14:paraId="0BD7B3C8" w14:textId="77777777" w:rsidR="00AA3008" w:rsidRPr="00617F1F" w:rsidRDefault="00AA3008" w:rsidP="00C30E3D">
      <w:pPr>
        <w:numPr>
          <w:ilvl w:val="0"/>
          <w:numId w:val="9"/>
        </w:numPr>
      </w:pPr>
      <w:r>
        <w:t>Х</w:t>
      </w:r>
      <w:r w:rsidRPr="00617F1F">
        <w:t xml:space="preserve">уки </w:t>
      </w:r>
      <w:r>
        <w:t xml:space="preserve">викликаються </w:t>
      </w:r>
      <w:r w:rsidRPr="00617F1F">
        <w:t xml:space="preserve">тільки в </w:t>
      </w:r>
      <w:proofErr w:type="spellStart"/>
      <w:r w:rsidRPr="00617F1F">
        <w:t>React</w:t>
      </w:r>
      <w:proofErr w:type="spellEnd"/>
      <w:r w:rsidRPr="00617F1F">
        <w:t>-функціях</w:t>
      </w:r>
      <w:r>
        <w:t xml:space="preserve"> – </w:t>
      </w:r>
      <w:r w:rsidRPr="00617F1F">
        <w:t>не в звичайних JavaScript-функціях.</w:t>
      </w:r>
    </w:p>
    <w:p w14:paraId="6D18C350" w14:textId="77777777" w:rsidR="00AA3008" w:rsidRDefault="00AA3008" w:rsidP="00C30E3D">
      <w:pPr>
        <w:pStyle w:val="4"/>
        <w:spacing w:after="80"/>
      </w:pPr>
      <w:bookmarkStart w:id="48" w:name="_Toc201590468"/>
      <w:r w:rsidRPr="00617F1F">
        <w:lastRenderedPageBreak/>
        <w:t xml:space="preserve">Серверні компоненти (Server </w:t>
      </w:r>
      <w:proofErr w:type="spellStart"/>
      <w:r w:rsidRPr="00617F1F">
        <w:t>Components</w:t>
      </w:r>
      <w:proofErr w:type="spellEnd"/>
      <w:r w:rsidRPr="00617F1F">
        <w:t>)</w:t>
      </w:r>
      <w:bookmarkEnd w:id="48"/>
    </w:p>
    <w:p w14:paraId="6A09D516" w14:textId="77777777" w:rsidR="00AA3008" w:rsidRPr="00617F1F" w:rsidRDefault="00AA3008" w:rsidP="00C30E3D">
      <w:pPr>
        <w:spacing w:after="40"/>
        <w:rPr>
          <w:b/>
          <w:bCs/>
        </w:rPr>
      </w:pPr>
      <w:r w:rsidRPr="00617F1F">
        <w:t>Це функціональні компоненти, які виконуються виключно на сервері. Вперше ідею представили в доповіді "</w:t>
      </w:r>
      <w:proofErr w:type="spellStart"/>
      <w:r w:rsidRPr="00617F1F">
        <w:t>Data</w:t>
      </w:r>
      <w:proofErr w:type="spellEnd"/>
      <w:r w:rsidRPr="00617F1F">
        <w:t xml:space="preserve"> </w:t>
      </w:r>
      <w:proofErr w:type="spellStart"/>
      <w:r w:rsidRPr="00617F1F">
        <w:t>Fetching</w:t>
      </w:r>
      <w:proofErr w:type="spellEnd"/>
      <w:r w:rsidRPr="00617F1F">
        <w:t xml:space="preserve"> </w:t>
      </w:r>
      <w:proofErr w:type="spellStart"/>
      <w:r w:rsidRPr="00617F1F">
        <w:t>with</w:t>
      </w:r>
      <w:proofErr w:type="spellEnd"/>
      <w:r w:rsidRPr="00617F1F">
        <w:t xml:space="preserve"> Server </w:t>
      </w:r>
      <w:proofErr w:type="spellStart"/>
      <w:r w:rsidRPr="00617F1F">
        <w:t>Components</w:t>
      </w:r>
      <w:proofErr w:type="spellEnd"/>
      <w:r w:rsidRPr="00617F1F">
        <w:t xml:space="preserve">". На відміну від Server </w:t>
      </w:r>
      <w:proofErr w:type="spellStart"/>
      <w:r w:rsidRPr="00617F1F">
        <w:t>Side</w:t>
      </w:r>
      <w:proofErr w:type="spellEnd"/>
      <w:r w:rsidRPr="00617F1F">
        <w:t xml:space="preserve"> </w:t>
      </w:r>
      <w:proofErr w:type="spellStart"/>
      <w:r w:rsidRPr="00617F1F">
        <w:t>Rendering</w:t>
      </w:r>
      <w:proofErr w:type="spellEnd"/>
      <w:r w:rsidRPr="00617F1F">
        <w:t>, вони не передають JavaScript-код клієнту. Вони не мають доступу до хуків, але можуть бути асинхронними, що дозволяє виконувати запити прямо в них.</w:t>
      </w:r>
    </w:p>
    <w:p w14:paraId="1640A51B" w14:textId="77777777" w:rsidR="00AA3008" w:rsidRPr="00617F1F" w:rsidRDefault="00AA3008" w:rsidP="00C30E3D">
      <w:pPr>
        <w:pStyle w:val="4"/>
        <w:spacing w:after="80"/>
      </w:pPr>
      <w:bookmarkStart w:id="49" w:name="_Toc201590469"/>
      <w:r w:rsidRPr="00617F1F">
        <w:t>Класові компоненти</w:t>
      </w:r>
      <w:bookmarkEnd w:id="49"/>
    </w:p>
    <w:p w14:paraId="490AB6CE" w14:textId="77777777" w:rsidR="00AA3008" w:rsidRPr="00617F1F" w:rsidRDefault="00AA3008" w:rsidP="00C30E3D">
      <w:pPr>
        <w:spacing w:after="80"/>
        <w:rPr>
          <w:b/>
          <w:bCs/>
        </w:rPr>
      </w:pPr>
      <w:r w:rsidRPr="00617F1F">
        <w:t xml:space="preserve">Оголошуються за допомогою класів ES6. Вони мають ту ж логіку, що й функціональні компоненти, але для роботи зі станом і життєвим циклом використовують методи життєвого циклу з базового класу </w:t>
      </w:r>
      <w:proofErr w:type="spellStart"/>
      <w:r w:rsidRPr="00617F1F">
        <w:t>React.Component</w:t>
      </w:r>
      <w:proofErr w:type="spellEnd"/>
      <w:r w:rsidRPr="00617F1F">
        <w:t>.</w:t>
      </w:r>
    </w:p>
    <w:p w14:paraId="3B13C6F1" w14:textId="77777777" w:rsidR="00AA3008" w:rsidRPr="00617F1F" w:rsidRDefault="00AA3008" w:rsidP="00C30E3D">
      <w:pPr>
        <w:spacing w:after="40"/>
      </w:pPr>
      <w:r w:rsidRPr="00617F1F">
        <w:t xml:space="preserve">Запровадження хуків у </w:t>
      </w:r>
      <w:proofErr w:type="spellStart"/>
      <w:r w:rsidRPr="00617F1F">
        <w:t>React</w:t>
      </w:r>
      <w:proofErr w:type="spellEnd"/>
      <w:r w:rsidRPr="00617F1F">
        <w:t xml:space="preserve"> 16.8 дозволило керувати станом та життєвим циклом у функціональних компонентах, зменшивши потребу в класових компонентах. Це відповідає загальній тенденції до функціонального програмування та модульного дизайну.</w:t>
      </w:r>
    </w:p>
    <w:p w14:paraId="00C3D7AF" w14:textId="77777777" w:rsidR="00AA3008" w:rsidRDefault="00AA3008" w:rsidP="00C30E3D">
      <w:pPr>
        <w:pStyle w:val="4"/>
        <w:spacing w:after="80"/>
      </w:pPr>
      <w:bookmarkStart w:id="50" w:name="_Toc201590470"/>
      <w:r w:rsidRPr="00617F1F">
        <w:t>Маршрутизація (</w:t>
      </w:r>
      <w:proofErr w:type="spellStart"/>
      <w:r w:rsidRPr="00617F1F">
        <w:t>Routing</w:t>
      </w:r>
      <w:proofErr w:type="spellEnd"/>
      <w:r w:rsidRPr="00617F1F">
        <w:t>)</w:t>
      </w:r>
      <w:bookmarkEnd w:id="50"/>
    </w:p>
    <w:p w14:paraId="7435F6AA" w14:textId="77777777" w:rsidR="00AA3008" w:rsidRPr="00617F1F" w:rsidRDefault="00AA3008" w:rsidP="00C30E3D">
      <w:pPr>
        <w:spacing w:after="40"/>
      </w:pPr>
      <w:proofErr w:type="spellStart"/>
      <w:r w:rsidRPr="00617F1F">
        <w:t>React</w:t>
      </w:r>
      <w:proofErr w:type="spellEnd"/>
      <w:r w:rsidRPr="00617F1F">
        <w:t xml:space="preserve"> не має вбудованої підтримки маршрутизації. Це бібліотека для побудови інтерфейсів, а не повноцінний фреймворк. Для маршрутизації використовують сторонні бібліотеки, які дозволяють створювати маршрути, керувати навігацією й обробляти зміни в URL.</w:t>
      </w:r>
    </w:p>
    <w:p w14:paraId="5544CA66" w14:textId="77777777" w:rsidR="00AA3008" w:rsidRDefault="00AA3008" w:rsidP="00C30E3D">
      <w:pPr>
        <w:pStyle w:val="4"/>
        <w:spacing w:after="80"/>
      </w:pPr>
      <w:bookmarkStart w:id="51" w:name="_Toc201590471"/>
      <w:r w:rsidRPr="00617F1F">
        <w:t>Віртуальний DOM</w:t>
      </w:r>
      <w:bookmarkEnd w:id="51"/>
    </w:p>
    <w:p w14:paraId="4B158CFC" w14:textId="77777777" w:rsidR="00AA3008" w:rsidRDefault="00AA3008" w:rsidP="00C30E3D">
      <w:pPr>
        <w:spacing w:after="40"/>
      </w:pPr>
      <w:proofErr w:type="spellStart"/>
      <w:r w:rsidRPr="00617F1F">
        <w:t>React</w:t>
      </w:r>
      <w:proofErr w:type="spellEnd"/>
      <w:r w:rsidRPr="00617F1F">
        <w:t xml:space="preserve"> використовує віртуальний DOM </w:t>
      </w:r>
      <w:r>
        <w:t>–</w:t>
      </w:r>
      <w:r w:rsidRPr="00617F1F">
        <w:t xml:space="preserve"> кеш структури DOM у пам’яті. </w:t>
      </w:r>
      <w:proofErr w:type="spellStart"/>
      <w:r w:rsidRPr="00617F1F">
        <w:t>React</w:t>
      </w:r>
      <w:proofErr w:type="spellEnd"/>
      <w:r w:rsidRPr="00617F1F">
        <w:t xml:space="preserve"> обчислює різницю між попереднім і новим станом та ефективно оновлює DOM браузера. Цей процес називається "узгодженням" (</w:t>
      </w:r>
      <w:proofErr w:type="spellStart"/>
      <w:r w:rsidRPr="00617F1F">
        <w:t>reconciliation</w:t>
      </w:r>
      <w:proofErr w:type="spellEnd"/>
      <w:r w:rsidRPr="00617F1F">
        <w:t xml:space="preserve">). Це дозволяє писати код так, ніби вся сторінка </w:t>
      </w:r>
      <w:proofErr w:type="spellStart"/>
      <w:r w:rsidRPr="00617F1F">
        <w:t>рендериться</w:t>
      </w:r>
      <w:proofErr w:type="spellEnd"/>
      <w:r w:rsidRPr="00617F1F">
        <w:t xml:space="preserve"> при кожній зміні, але </w:t>
      </w:r>
      <w:proofErr w:type="spellStart"/>
      <w:r w:rsidRPr="00617F1F">
        <w:t>React</w:t>
      </w:r>
      <w:proofErr w:type="spellEnd"/>
      <w:r w:rsidRPr="00617F1F">
        <w:t xml:space="preserve"> оновлює лише ті компоненти, які насправді змінились, що значно підвищує продуктивність.</w:t>
      </w:r>
    </w:p>
    <w:p w14:paraId="465C91F9" w14:textId="48A51019" w:rsidR="00AA3008" w:rsidRPr="003F3CAB" w:rsidRDefault="00AA3008" w:rsidP="00AA3008">
      <w:pPr>
        <w:rPr>
          <w:lang w:val="en-US"/>
        </w:rPr>
      </w:pPr>
      <w:r>
        <w:rPr>
          <w:lang w:val="en-US"/>
        </w:rPr>
        <w:t>[</w:t>
      </w:r>
      <w:r w:rsidR="000E38DF">
        <w:rPr>
          <w:lang w:val="en-US"/>
        </w:rPr>
        <w:t>7</w:t>
      </w:r>
      <w:r>
        <w:rPr>
          <w:lang w:val="en-US"/>
        </w:rPr>
        <w:t>]</w:t>
      </w:r>
    </w:p>
    <w:p w14:paraId="6AF02A4D" w14:textId="0698730E" w:rsidR="002F1206" w:rsidRDefault="001022BB" w:rsidP="001022BB">
      <w:pPr>
        <w:pStyle w:val="1"/>
        <w:numPr>
          <w:ilvl w:val="0"/>
          <w:numId w:val="10"/>
        </w:numPr>
      </w:pPr>
      <w:r>
        <w:lastRenderedPageBreak/>
        <w:t xml:space="preserve"> </w:t>
      </w:r>
      <w:bookmarkStart w:id="52" w:name="_Toc201590472"/>
      <w:bookmarkStart w:id="53" w:name="_Toc201591179"/>
      <w:r w:rsidR="002F1206">
        <w:t>Практична частина</w:t>
      </w:r>
      <w:bookmarkEnd w:id="52"/>
      <w:bookmarkEnd w:id="53"/>
    </w:p>
    <w:p w14:paraId="1A93BACB" w14:textId="3C053DFC" w:rsidR="002F1206" w:rsidRDefault="002F1206" w:rsidP="001022BB">
      <w:pPr>
        <w:pStyle w:val="2"/>
        <w:numPr>
          <w:ilvl w:val="1"/>
          <w:numId w:val="10"/>
        </w:numPr>
      </w:pPr>
      <w:bookmarkStart w:id="54" w:name="_Toc201590473"/>
      <w:bookmarkStart w:id="55" w:name="_Toc201591180"/>
      <w:r>
        <w:t>Актуальність теми</w:t>
      </w:r>
      <w:bookmarkEnd w:id="54"/>
      <w:bookmarkEnd w:id="55"/>
    </w:p>
    <w:p w14:paraId="3071CA19" w14:textId="4FACC800" w:rsidR="002F1206" w:rsidRPr="00D21058" w:rsidRDefault="002F1206" w:rsidP="002F1206">
      <w:r w:rsidRPr="00D21058">
        <w:t xml:space="preserve">Актуальність теми онлайн книгарні в сучасних умовах зумовлена стрімким розвитком книжкового бізнесу в Україні та глобальними змінами в способах взаємодії споживачів із інформаційними продуктами. Зростаючий попит на цифрові сервіси, включно з інтернет-торгівлею, сприяє активному переходу традиційних книжкових </w:t>
      </w:r>
      <w:r w:rsidR="00EE1991">
        <w:t>книгарень в</w:t>
      </w:r>
      <w:r w:rsidRPr="00D21058">
        <w:t xml:space="preserve"> онлайн-простір. Це дозволяє розширити аудиторію покупців, підвищити доступність продукції</w:t>
      </w:r>
      <w:r w:rsidR="00EE1991">
        <w:t xml:space="preserve"> </w:t>
      </w:r>
      <w:r w:rsidRPr="00D21058">
        <w:t>та оптимізувати процеси замовлення і доставки.</w:t>
      </w:r>
    </w:p>
    <w:p w14:paraId="1862FE72" w14:textId="7E3B0B5F" w:rsidR="002F1206" w:rsidRPr="00D21058" w:rsidRDefault="002F1206" w:rsidP="002F1206">
      <w:r w:rsidRPr="00D21058">
        <w:t xml:space="preserve">Розвиток книжкового бізнесу в Україні на сьогодні відзначається зростаючим інтересом до онлайн-торгівлі, що зумовлено не лише загальними трендами </w:t>
      </w:r>
      <w:proofErr w:type="spellStart"/>
      <w:r w:rsidRPr="00D21058">
        <w:t>цифровізації</w:t>
      </w:r>
      <w:proofErr w:type="spellEnd"/>
      <w:r w:rsidRPr="00D21058">
        <w:t xml:space="preserve">, а й </w:t>
      </w:r>
      <w:r w:rsidR="00A04233">
        <w:t>значним зростанням як попиту так і пропозиції на</w:t>
      </w:r>
      <w:r w:rsidRPr="00D21058">
        <w:t xml:space="preserve"> україномовн</w:t>
      </w:r>
      <w:r w:rsidR="00A04233">
        <w:t>у</w:t>
      </w:r>
      <w:r w:rsidRPr="00D21058">
        <w:t xml:space="preserve"> літератур</w:t>
      </w:r>
      <w:r w:rsidR="00A04233">
        <w:t>у</w:t>
      </w:r>
      <w:r w:rsidRPr="00D21058">
        <w:t xml:space="preserve">, </w:t>
      </w:r>
      <w:r w:rsidR="009429B3">
        <w:t xml:space="preserve">а отже </w:t>
      </w:r>
      <w:r w:rsidRPr="00D21058">
        <w:t xml:space="preserve">значним розширенням асортименту, який фізично важко тримати в традиційних магазинах. Інтернет-платформи дозволяють видавцям і </w:t>
      </w:r>
      <w:r w:rsidR="009429B3">
        <w:t xml:space="preserve">ретейлерам </w:t>
      </w:r>
      <w:r w:rsidRPr="00D21058">
        <w:t>більш гнучко реагувати на попит, пропонуючи користувачам широкий вибір книг із можливістю швидкого пошуку, порівняння та замовлення.</w:t>
      </w:r>
    </w:p>
    <w:p w14:paraId="28C81B54" w14:textId="6D032A9C" w:rsidR="002F1206" w:rsidRPr="00D21058" w:rsidRDefault="002F1206" w:rsidP="002F1206">
      <w:r w:rsidRPr="00D21058">
        <w:t xml:space="preserve">Вебсайт у форматі </w:t>
      </w:r>
      <w:proofErr w:type="spellStart"/>
      <w:r w:rsidRPr="00D21058">
        <w:t>Single</w:t>
      </w:r>
      <w:proofErr w:type="spellEnd"/>
      <w:r w:rsidRPr="00D21058">
        <w:t xml:space="preserve"> </w:t>
      </w:r>
      <w:proofErr w:type="spellStart"/>
      <w:r w:rsidRPr="00D21058">
        <w:t>Page</w:t>
      </w:r>
      <w:proofErr w:type="spellEnd"/>
      <w:r w:rsidRPr="00D21058">
        <w:t xml:space="preserve"> </w:t>
      </w:r>
      <w:proofErr w:type="spellStart"/>
      <w:r w:rsidRPr="00D21058">
        <w:t>Application</w:t>
      </w:r>
      <w:proofErr w:type="spellEnd"/>
      <w:r w:rsidRPr="00D21058">
        <w:t xml:space="preserve"> (SPA) є особливо ефективним інструментом для реалізації онлайн книгарні</w:t>
      </w:r>
      <w:r w:rsidR="005D4BF7">
        <w:t>, як і будь-якого онлайн магазину</w:t>
      </w:r>
      <w:r w:rsidRPr="00D21058">
        <w:t>, оскільки забезпечує швидку взаємодію користувача</w:t>
      </w:r>
      <w:r w:rsidR="005D4BF7">
        <w:t xml:space="preserve"> з інтерфейсом, оновлюючи контент сторінки без</w:t>
      </w:r>
      <w:r w:rsidRPr="00D21058">
        <w:t xml:space="preserve"> необхідності постійного перезавантаження.</w:t>
      </w:r>
      <w:r w:rsidR="002F150C">
        <w:t xml:space="preserve"> </w:t>
      </w:r>
      <w:r w:rsidRPr="00D21058">
        <w:t xml:space="preserve">У цьому контексті бібліотека </w:t>
      </w:r>
      <w:proofErr w:type="spellStart"/>
      <w:r w:rsidRPr="00D21058">
        <w:t>React</w:t>
      </w:r>
      <w:proofErr w:type="spellEnd"/>
      <w:r w:rsidRPr="00D21058">
        <w:t xml:space="preserve"> виступає ідеальним технічним вибором</w:t>
      </w:r>
      <w:r w:rsidR="002F150C">
        <w:t xml:space="preserve">, </w:t>
      </w:r>
      <w:proofErr w:type="spellStart"/>
      <w:r w:rsidR="002F150C">
        <w:t>окільки</w:t>
      </w:r>
      <w:proofErr w:type="spellEnd"/>
      <w:r w:rsidR="002F150C">
        <w:t xml:space="preserve"> надає можливість швидкого </w:t>
      </w:r>
      <w:r w:rsidR="00C652AC">
        <w:t xml:space="preserve">та ефективного </w:t>
      </w:r>
      <w:r w:rsidR="002F150C">
        <w:t xml:space="preserve">оновлення </w:t>
      </w:r>
      <w:r w:rsidR="002F150C">
        <w:rPr>
          <w:lang w:val="en-US"/>
        </w:rPr>
        <w:t>DOM</w:t>
      </w:r>
      <w:r w:rsidR="002F150C">
        <w:t xml:space="preserve">-сторінки, </w:t>
      </w:r>
      <w:r w:rsidR="002F150C" w:rsidRPr="002F150C">
        <w:t>що особливо важливо при реалізації таких функцій, як динамічний каталог, фільтри, кошик та інші інтерактивні елементи, характерні для онлайн-</w:t>
      </w:r>
      <w:r w:rsidR="00A04233">
        <w:t>магазинів загалом та книгарень зокрема</w:t>
      </w:r>
      <w:r w:rsidR="002F150C">
        <w:t xml:space="preserve">. Крім того </w:t>
      </w:r>
      <w:r w:rsidRPr="00D21058">
        <w:t>компонентн</w:t>
      </w:r>
      <w:r w:rsidR="002F150C">
        <w:t>а</w:t>
      </w:r>
      <w:r w:rsidRPr="00D21058">
        <w:t xml:space="preserve"> архітектурі</w:t>
      </w:r>
      <w:r w:rsidR="002F150C">
        <w:t xml:space="preserve"> </w:t>
      </w:r>
      <w:proofErr w:type="spellStart"/>
      <w:r w:rsidR="002F150C" w:rsidRPr="002F150C">
        <w:lastRenderedPageBreak/>
        <w:t>React</w:t>
      </w:r>
      <w:proofErr w:type="spellEnd"/>
      <w:r w:rsidR="002F150C">
        <w:t xml:space="preserve"> </w:t>
      </w:r>
      <w:r w:rsidRPr="00D21058">
        <w:t xml:space="preserve">полегшує розробку, масштабування та підтримку складних інтерфейсів користувача. </w:t>
      </w:r>
    </w:p>
    <w:p w14:paraId="1FCD3D09" w14:textId="77777777" w:rsidR="002F1206" w:rsidRPr="002450BE" w:rsidRDefault="002F1206" w:rsidP="002F1206">
      <w:r w:rsidRPr="00D21058">
        <w:t>Таким чином, впровадження сучасних технологій веб-розробки у сфері книжкового бізнесу сприяє підвищенню конкурентоспроможності українських книгарень, розширенню їхнього функціоналу та покращенню сервісу для кінцевих користувачів.</w:t>
      </w:r>
    </w:p>
    <w:p w14:paraId="1FAB3BBE" w14:textId="163E9707" w:rsidR="002F1206" w:rsidRDefault="002F1206" w:rsidP="00A04233">
      <w:pPr>
        <w:pStyle w:val="2"/>
        <w:numPr>
          <w:ilvl w:val="1"/>
          <w:numId w:val="10"/>
        </w:numPr>
      </w:pPr>
      <w:bookmarkStart w:id="56" w:name="_Toc201590474"/>
      <w:bookmarkStart w:id="57" w:name="_Toc201591181"/>
      <w:r>
        <w:t>Аналіз вимог</w:t>
      </w:r>
      <w:bookmarkEnd w:id="56"/>
      <w:bookmarkEnd w:id="57"/>
    </w:p>
    <w:p w14:paraId="071FA7B7" w14:textId="77777777" w:rsidR="002F1206" w:rsidRDefault="002F1206" w:rsidP="002F1206">
      <w:r w:rsidRPr="000936FD">
        <w:t xml:space="preserve">Перед початком розробки веб-застосунку доцільно провести початкове моделювання, що дає змогу чітко визначити функціональні вимоги до системи. На цьому етапі </w:t>
      </w:r>
      <w:r w:rsidRPr="00680638">
        <w:t xml:space="preserve">здійснюється ідентифікація основних категорій користувачів, які взаємодіятимуть із системою. Для кожної категорії формулюють </w:t>
      </w:r>
      <w:proofErr w:type="spellStart"/>
      <w:r w:rsidRPr="00680638">
        <w:t>user</w:t>
      </w:r>
      <w:proofErr w:type="spellEnd"/>
      <w:r w:rsidRPr="00680638">
        <w:t xml:space="preserve"> </w:t>
      </w:r>
      <w:proofErr w:type="spellStart"/>
      <w:r w:rsidRPr="00680638">
        <w:t>stories</w:t>
      </w:r>
      <w:proofErr w:type="spellEnd"/>
      <w:r w:rsidRPr="00680638">
        <w:t xml:space="preserve">, тобто короткі описи їхніх цілей, що відображають очікувану користь від взаємодії з </w:t>
      </w:r>
      <w:proofErr w:type="spellStart"/>
      <w:r w:rsidRPr="00680638">
        <w:t>вебсайтом</w:t>
      </w:r>
      <w:proofErr w:type="spellEnd"/>
      <w:r w:rsidRPr="00680638">
        <w:t>. Виходячи з цих цілей, складаються випадки використання (</w:t>
      </w:r>
      <w:proofErr w:type="spellStart"/>
      <w:r w:rsidRPr="00680638">
        <w:t>use</w:t>
      </w:r>
      <w:proofErr w:type="spellEnd"/>
      <w:r w:rsidRPr="00680638">
        <w:t xml:space="preserve"> </w:t>
      </w:r>
      <w:proofErr w:type="spellStart"/>
      <w:r w:rsidRPr="00680638">
        <w:t>cases</w:t>
      </w:r>
      <w:proofErr w:type="spellEnd"/>
      <w:r w:rsidRPr="00680638">
        <w:t xml:space="preserve">)  формалізовані сценарії, які </w:t>
      </w:r>
      <w:proofErr w:type="spellStart"/>
      <w:r w:rsidRPr="00680638">
        <w:t>покроково</w:t>
      </w:r>
      <w:proofErr w:type="spellEnd"/>
      <w:r w:rsidRPr="00680638">
        <w:t xml:space="preserve"> описують взаємодію користувача з системою для досягнення конкретного результату.</w:t>
      </w:r>
    </w:p>
    <w:p w14:paraId="6471DA17" w14:textId="28C1D3F7" w:rsidR="002F1206" w:rsidRPr="00680638" w:rsidRDefault="002F1206" w:rsidP="006B1E9C">
      <w:pPr>
        <w:pStyle w:val="3"/>
        <w:numPr>
          <w:ilvl w:val="2"/>
          <w:numId w:val="10"/>
        </w:numPr>
      </w:pPr>
      <w:bookmarkStart w:id="58" w:name="_Toc201590475"/>
      <w:bookmarkStart w:id="59" w:name="_Toc201591182"/>
      <w:r w:rsidRPr="00680638">
        <w:t>Визначення користувачів системи</w:t>
      </w:r>
      <w:bookmarkEnd w:id="58"/>
      <w:bookmarkEnd w:id="59"/>
    </w:p>
    <w:p w14:paraId="7EC8908C" w14:textId="77777777" w:rsidR="002F1206" w:rsidRPr="00680638" w:rsidRDefault="002F1206" w:rsidP="002F1206">
      <w:r w:rsidRPr="00680638">
        <w:t>У межах моделювання функціональності вебзастосунку електронної книгарні доцільно виокремити дві ключові категорії користувачів:</w:t>
      </w:r>
    </w:p>
    <w:p w14:paraId="6F5E5626" w14:textId="77777777" w:rsidR="002F1206" w:rsidRDefault="002F1206" w:rsidP="002F1206">
      <w:pPr>
        <w:pStyle w:val="a9"/>
        <w:numPr>
          <w:ilvl w:val="0"/>
          <w:numId w:val="14"/>
        </w:numPr>
      </w:pPr>
      <w:r w:rsidRPr="00680638">
        <w:rPr>
          <w:b/>
          <w:bCs/>
        </w:rPr>
        <w:t>Покупець</w:t>
      </w:r>
      <w:r w:rsidRPr="00680638">
        <w:t xml:space="preserve"> – особа, яка взаємодіє із сайтом з метою перегляду, пошуку та замовлення книжкової продукції, а також ознайомлення з інформаційними розділами ресурсу;</w:t>
      </w:r>
    </w:p>
    <w:p w14:paraId="111BE36C" w14:textId="77777777" w:rsidR="002F1206" w:rsidRDefault="002F1206" w:rsidP="002F1206">
      <w:pPr>
        <w:pStyle w:val="a9"/>
        <w:numPr>
          <w:ilvl w:val="0"/>
          <w:numId w:val="14"/>
        </w:numPr>
      </w:pPr>
      <w:r w:rsidRPr="00680638">
        <w:rPr>
          <w:b/>
          <w:bCs/>
        </w:rPr>
        <w:t>Адміністратор</w:t>
      </w:r>
      <w:r w:rsidRPr="00680638">
        <w:t xml:space="preserve"> – особа, наділена правами керування контентом, яка відповідає за наповнення каталогу, редагування даних про книжки та підтримку інформаційних блоків.</w:t>
      </w:r>
    </w:p>
    <w:p w14:paraId="75F06432" w14:textId="1077335C" w:rsidR="002F1206" w:rsidRDefault="002F1206" w:rsidP="006B1E9C">
      <w:pPr>
        <w:pStyle w:val="3"/>
        <w:numPr>
          <w:ilvl w:val="2"/>
          <w:numId w:val="10"/>
        </w:numPr>
      </w:pPr>
      <w:bookmarkStart w:id="60" w:name="_Toc201590476"/>
      <w:bookmarkStart w:id="61" w:name="_Toc201591183"/>
      <w:r>
        <w:lastRenderedPageBreak/>
        <w:t>Цілі користувачів</w:t>
      </w:r>
      <w:bookmarkEnd w:id="60"/>
      <w:bookmarkEnd w:id="61"/>
    </w:p>
    <w:p w14:paraId="2240DAB0" w14:textId="77777777" w:rsidR="002F1206" w:rsidRDefault="002F1206" w:rsidP="002F1206">
      <w:r>
        <w:t>З огляду на ролі кожного типу користувача, формулюються такі цілі:</w:t>
      </w:r>
    </w:p>
    <w:p w14:paraId="2D12439E" w14:textId="77777777" w:rsidR="002F1206" w:rsidRDefault="002F1206" w:rsidP="002F1206">
      <w:pPr>
        <w:pStyle w:val="a9"/>
        <w:numPr>
          <w:ilvl w:val="0"/>
          <w:numId w:val="15"/>
        </w:numPr>
        <w:jc w:val="left"/>
      </w:pPr>
      <w:r>
        <w:t>Загальні цілі:</w:t>
      </w:r>
    </w:p>
    <w:p w14:paraId="30B8C849" w14:textId="77777777" w:rsidR="002F1206" w:rsidRDefault="002F1206" w:rsidP="002F1206">
      <w:pPr>
        <w:pStyle w:val="a9"/>
        <w:numPr>
          <w:ilvl w:val="1"/>
          <w:numId w:val="15"/>
        </w:numPr>
        <w:jc w:val="left"/>
      </w:pPr>
      <w:r>
        <w:t>Виконання входу до облікового запису;</w:t>
      </w:r>
    </w:p>
    <w:p w14:paraId="3BE861BA" w14:textId="77777777" w:rsidR="002F1206" w:rsidRDefault="002F1206" w:rsidP="002F1206">
      <w:pPr>
        <w:pStyle w:val="a9"/>
        <w:numPr>
          <w:ilvl w:val="1"/>
          <w:numId w:val="15"/>
        </w:numPr>
        <w:jc w:val="left"/>
      </w:pPr>
      <w:r>
        <w:t>Реєстрація нового користувача.</w:t>
      </w:r>
    </w:p>
    <w:p w14:paraId="5CF9E1CD" w14:textId="77777777" w:rsidR="002F1206" w:rsidRDefault="002F1206" w:rsidP="002F1206">
      <w:pPr>
        <w:pStyle w:val="a9"/>
        <w:numPr>
          <w:ilvl w:val="0"/>
          <w:numId w:val="15"/>
        </w:numPr>
        <w:jc w:val="left"/>
      </w:pPr>
      <w:r>
        <w:t>Цілі покупця:</w:t>
      </w:r>
    </w:p>
    <w:p w14:paraId="79586F61" w14:textId="77777777" w:rsidR="002F1206" w:rsidRDefault="002F1206" w:rsidP="002F1206">
      <w:pPr>
        <w:pStyle w:val="a9"/>
        <w:numPr>
          <w:ilvl w:val="1"/>
          <w:numId w:val="15"/>
        </w:numPr>
        <w:jc w:val="left"/>
      </w:pPr>
      <w:r>
        <w:t>Пошук книжки в каталозі;</w:t>
      </w:r>
    </w:p>
    <w:p w14:paraId="50B5CA62" w14:textId="77777777" w:rsidR="002F1206" w:rsidRDefault="002F1206" w:rsidP="002F1206">
      <w:pPr>
        <w:pStyle w:val="a9"/>
        <w:numPr>
          <w:ilvl w:val="1"/>
          <w:numId w:val="15"/>
        </w:numPr>
        <w:jc w:val="left"/>
      </w:pPr>
      <w:r>
        <w:t>Оформлення замовлення на книжку;</w:t>
      </w:r>
    </w:p>
    <w:p w14:paraId="6921EC0A" w14:textId="77777777" w:rsidR="002F1206" w:rsidRDefault="002F1206" w:rsidP="002F1206">
      <w:pPr>
        <w:pStyle w:val="a9"/>
        <w:numPr>
          <w:ilvl w:val="1"/>
          <w:numId w:val="15"/>
        </w:numPr>
        <w:jc w:val="left"/>
      </w:pPr>
      <w:r>
        <w:t>Ознайомлення з додатковими інформаційними розділами.</w:t>
      </w:r>
    </w:p>
    <w:p w14:paraId="55691EB0" w14:textId="77777777" w:rsidR="002F1206" w:rsidRDefault="002F1206" w:rsidP="002F1206">
      <w:pPr>
        <w:pStyle w:val="a9"/>
        <w:numPr>
          <w:ilvl w:val="0"/>
          <w:numId w:val="15"/>
        </w:numPr>
        <w:jc w:val="left"/>
      </w:pPr>
      <w:r>
        <w:t>Цілі адміністратора:</w:t>
      </w:r>
    </w:p>
    <w:p w14:paraId="3CCB24B9" w14:textId="77777777" w:rsidR="002F1206" w:rsidRDefault="002F1206" w:rsidP="002F1206">
      <w:pPr>
        <w:pStyle w:val="a9"/>
        <w:numPr>
          <w:ilvl w:val="1"/>
          <w:numId w:val="15"/>
        </w:numPr>
        <w:jc w:val="left"/>
      </w:pPr>
      <w:r>
        <w:t>Додавання нових книжок до каталогу;</w:t>
      </w:r>
    </w:p>
    <w:p w14:paraId="584C9E6E" w14:textId="77777777" w:rsidR="002F1206" w:rsidRPr="00680638" w:rsidRDefault="002F1206" w:rsidP="002F1206">
      <w:pPr>
        <w:pStyle w:val="a9"/>
        <w:numPr>
          <w:ilvl w:val="1"/>
          <w:numId w:val="15"/>
        </w:numPr>
        <w:jc w:val="left"/>
      </w:pPr>
      <w:r>
        <w:t>Редагування наявної інформації про книжки.</w:t>
      </w:r>
    </w:p>
    <w:p w14:paraId="0E66B7E8" w14:textId="17B2A827" w:rsidR="002F1206" w:rsidRDefault="002F1206" w:rsidP="006B1E9C">
      <w:pPr>
        <w:pStyle w:val="3"/>
        <w:numPr>
          <w:ilvl w:val="2"/>
          <w:numId w:val="10"/>
        </w:numPr>
      </w:pPr>
      <w:bookmarkStart w:id="62" w:name="_Toc201590477"/>
      <w:bookmarkStart w:id="63" w:name="_Toc201591184"/>
      <w:r>
        <w:t>Основні сценарії використання (</w:t>
      </w:r>
      <w:proofErr w:type="spellStart"/>
      <w:r>
        <w:t>use</w:t>
      </w:r>
      <w:proofErr w:type="spellEnd"/>
      <w:r>
        <w:t xml:space="preserve"> </w:t>
      </w:r>
      <w:proofErr w:type="spellStart"/>
      <w:r>
        <w:t>cases</w:t>
      </w:r>
      <w:proofErr w:type="spellEnd"/>
      <w:r>
        <w:t>)</w:t>
      </w:r>
      <w:bookmarkEnd w:id="62"/>
      <w:bookmarkEnd w:id="63"/>
    </w:p>
    <w:p w14:paraId="15A9FFDF" w14:textId="77777777" w:rsidR="002F1206" w:rsidRDefault="002F1206" w:rsidP="002F1206">
      <w:pPr>
        <w:pStyle w:val="a9"/>
        <w:numPr>
          <w:ilvl w:val="0"/>
          <w:numId w:val="17"/>
        </w:numPr>
      </w:pPr>
      <w:r>
        <w:t>Вхід / Реєстрація</w:t>
      </w:r>
    </w:p>
    <w:p w14:paraId="35C9D784" w14:textId="77777777" w:rsidR="002F1206" w:rsidRDefault="002F1206" w:rsidP="002F1206">
      <w:pPr>
        <w:pStyle w:val="a9"/>
        <w:numPr>
          <w:ilvl w:val="0"/>
          <w:numId w:val="16"/>
        </w:numPr>
      </w:pPr>
      <w:r>
        <w:t>Заповнення відповідної форми введення даних;</w:t>
      </w:r>
    </w:p>
    <w:p w14:paraId="1B5DC410" w14:textId="77777777" w:rsidR="002F1206" w:rsidRDefault="002F1206" w:rsidP="002F1206">
      <w:pPr>
        <w:pStyle w:val="a9"/>
        <w:numPr>
          <w:ilvl w:val="0"/>
          <w:numId w:val="16"/>
        </w:numPr>
      </w:pPr>
      <w:r>
        <w:t>Перевірка правильності введених облікових даних;</w:t>
      </w:r>
    </w:p>
    <w:p w14:paraId="77375CDF" w14:textId="77777777" w:rsidR="002F1206" w:rsidRDefault="002F1206" w:rsidP="002F1206">
      <w:pPr>
        <w:pStyle w:val="a9"/>
        <w:numPr>
          <w:ilvl w:val="0"/>
          <w:numId w:val="16"/>
        </w:numPr>
      </w:pPr>
      <w:r>
        <w:t>У разі реєстрації – збереження нового користувача в системі;</w:t>
      </w:r>
    </w:p>
    <w:p w14:paraId="21F2C6A8" w14:textId="77777777" w:rsidR="002F1206" w:rsidRDefault="002F1206" w:rsidP="002F1206">
      <w:pPr>
        <w:pStyle w:val="a9"/>
        <w:numPr>
          <w:ilvl w:val="0"/>
          <w:numId w:val="16"/>
        </w:numPr>
      </w:pPr>
      <w:r>
        <w:t>Після успішної авторизації – надання доступу до функціональних можливостей згідно з роллю.</w:t>
      </w:r>
    </w:p>
    <w:p w14:paraId="79BBE761" w14:textId="77777777" w:rsidR="002F1206" w:rsidRDefault="002F1206" w:rsidP="002F1206">
      <w:pPr>
        <w:pStyle w:val="a9"/>
        <w:numPr>
          <w:ilvl w:val="0"/>
          <w:numId w:val="17"/>
        </w:numPr>
      </w:pPr>
      <w:r>
        <w:t>Пошук книжки</w:t>
      </w:r>
    </w:p>
    <w:p w14:paraId="38A877F7" w14:textId="77777777" w:rsidR="002F1206" w:rsidRDefault="002F1206" w:rsidP="002F1206">
      <w:pPr>
        <w:pStyle w:val="a9"/>
        <w:numPr>
          <w:ilvl w:val="0"/>
          <w:numId w:val="21"/>
        </w:numPr>
      </w:pPr>
      <w:r>
        <w:t xml:space="preserve">Перегляд добірок книжок у рекомендованих тематичних розділах (через </w:t>
      </w:r>
      <w:proofErr w:type="spellStart"/>
      <w:r>
        <w:t>слайдер</w:t>
      </w:r>
      <w:proofErr w:type="spellEnd"/>
      <w:r>
        <w:t>/карусель);</w:t>
      </w:r>
    </w:p>
    <w:p w14:paraId="320EFECC" w14:textId="77777777" w:rsidR="002F1206" w:rsidRDefault="002F1206" w:rsidP="002F1206">
      <w:pPr>
        <w:pStyle w:val="a9"/>
        <w:numPr>
          <w:ilvl w:val="0"/>
          <w:numId w:val="21"/>
        </w:numPr>
      </w:pPr>
      <w:r>
        <w:t>Введення пошукового запиту у відповідне поле;</w:t>
      </w:r>
    </w:p>
    <w:p w14:paraId="04519734" w14:textId="77777777" w:rsidR="002F1206" w:rsidRDefault="002F1206" w:rsidP="002F1206">
      <w:pPr>
        <w:pStyle w:val="a9"/>
        <w:numPr>
          <w:ilvl w:val="0"/>
          <w:numId w:val="21"/>
        </w:numPr>
      </w:pPr>
      <w:r>
        <w:t xml:space="preserve">Вибір фільтрів за категоріями (наприклад, діапазон ціни, жанр, </w:t>
      </w:r>
      <w:proofErr w:type="spellStart"/>
      <w:r>
        <w:t>піджанр</w:t>
      </w:r>
      <w:proofErr w:type="spellEnd"/>
      <w:r>
        <w:t>);</w:t>
      </w:r>
    </w:p>
    <w:p w14:paraId="4922571E" w14:textId="77777777" w:rsidR="002F1206" w:rsidRDefault="002F1206" w:rsidP="002F1206">
      <w:pPr>
        <w:pStyle w:val="a9"/>
        <w:numPr>
          <w:ilvl w:val="0"/>
          <w:numId w:val="21"/>
        </w:numPr>
      </w:pPr>
      <w:r>
        <w:t>Виведення результатів пошуку у вигляді карток у галереї;</w:t>
      </w:r>
    </w:p>
    <w:p w14:paraId="457500B3" w14:textId="77777777" w:rsidR="002F1206" w:rsidRDefault="002F1206" w:rsidP="002F1206">
      <w:pPr>
        <w:pStyle w:val="a9"/>
        <w:numPr>
          <w:ilvl w:val="0"/>
          <w:numId w:val="21"/>
        </w:numPr>
      </w:pPr>
      <w:r>
        <w:lastRenderedPageBreak/>
        <w:t>Перегляд детальної інформації про конкретну книжку на окремій сторінці.</w:t>
      </w:r>
    </w:p>
    <w:p w14:paraId="34A8B4F6" w14:textId="77777777" w:rsidR="002F1206" w:rsidRDefault="002F1206" w:rsidP="002F1206">
      <w:pPr>
        <w:pStyle w:val="a9"/>
        <w:numPr>
          <w:ilvl w:val="0"/>
          <w:numId w:val="17"/>
        </w:numPr>
      </w:pPr>
      <w:r>
        <w:t>Оформлення замовлення</w:t>
      </w:r>
    </w:p>
    <w:p w14:paraId="4733045A" w14:textId="77777777" w:rsidR="002F1206" w:rsidRDefault="002F1206" w:rsidP="002F1206">
      <w:pPr>
        <w:pStyle w:val="a9"/>
        <w:numPr>
          <w:ilvl w:val="0"/>
          <w:numId w:val="20"/>
        </w:numPr>
      </w:pPr>
      <w:r>
        <w:t>Додавання книжки до кошика з картки або сторінки книжки;</w:t>
      </w:r>
    </w:p>
    <w:p w14:paraId="0B3AD960" w14:textId="77777777" w:rsidR="002F1206" w:rsidRDefault="002F1206" w:rsidP="002F1206">
      <w:pPr>
        <w:pStyle w:val="a9"/>
        <w:numPr>
          <w:ilvl w:val="0"/>
          <w:numId w:val="20"/>
        </w:numPr>
      </w:pPr>
      <w:r>
        <w:t>Перехід до форми оформлення замовлення в межах кошика;</w:t>
      </w:r>
    </w:p>
    <w:p w14:paraId="6BB1E1D5" w14:textId="77777777" w:rsidR="002F1206" w:rsidRDefault="002F1206" w:rsidP="002F1206">
      <w:pPr>
        <w:pStyle w:val="a9"/>
        <w:numPr>
          <w:ilvl w:val="0"/>
          <w:numId w:val="20"/>
        </w:numPr>
      </w:pPr>
      <w:r>
        <w:t>Коригування замовлених книг (вилучення/зміна кількості)</w:t>
      </w:r>
      <w:r>
        <w:rPr>
          <w:lang w:val="en-US"/>
        </w:rPr>
        <w:t>;</w:t>
      </w:r>
    </w:p>
    <w:p w14:paraId="22319DCB" w14:textId="77777777" w:rsidR="002F1206" w:rsidRDefault="002F1206" w:rsidP="002F1206">
      <w:pPr>
        <w:pStyle w:val="a9"/>
        <w:numPr>
          <w:ilvl w:val="0"/>
          <w:numId w:val="20"/>
        </w:numPr>
      </w:pPr>
      <w:r>
        <w:t>Підтвердження замовлення (та перевірка правильності введених даних)</w:t>
      </w:r>
    </w:p>
    <w:p w14:paraId="647F407F" w14:textId="77777777" w:rsidR="002F1206" w:rsidRDefault="002F1206" w:rsidP="002F1206">
      <w:pPr>
        <w:pStyle w:val="a9"/>
        <w:numPr>
          <w:ilvl w:val="0"/>
          <w:numId w:val="17"/>
        </w:numPr>
      </w:pPr>
      <w:r>
        <w:t>Ознайомлення з додатковою інформацією</w:t>
      </w:r>
    </w:p>
    <w:p w14:paraId="00DA3A7B" w14:textId="77777777" w:rsidR="002F1206" w:rsidRDefault="002F1206" w:rsidP="002F1206">
      <w:pPr>
        <w:pStyle w:val="a9"/>
        <w:numPr>
          <w:ilvl w:val="0"/>
          <w:numId w:val="19"/>
        </w:numPr>
      </w:pPr>
      <w:r>
        <w:t xml:space="preserve">Перегляд повідомлень та новин у </w:t>
      </w:r>
      <w:proofErr w:type="spellStart"/>
      <w:r>
        <w:t>слайдері</w:t>
      </w:r>
      <w:proofErr w:type="spellEnd"/>
      <w:r>
        <w:t xml:space="preserve"> оголошень;</w:t>
      </w:r>
    </w:p>
    <w:p w14:paraId="4F023B34" w14:textId="77777777" w:rsidR="002F1206" w:rsidRDefault="002F1206" w:rsidP="002F1206">
      <w:pPr>
        <w:pStyle w:val="a9"/>
        <w:numPr>
          <w:ilvl w:val="0"/>
          <w:numId w:val="19"/>
        </w:numPr>
      </w:pPr>
      <w:r>
        <w:t>Перехід за посиланнями з слайдера на відповідні інформаційні сторінки;</w:t>
      </w:r>
    </w:p>
    <w:p w14:paraId="23A60E6A" w14:textId="77777777" w:rsidR="002F1206" w:rsidRDefault="002F1206" w:rsidP="002F1206">
      <w:pPr>
        <w:pStyle w:val="a9"/>
        <w:numPr>
          <w:ilvl w:val="0"/>
          <w:numId w:val="19"/>
        </w:numPr>
      </w:pPr>
      <w:r>
        <w:t>Ознайомлення з відомостями про діяльність магазину в розділі «Про нас»;</w:t>
      </w:r>
    </w:p>
    <w:p w14:paraId="3483B341" w14:textId="77777777" w:rsidR="002F1206" w:rsidRDefault="002F1206" w:rsidP="002F1206">
      <w:pPr>
        <w:pStyle w:val="a9"/>
        <w:numPr>
          <w:ilvl w:val="0"/>
          <w:numId w:val="19"/>
        </w:numPr>
      </w:pPr>
      <w:r>
        <w:t>Використання інформаційних посилань у футері.</w:t>
      </w:r>
    </w:p>
    <w:p w14:paraId="3B8087AD" w14:textId="77777777" w:rsidR="002F1206" w:rsidRDefault="002F1206" w:rsidP="002F1206">
      <w:pPr>
        <w:pStyle w:val="a9"/>
        <w:numPr>
          <w:ilvl w:val="0"/>
          <w:numId w:val="17"/>
        </w:numPr>
      </w:pPr>
      <w:r>
        <w:t>Додавання / редагування книжки (для адміністратора)</w:t>
      </w:r>
    </w:p>
    <w:p w14:paraId="4CE1C121" w14:textId="77777777" w:rsidR="002F1206" w:rsidRDefault="002F1206" w:rsidP="002F1206">
      <w:pPr>
        <w:pStyle w:val="a9"/>
        <w:numPr>
          <w:ilvl w:val="0"/>
          <w:numId w:val="18"/>
        </w:numPr>
      </w:pPr>
      <w:r>
        <w:t>Заповнення полів введення текстових даних про книжку (назва, автор, опис тощо);</w:t>
      </w:r>
    </w:p>
    <w:p w14:paraId="0BBADB32" w14:textId="77777777" w:rsidR="002F1206" w:rsidRDefault="002F1206" w:rsidP="002F1206">
      <w:pPr>
        <w:pStyle w:val="a9"/>
        <w:numPr>
          <w:ilvl w:val="0"/>
          <w:numId w:val="18"/>
        </w:numPr>
      </w:pPr>
      <w:r>
        <w:t>Збереження змін і оновлення інформації в базі даних.</w:t>
      </w:r>
    </w:p>
    <w:p w14:paraId="1A77B63A" w14:textId="67649F92" w:rsidR="002F1206" w:rsidRDefault="006B1E9C" w:rsidP="006B1E9C">
      <w:pPr>
        <w:pStyle w:val="2"/>
        <w:numPr>
          <w:ilvl w:val="1"/>
          <w:numId w:val="10"/>
        </w:numPr>
      </w:pPr>
      <w:bookmarkStart w:id="64" w:name="_Toc201590478"/>
      <w:bookmarkStart w:id="65" w:name="_Toc201591185"/>
      <w:r>
        <w:t xml:space="preserve">Розробка </w:t>
      </w:r>
      <w:r w:rsidR="002F1206">
        <w:t>компонентів</w:t>
      </w:r>
      <w:bookmarkEnd w:id="64"/>
      <w:bookmarkEnd w:id="65"/>
    </w:p>
    <w:p w14:paraId="7D969739" w14:textId="77777777" w:rsidR="002F1206" w:rsidRDefault="002F1206" w:rsidP="002F1206">
      <w:r w:rsidRPr="00293EF9">
        <w:t xml:space="preserve">У контексті реалізації вебзастосунку електронної книгарні, розробка інтерфейсу користувача здійснюється відповідно до принципів компонентного програмування з використанням бібліотеки </w:t>
      </w:r>
      <w:proofErr w:type="spellStart"/>
      <w:r w:rsidRPr="00293EF9">
        <w:t>React</w:t>
      </w:r>
      <w:proofErr w:type="spellEnd"/>
      <w:r w:rsidRPr="00293EF9">
        <w:t xml:space="preserve">. Такий підхід передбачає декомпозицію інтерфейсу на низку самостійних, повторно використовуваних компонентів, кожен з яких відповідає за окрему функціональність або фрагмент представлення даних. Виходячи зі сформульованих сценаріїв використання, було здійснено попередній розподіл функціональності між </w:t>
      </w:r>
      <w:r w:rsidRPr="00293EF9">
        <w:lastRenderedPageBreak/>
        <w:t>відповідними компонентами, визначено сторінки, на яких вони будуть інтегровані, а також окреслено контексти для централізованого зберігання та передачі стану. Контексти дозволяють уникнути надлишкової передачі даних через ієрархію компонентів, забезпечуючи зручну й ефективну організацію взаємодії між окремими частинами застосунку.</w:t>
      </w:r>
    </w:p>
    <w:p w14:paraId="153462D7" w14:textId="023348C6" w:rsidR="002F1206" w:rsidRDefault="002F1206" w:rsidP="00707DB7">
      <w:pPr>
        <w:pStyle w:val="3"/>
        <w:numPr>
          <w:ilvl w:val="2"/>
          <w:numId w:val="10"/>
        </w:numPr>
      </w:pPr>
      <w:bookmarkStart w:id="66" w:name="_Toc201590479"/>
      <w:bookmarkStart w:id="67" w:name="_Toc201591186"/>
      <w:r>
        <w:t>Проектування компонентів відповідно до цілей користувачів</w:t>
      </w:r>
      <w:bookmarkEnd w:id="66"/>
      <w:bookmarkEnd w:id="67"/>
    </w:p>
    <w:p w14:paraId="15C092C6" w14:textId="77777777" w:rsidR="002F1206" w:rsidRPr="009D43DD" w:rsidRDefault="002F1206" w:rsidP="002F1206">
      <w:pPr>
        <w:pStyle w:val="a9"/>
        <w:numPr>
          <w:ilvl w:val="0"/>
          <w:numId w:val="27"/>
        </w:numPr>
        <w:jc w:val="left"/>
      </w:pPr>
      <w:r w:rsidRPr="009D43DD">
        <w:rPr>
          <w:b/>
          <w:bCs/>
        </w:rPr>
        <w:t>Вхід / Реєстрація</w:t>
      </w:r>
    </w:p>
    <w:p w14:paraId="17CB600B" w14:textId="77777777" w:rsidR="002F1206" w:rsidRPr="009D43DD" w:rsidRDefault="002F1206" w:rsidP="002F1206">
      <w:pPr>
        <w:numPr>
          <w:ilvl w:val="0"/>
          <w:numId w:val="22"/>
        </w:numPr>
        <w:jc w:val="left"/>
      </w:pPr>
      <w:r w:rsidRPr="009D43DD">
        <w:t>Форма входу (</w:t>
      </w:r>
      <w:proofErr w:type="spellStart"/>
      <w:r w:rsidRPr="009D43DD">
        <w:t>LogInForm</w:t>
      </w:r>
      <w:proofErr w:type="spellEnd"/>
      <w:r w:rsidRPr="009D43DD">
        <w:t>)</w:t>
      </w:r>
    </w:p>
    <w:p w14:paraId="70303C9E" w14:textId="77777777" w:rsidR="002F1206" w:rsidRPr="009D43DD" w:rsidRDefault="002F1206" w:rsidP="002F1206">
      <w:pPr>
        <w:numPr>
          <w:ilvl w:val="0"/>
          <w:numId w:val="22"/>
        </w:numPr>
        <w:jc w:val="left"/>
      </w:pPr>
      <w:r w:rsidRPr="009D43DD">
        <w:t>Форма реєстрації (</w:t>
      </w:r>
      <w:proofErr w:type="spellStart"/>
      <w:r w:rsidRPr="009D43DD">
        <w:t>SignUpForm</w:t>
      </w:r>
      <w:proofErr w:type="spellEnd"/>
      <w:r w:rsidRPr="009D43DD">
        <w:t>)</w:t>
      </w:r>
    </w:p>
    <w:p w14:paraId="05926333" w14:textId="77777777" w:rsidR="002F1206" w:rsidRPr="009D43DD" w:rsidRDefault="002F1206" w:rsidP="002F1206">
      <w:pPr>
        <w:pStyle w:val="a9"/>
        <w:numPr>
          <w:ilvl w:val="0"/>
          <w:numId w:val="27"/>
        </w:numPr>
        <w:jc w:val="left"/>
      </w:pPr>
      <w:r w:rsidRPr="009D43DD">
        <w:rPr>
          <w:b/>
          <w:bCs/>
        </w:rPr>
        <w:t>Пошук книжки</w:t>
      </w:r>
    </w:p>
    <w:p w14:paraId="5BF46149" w14:textId="77777777" w:rsidR="002F1206" w:rsidRPr="009D43DD" w:rsidRDefault="002F1206" w:rsidP="002F1206">
      <w:pPr>
        <w:numPr>
          <w:ilvl w:val="0"/>
          <w:numId w:val="23"/>
        </w:numPr>
        <w:jc w:val="left"/>
      </w:pPr>
      <w:r w:rsidRPr="009D43DD">
        <w:t>Поле для пошуку (</w:t>
      </w:r>
      <w:proofErr w:type="spellStart"/>
      <w:r w:rsidRPr="009D43DD">
        <w:t>Search</w:t>
      </w:r>
      <w:proofErr w:type="spellEnd"/>
      <w:r w:rsidRPr="009D43DD">
        <w:t>)</w:t>
      </w:r>
    </w:p>
    <w:p w14:paraId="49450B7B" w14:textId="77777777" w:rsidR="002F1206" w:rsidRPr="009D43DD" w:rsidRDefault="002F1206" w:rsidP="002F1206">
      <w:pPr>
        <w:numPr>
          <w:ilvl w:val="0"/>
          <w:numId w:val="23"/>
        </w:numPr>
        <w:jc w:val="left"/>
      </w:pPr>
      <w:r w:rsidRPr="009D43DD">
        <w:t>Панель фільтрів (</w:t>
      </w:r>
      <w:proofErr w:type="spellStart"/>
      <w:r w:rsidRPr="009D43DD">
        <w:t>FilterBar</w:t>
      </w:r>
      <w:proofErr w:type="spellEnd"/>
      <w:r w:rsidRPr="009D43DD">
        <w:t>)</w:t>
      </w:r>
    </w:p>
    <w:p w14:paraId="78D63EFA" w14:textId="77777777" w:rsidR="002F1206" w:rsidRPr="009D43DD" w:rsidRDefault="002F1206" w:rsidP="002F1206">
      <w:pPr>
        <w:numPr>
          <w:ilvl w:val="0"/>
          <w:numId w:val="23"/>
        </w:numPr>
        <w:jc w:val="left"/>
      </w:pPr>
      <w:r w:rsidRPr="009D43DD">
        <w:t>Картка з короткими відомостями про книгу (</w:t>
      </w:r>
      <w:proofErr w:type="spellStart"/>
      <w:r w:rsidRPr="009D43DD">
        <w:t>BookCard</w:t>
      </w:r>
      <w:proofErr w:type="spellEnd"/>
      <w:r w:rsidRPr="009D43DD">
        <w:t>)</w:t>
      </w:r>
    </w:p>
    <w:p w14:paraId="4E3B0018" w14:textId="77777777" w:rsidR="002F1206" w:rsidRPr="009D43DD" w:rsidRDefault="002F1206" w:rsidP="002F1206">
      <w:pPr>
        <w:numPr>
          <w:ilvl w:val="0"/>
          <w:numId w:val="23"/>
        </w:numPr>
        <w:jc w:val="left"/>
      </w:pPr>
      <w:r w:rsidRPr="009D43DD">
        <w:t>Галерея для загального перегляду каталогу книг (</w:t>
      </w:r>
      <w:proofErr w:type="spellStart"/>
      <w:r w:rsidRPr="009D43DD">
        <w:t>WideGallery</w:t>
      </w:r>
      <w:proofErr w:type="spellEnd"/>
      <w:r w:rsidRPr="009D43DD">
        <w:t>)</w:t>
      </w:r>
    </w:p>
    <w:p w14:paraId="487F7B8D" w14:textId="77777777" w:rsidR="002F1206" w:rsidRPr="009D43DD" w:rsidRDefault="002F1206" w:rsidP="002F1206">
      <w:pPr>
        <w:numPr>
          <w:ilvl w:val="0"/>
          <w:numId w:val="23"/>
        </w:numPr>
        <w:jc w:val="left"/>
      </w:pPr>
      <w:r w:rsidRPr="009D43DD">
        <w:t>Однорядкова галерея-</w:t>
      </w:r>
      <w:proofErr w:type="spellStart"/>
      <w:r w:rsidRPr="009D43DD">
        <w:t>слайдер</w:t>
      </w:r>
      <w:proofErr w:type="spellEnd"/>
      <w:r w:rsidRPr="009D43DD">
        <w:t xml:space="preserve"> із добіркою книг (</w:t>
      </w:r>
      <w:proofErr w:type="spellStart"/>
      <w:r w:rsidRPr="009D43DD">
        <w:t>NarrowGallery</w:t>
      </w:r>
      <w:proofErr w:type="spellEnd"/>
      <w:r w:rsidRPr="009D43DD">
        <w:t>)</w:t>
      </w:r>
    </w:p>
    <w:p w14:paraId="5DB39A1A" w14:textId="77777777" w:rsidR="002F1206" w:rsidRPr="009D43DD" w:rsidRDefault="002F1206" w:rsidP="002F1206">
      <w:pPr>
        <w:numPr>
          <w:ilvl w:val="0"/>
          <w:numId w:val="23"/>
        </w:numPr>
        <w:jc w:val="left"/>
      </w:pPr>
      <w:r w:rsidRPr="009D43DD">
        <w:t>Інформація про книгу (</w:t>
      </w:r>
      <w:proofErr w:type="spellStart"/>
      <w:r w:rsidRPr="009D43DD">
        <w:t>BookData</w:t>
      </w:r>
      <w:proofErr w:type="spellEnd"/>
      <w:r w:rsidRPr="009D43DD">
        <w:t>)</w:t>
      </w:r>
    </w:p>
    <w:p w14:paraId="4E2BB508" w14:textId="77777777" w:rsidR="002F1206" w:rsidRPr="009D43DD" w:rsidRDefault="002F1206" w:rsidP="002F1206">
      <w:pPr>
        <w:pStyle w:val="a9"/>
        <w:numPr>
          <w:ilvl w:val="0"/>
          <w:numId w:val="27"/>
        </w:numPr>
        <w:jc w:val="left"/>
      </w:pPr>
      <w:r w:rsidRPr="009D43DD">
        <w:rPr>
          <w:b/>
          <w:bCs/>
        </w:rPr>
        <w:t>Оформлення замовлення</w:t>
      </w:r>
    </w:p>
    <w:p w14:paraId="7DCCC8B9" w14:textId="77777777" w:rsidR="002F1206" w:rsidRPr="009D43DD" w:rsidRDefault="002F1206" w:rsidP="002F1206">
      <w:pPr>
        <w:numPr>
          <w:ilvl w:val="0"/>
          <w:numId w:val="24"/>
        </w:numPr>
        <w:jc w:val="left"/>
      </w:pPr>
      <w:r w:rsidRPr="009D43DD">
        <w:t>Кнопки для додавання в кошик (</w:t>
      </w:r>
      <w:proofErr w:type="spellStart"/>
      <w:r w:rsidRPr="009D43DD">
        <w:t>PurchaseButton</w:t>
      </w:r>
      <w:proofErr w:type="spellEnd"/>
      <w:r w:rsidRPr="009D43DD">
        <w:t>)</w:t>
      </w:r>
    </w:p>
    <w:p w14:paraId="343D52B9" w14:textId="77777777" w:rsidR="002F1206" w:rsidRPr="009D43DD" w:rsidRDefault="002F1206" w:rsidP="002F1206">
      <w:pPr>
        <w:numPr>
          <w:ilvl w:val="0"/>
          <w:numId w:val="24"/>
        </w:numPr>
        <w:jc w:val="left"/>
      </w:pPr>
      <w:r w:rsidRPr="009D43DD">
        <w:t>Іконка корзини з інформацією про кількість книг (</w:t>
      </w:r>
      <w:proofErr w:type="spellStart"/>
      <w:r w:rsidRPr="009D43DD">
        <w:t>CartIcon</w:t>
      </w:r>
      <w:proofErr w:type="spellEnd"/>
      <w:r w:rsidRPr="009D43DD">
        <w:t>)</w:t>
      </w:r>
    </w:p>
    <w:p w14:paraId="2F9B643E" w14:textId="77777777" w:rsidR="002F1206" w:rsidRPr="009D43DD" w:rsidRDefault="002F1206" w:rsidP="002F1206">
      <w:pPr>
        <w:numPr>
          <w:ilvl w:val="0"/>
          <w:numId w:val="24"/>
        </w:numPr>
        <w:jc w:val="left"/>
      </w:pPr>
      <w:r w:rsidRPr="009D43DD">
        <w:t>Книги в корзині з можливістю редагування (</w:t>
      </w:r>
      <w:proofErr w:type="spellStart"/>
      <w:r w:rsidRPr="009D43DD">
        <w:t>WideCard</w:t>
      </w:r>
      <w:proofErr w:type="spellEnd"/>
      <w:r w:rsidRPr="009D43DD">
        <w:t xml:space="preserve">, </w:t>
      </w:r>
      <w:proofErr w:type="spellStart"/>
      <w:r w:rsidRPr="009D43DD">
        <w:t>BookCard</w:t>
      </w:r>
      <w:proofErr w:type="spellEnd"/>
      <w:r w:rsidRPr="009D43DD">
        <w:t>)</w:t>
      </w:r>
    </w:p>
    <w:p w14:paraId="77615A9D" w14:textId="77777777" w:rsidR="002F1206" w:rsidRPr="009D43DD" w:rsidRDefault="002F1206" w:rsidP="002F1206">
      <w:pPr>
        <w:numPr>
          <w:ilvl w:val="0"/>
          <w:numId w:val="24"/>
        </w:numPr>
        <w:jc w:val="left"/>
      </w:pPr>
      <w:r w:rsidRPr="009D43DD">
        <w:t>Підтвердження замовлення (</w:t>
      </w:r>
      <w:proofErr w:type="spellStart"/>
      <w:r w:rsidRPr="009D43DD">
        <w:t>OrderForm</w:t>
      </w:r>
      <w:proofErr w:type="spellEnd"/>
      <w:r w:rsidRPr="009D43DD">
        <w:t>)</w:t>
      </w:r>
    </w:p>
    <w:p w14:paraId="6CDE2CCC" w14:textId="77777777" w:rsidR="002F1206" w:rsidRPr="009D43DD" w:rsidRDefault="002F1206" w:rsidP="002F1206">
      <w:pPr>
        <w:pStyle w:val="a9"/>
        <w:numPr>
          <w:ilvl w:val="0"/>
          <w:numId w:val="27"/>
        </w:numPr>
        <w:jc w:val="left"/>
      </w:pPr>
      <w:r w:rsidRPr="009D43DD">
        <w:rPr>
          <w:b/>
          <w:bCs/>
        </w:rPr>
        <w:lastRenderedPageBreak/>
        <w:t>Ознайомлення з додатковою інформацією</w:t>
      </w:r>
    </w:p>
    <w:p w14:paraId="22698061" w14:textId="77777777" w:rsidR="002F1206" w:rsidRPr="009D43DD" w:rsidRDefault="002F1206" w:rsidP="002F1206">
      <w:pPr>
        <w:numPr>
          <w:ilvl w:val="0"/>
          <w:numId w:val="25"/>
        </w:numPr>
        <w:jc w:val="left"/>
      </w:pPr>
      <w:r w:rsidRPr="009D43DD">
        <w:t>Слайдер з повідомленнями та новинами (</w:t>
      </w:r>
      <w:proofErr w:type="spellStart"/>
      <w:r w:rsidRPr="009D43DD">
        <w:t>UserCarousel</w:t>
      </w:r>
      <w:proofErr w:type="spellEnd"/>
      <w:r w:rsidRPr="009D43DD">
        <w:t>)</w:t>
      </w:r>
    </w:p>
    <w:p w14:paraId="446EBCDD" w14:textId="77777777" w:rsidR="002F1206" w:rsidRPr="009D43DD" w:rsidRDefault="002F1206" w:rsidP="002F1206">
      <w:pPr>
        <w:numPr>
          <w:ilvl w:val="0"/>
          <w:numId w:val="25"/>
        </w:numPr>
        <w:jc w:val="left"/>
      </w:pPr>
      <w:r w:rsidRPr="009D43DD">
        <w:t>Футер з інформаційними посиланнями (</w:t>
      </w:r>
      <w:proofErr w:type="spellStart"/>
      <w:r w:rsidRPr="009D43DD">
        <w:t>Footer</w:t>
      </w:r>
      <w:proofErr w:type="spellEnd"/>
      <w:r w:rsidRPr="009D43DD">
        <w:t>)</w:t>
      </w:r>
    </w:p>
    <w:p w14:paraId="675049E4" w14:textId="77777777" w:rsidR="002F1206" w:rsidRPr="009D43DD" w:rsidRDefault="002F1206" w:rsidP="002F1206">
      <w:pPr>
        <w:numPr>
          <w:ilvl w:val="0"/>
          <w:numId w:val="25"/>
        </w:numPr>
        <w:jc w:val="left"/>
      </w:pPr>
      <w:r w:rsidRPr="009D43DD">
        <w:t>Головне меню із дублікатом цих посилань (</w:t>
      </w:r>
      <w:proofErr w:type="spellStart"/>
      <w:r w:rsidRPr="009D43DD">
        <w:t>Menu</w:t>
      </w:r>
      <w:proofErr w:type="spellEnd"/>
      <w:r w:rsidRPr="009D43DD">
        <w:t>)</w:t>
      </w:r>
    </w:p>
    <w:p w14:paraId="0E2FA758" w14:textId="77777777" w:rsidR="002F1206" w:rsidRPr="009D43DD" w:rsidRDefault="002F1206" w:rsidP="002F1206">
      <w:pPr>
        <w:numPr>
          <w:ilvl w:val="0"/>
          <w:numId w:val="25"/>
        </w:numPr>
        <w:jc w:val="left"/>
      </w:pPr>
      <w:r w:rsidRPr="009D43DD">
        <w:t>Різні новинні/інформаційні сторінки в форматі статей (</w:t>
      </w:r>
      <w:proofErr w:type="spellStart"/>
      <w:r w:rsidRPr="009D43DD">
        <w:t>Article</w:t>
      </w:r>
      <w:proofErr w:type="spellEnd"/>
      <w:r w:rsidRPr="009D43DD">
        <w:t>)</w:t>
      </w:r>
    </w:p>
    <w:p w14:paraId="55338394" w14:textId="77777777" w:rsidR="002F1206" w:rsidRPr="009D43DD" w:rsidRDefault="002F1206" w:rsidP="002F1206">
      <w:pPr>
        <w:pStyle w:val="a9"/>
        <w:numPr>
          <w:ilvl w:val="0"/>
          <w:numId w:val="27"/>
        </w:numPr>
        <w:jc w:val="left"/>
      </w:pPr>
      <w:r w:rsidRPr="009D43DD">
        <w:rPr>
          <w:b/>
          <w:bCs/>
        </w:rPr>
        <w:t>Додавання / редагування книжки (для адміністратора)</w:t>
      </w:r>
    </w:p>
    <w:p w14:paraId="344BAFD7" w14:textId="77777777" w:rsidR="002F1206" w:rsidRDefault="002F1206" w:rsidP="002F1206">
      <w:pPr>
        <w:numPr>
          <w:ilvl w:val="0"/>
          <w:numId w:val="26"/>
        </w:numPr>
        <w:jc w:val="left"/>
      </w:pPr>
      <w:r w:rsidRPr="009D43DD">
        <w:t>Форма для редагування даних про книгу (</w:t>
      </w:r>
      <w:proofErr w:type="spellStart"/>
      <w:r w:rsidRPr="009D43DD">
        <w:t>BookEditor</w:t>
      </w:r>
      <w:proofErr w:type="spellEnd"/>
      <w:r w:rsidRPr="009D43DD">
        <w:t>)</w:t>
      </w:r>
    </w:p>
    <w:p w14:paraId="56A5943C" w14:textId="223FACE4" w:rsidR="002F1206" w:rsidRDefault="002F1206" w:rsidP="00707DB7">
      <w:pPr>
        <w:pStyle w:val="3"/>
        <w:numPr>
          <w:ilvl w:val="2"/>
          <w:numId w:val="10"/>
        </w:numPr>
      </w:pPr>
      <w:bookmarkStart w:id="68" w:name="_Toc201590480"/>
      <w:bookmarkStart w:id="69" w:name="_Toc201591187"/>
      <w:r>
        <w:t>Структура сторінок та компонентів</w:t>
      </w:r>
      <w:bookmarkEnd w:id="68"/>
      <w:bookmarkEnd w:id="69"/>
    </w:p>
    <w:p w14:paraId="2934A66D" w14:textId="77777777" w:rsidR="002F1206" w:rsidRPr="00636C1F" w:rsidRDefault="002F1206" w:rsidP="002F1206">
      <w:pPr>
        <w:pStyle w:val="a9"/>
        <w:numPr>
          <w:ilvl w:val="0"/>
          <w:numId w:val="39"/>
        </w:numPr>
        <w:jc w:val="left"/>
        <w:rPr>
          <w:b/>
          <w:bCs/>
        </w:rPr>
      </w:pPr>
      <w:r w:rsidRPr="00636C1F">
        <w:rPr>
          <w:b/>
          <w:bCs/>
        </w:rPr>
        <w:t>Головна сторінка</w:t>
      </w:r>
    </w:p>
    <w:p w14:paraId="63E17B43" w14:textId="77777777" w:rsidR="002F1206" w:rsidRPr="00DC7320" w:rsidRDefault="002F1206" w:rsidP="002F1206">
      <w:r w:rsidRPr="00DC7320">
        <w:rPr>
          <w:b/>
          <w:bCs/>
        </w:rPr>
        <w:t>Призначення:</w:t>
      </w:r>
      <w:r w:rsidRPr="00DC7320">
        <w:br/>
        <w:t xml:space="preserve">Містить основну інформацію, необхідну клієнтам – </w:t>
      </w:r>
      <w:proofErr w:type="spellStart"/>
      <w:r w:rsidRPr="00DC7320">
        <w:t>слайдер</w:t>
      </w:r>
      <w:proofErr w:type="spellEnd"/>
      <w:r w:rsidRPr="00DC7320">
        <w:t xml:space="preserve"> із новинами, добірки книг (рекомендовані, популярні, нові), а також стандартні елементи навігації – головне меню та футер.</w:t>
      </w:r>
    </w:p>
    <w:p w14:paraId="5C42A71C" w14:textId="77777777" w:rsidR="002F1206" w:rsidRPr="00DC7320" w:rsidRDefault="002F1206" w:rsidP="002F1206">
      <w:r w:rsidRPr="00DC7320">
        <w:rPr>
          <w:b/>
          <w:bCs/>
        </w:rPr>
        <w:t>Використовувані контексти:</w:t>
      </w:r>
    </w:p>
    <w:p w14:paraId="0411BAFC" w14:textId="77777777" w:rsidR="002F1206" w:rsidRPr="00DC7320" w:rsidRDefault="002F1206" w:rsidP="002F1206">
      <w:pPr>
        <w:numPr>
          <w:ilvl w:val="0"/>
          <w:numId w:val="28"/>
        </w:numPr>
        <w:jc w:val="left"/>
      </w:pPr>
      <w:proofErr w:type="spellStart"/>
      <w:r w:rsidRPr="00DC7320">
        <w:rPr>
          <w:b/>
          <w:bCs/>
        </w:rPr>
        <w:t>BooksContext</w:t>
      </w:r>
      <w:proofErr w:type="spellEnd"/>
      <w:r w:rsidRPr="00DC7320">
        <w:t xml:space="preserve"> – забезпечує доступ до каталогу книжок, що відображаються в добірках;</w:t>
      </w:r>
    </w:p>
    <w:p w14:paraId="373F18E9" w14:textId="77777777" w:rsidR="002F1206" w:rsidRPr="00DC7320" w:rsidRDefault="002F1206" w:rsidP="002F1206">
      <w:pPr>
        <w:numPr>
          <w:ilvl w:val="0"/>
          <w:numId w:val="28"/>
        </w:numPr>
        <w:jc w:val="left"/>
      </w:pPr>
      <w:proofErr w:type="spellStart"/>
      <w:r w:rsidRPr="00DC7320">
        <w:rPr>
          <w:b/>
          <w:bCs/>
        </w:rPr>
        <w:t>UsersContext</w:t>
      </w:r>
      <w:proofErr w:type="spellEnd"/>
      <w:r w:rsidRPr="00DC7320">
        <w:t xml:space="preserve"> – містить інформацію про зареєстрованих користувачів;</w:t>
      </w:r>
    </w:p>
    <w:p w14:paraId="0AAB6170" w14:textId="77777777" w:rsidR="002F1206" w:rsidRPr="00DC7320" w:rsidRDefault="002F1206" w:rsidP="002F1206">
      <w:pPr>
        <w:numPr>
          <w:ilvl w:val="0"/>
          <w:numId w:val="28"/>
        </w:numPr>
        <w:jc w:val="left"/>
      </w:pPr>
      <w:proofErr w:type="spellStart"/>
      <w:r w:rsidRPr="00DC7320">
        <w:rPr>
          <w:b/>
          <w:bCs/>
        </w:rPr>
        <w:t>UserContext</w:t>
      </w:r>
      <w:proofErr w:type="spellEnd"/>
      <w:r w:rsidRPr="00DC7320">
        <w:t xml:space="preserve"> – зберігає стан поточного користувача (авторизація, роль);</w:t>
      </w:r>
    </w:p>
    <w:p w14:paraId="6BC5C167" w14:textId="77777777" w:rsidR="002F1206" w:rsidRPr="00DC7320" w:rsidRDefault="002F1206" w:rsidP="002F1206">
      <w:pPr>
        <w:numPr>
          <w:ilvl w:val="0"/>
          <w:numId w:val="28"/>
        </w:numPr>
        <w:jc w:val="left"/>
      </w:pPr>
      <w:proofErr w:type="spellStart"/>
      <w:r w:rsidRPr="00DC7320">
        <w:rPr>
          <w:b/>
          <w:bCs/>
        </w:rPr>
        <w:t>CartContext</w:t>
      </w:r>
      <w:proofErr w:type="spellEnd"/>
      <w:r w:rsidRPr="00DC7320">
        <w:t xml:space="preserve"> – керує станом кошика користувача;</w:t>
      </w:r>
    </w:p>
    <w:p w14:paraId="1C9983B5" w14:textId="77777777" w:rsidR="002F1206" w:rsidRPr="00DC7320" w:rsidRDefault="002F1206" w:rsidP="002F1206">
      <w:pPr>
        <w:numPr>
          <w:ilvl w:val="0"/>
          <w:numId w:val="28"/>
        </w:numPr>
        <w:jc w:val="left"/>
      </w:pPr>
      <w:proofErr w:type="spellStart"/>
      <w:r w:rsidRPr="00DC7320">
        <w:rPr>
          <w:b/>
          <w:bCs/>
        </w:rPr>
        <w:t>GenresContext</w:t>
      </w:r>
      <w:proofErr w:type="spellEnd"/>
      <w:r w:rsidRPr="00DC7320">
        <w:t xml:space="preserve"> – надає інформацію про жанри та </w:t>
      </w:r>
      <w:proofErr w:type="spellStart"/>
      <w:r w:rsidRPr="00DC7320">
        <w:t>піджанри</w:t>
      </w:r>
      <w:proofErr w:type="spellEnd"/>
      <w:r w:rsidRPr="00DC7320">
        <w:t xml:space="preserve"> книг для формування добірок та меню.</w:t>
      </w:r>
    </w:p>
    <w:p w14:paraId="485E70D3" w14:textId="77777777" w:rsidR="002F1206" w:rsidRPr="00DC7320" w:rsidRDefault="002F1206" w:rsidP="002F1206">
      <w:r w:rsidRPr="00DC7320">
        <w:rPr>
          <w:b/>
          <w:bCs/>
        </w:rPr>
        <w:t>Компоненти:</w:t>
      </w:r>
    </w:p>
    <w:p w14:paraId="6A1B1FB9" w14:textId="77777777" w:rsidR="002F1206" w:rsidRPr="00DC7320" w:rsidRDefault="002F1206" w:rsidP="002F1206">
      <w:pPr>
        <w:numPr>
          <w:ilvl w:val="0"/>
          <w:numId w:val="29"/>
        </w:numPr>
        <w:jc w:val="left"/>
      </w:pPr>
      <w:proofErr w:type="spellStart"/>
      <w:r w:rsidRPr="00DC7320">
        <w:rPr>
          <w:b/>
          <w:bCs/>
        </w:rPr>
        <w:lastRenderedPageBreak/>
        <w:t>UserCarousel</w:t>
      </w:r>
      <w:proofErr w:type="spellEnd"/>
      <w:r w:rsidRPr="00DC7320">
        <w:t xml:space="preserve"> – </w:t>
      </w:r>
      <w:proofErr w:type="spellStart"/>
      <w:r w:rsidRPr="00DC7320">
        <w:t>слайдер</w:t>
      </w:r>
      <w:proofErr w:type="spellEnd"/>
      <w:r w:rsidRPr="00DC7320">
        <w:t>, який демонструє повідомлення, новини або акції, що динамічно завантажуються із сервера, забезпечуючи актуальну інформацію;</w:t>
      </w:r>
    </w:p>
    <w:p w14:paraId="2D9CEA94" w14:textId="77777777" w:rsidR="002F1206" w:rsidRPr="00DC7320" w:rsidRDefault="002F1206" w:rsidP="002F1206">
      <w:pPr>
        <w:numPr>
          <w:ilvl w:val="0"/>
          <w:numId w:val="29"/>
        </w:numPr>
        <w:jc w:val="left"/>
      </w:pPr>
      <w:proofErr w:type="spellStart"/>
      <w:r w:rsidRPr="00DC7320">
        <w:rPr>
          <w:b/>
          <w:bCs/>
        </w:rPr>
        <w:t>NarrowGallery</w:t>
      </w:r>
      <w:proofErr w:type="spellEnd"/>
      <w:r w:rsidRPr="00DC7320">
        <w:t xml:space="preserve"> – однорядкова галерея-</w:t>
      </w:r>
      <w:proofErr w:type="spellStart"/>
      <w:r w:rsidRPr="00DC7320">
        <w:t>слайдер</w:t>
      </w:r>
      <w:proofErr w:type="spellEnd"/>
      <w:r w:rsidRPr="00DC7320">
        <w:t>, яка відображає вибіркові книги з каталогу;</w:t>
      </w:r>
    </w:p>
    <w:p w14:paraId="77DFF898" w14:textId="77777777" w:rsidR="002F1206" w:rsidRPr="00DC7320" w:rsidRDefault="002F1206" w:rsidP="002F1206">
      <w:pPr>
        <w:numPr>
          <w:ilvl w:val="0"/>
          <w:numId w:val="29"/>
        </w:numPr>
        <w:jc w:val="left"/>
      </w:pPr>
      <w:proofErr w:type="spellStart"/>
      <w:r w:rsidRPr="00DC7320">
        <w:rPr>
          <w:b/>
          <w:bCs/>
        </w:rPr>
        <w:t>OrderBookCard</w:t>
      </w:r>
      <w:proofErr w:type="spellEnd"/>
      <w:r w:rsidRPr="00DC7320">
        <w:t xml:space="preserve"> (дочірній від </w:t>
      </w:r>
      <w:proofErr w:type="spellStart"/>
      <w:r w:rsidRPr="00DC7320">
        <w:t>NarrowGallery</w:t>
      </w:r>
      <w:proofErr w:type="spellEnd"/>
      <w:r w:rsidRPr="00DC7320">
        <w:t xml:space="preserve">) – картка книги із кнопками для додавання до кошика або, у разі адміністратора, для редагування (компонент </w:t>
      </w:r>
      <w:proofErr w:type="spellStart"/>
      <w:r w:rsidRPr="00DC7320">
        <w:rPr>
          <w:b/>
          <w:bCs/>
        </w:rPr>
        <w:t>AdminPurchaseButtons</w:t>
      </w:r>
      <w:proofErr w:type="spellEnd"/>
      <w:r w:rsidRPr="00DC7320">
        <w:t>);</w:t>
      </w:r>
    </w:p>
    <w:p w14:paraId="6650CE56" w14:textId="77777777" w:rsidR="002F1206" w:rsidRPr="00DC7320" w:rsidRDefault="002F1206" w:rsidP="002F1206">
      <w:pPr>
        <w:numPr>
          <w:ilvl w:val="0"/>
          <w:numId w:val="29"/>
        </w:numPr>
        <w:jc w:val="left"/>
      </w:pPr>
      <w:proofErr w:type="spellStart"/>
      <w:r w:rsidRPr="00DC7320">
        <w:rPr>
          <w:b/>
          <w:bCs/>
        </w:rPr>
        <w:t>Menu</w:t>
      </w:r>
      <w:proofErr w:type="spellEnd"/>
      <w:r w:rsidRPr="00DC7320">
        <w:t xml:space="preserve"> – головне меню, що містить навігаційні посилання на різні сторінки, а також компоненти:</w:t>
      </w:r>
    </w:p>
    <w:p w14:paraId="4508A178" w14:textId="77777777" w:rsidR="002F1206" w:rsidRPr="00DC7320" w:rsidRDefault="002F1206" w:rsidP="002F1206">
      <w:pPr>
        <w:numPr>
          <w:ilvl w:val="1"/>
          <w:numId w:val="29"/>
        </w:numPr>
        <w:jc w:val="left"/>
      </w:pPr>
      <w:proofErr w:type="spellStart"/>
      <w:r w:rsidRPr="00DC7320">
        <w:rPr>
          <w:b/>
          <w:bCs/>
        </w:rPr>
        <w:t>CartIcon</w:t>
      </w:r>
      <w:proofErr w:type="spellEnd"/>
      <w:r w:rsidRPr="00DC7320">
        <w:t xml:space="preserve"> – іконка корзини з відображенням поточної кількості товарів;</w:t>
      </w:r>
    </w:p>
    <w:p w14:paraId="77274578" w14:textId="77777777" w:rsidR="002F1206" w:rsidRPr="00DC7320" w:rsidRDefault="002F1206" w:rsidP="002F1206">
      <w:pPr>
        <w:numPr>
          <w:ilvl w:val="1"/>
          <w:numId w:val="29"/>
        </w:numPr>
        <w:jc w:val="left"/>
      </w:pPr>
      <w:proofErr w:type="spellStart"/>
      <w:r w:rsidRPr="00DC7320">
        <w:rPr>
          <w:b/>
          <w:bCs/>
        </w:rPr>
        <w:t>UserMenu</w:t>
      </w:r>
      <w:proofErr w:type="spellEnd"/>
      <w:r w:rsidRPr="00DC7320">
        <w:t xml:space="preserve"> – панель для входу, реєстрації або відображення імені користувача із можливістю виходу;</w:t>
      </w:r>
    </w:p>
    <w:p w14:paraId="38A0F45F" w14:textId="77777777" w:rsidR="002F1206" w:rsidRPr="00DC7320" w:rsidRDefault="002F1206" w:rsidP="002F1206">
      <w:pPr>
        <w:numPr>
          <w:ilvl w:val="1"/>
          <w:numId w:val="29"/>
        </w:numPr>
        <w:jc w:val="left"/>
      </w:pPr>
      <w:proofErr w:type="spellStart"/>
      <w:r w:rsidRPr="00DC7320">
        <w:rPr>
          <w:b/>
          <w:bCs/>
        </w:rPr>
        <w:t>GenreDropdown</w:t>
      </w:r>
      <w:proofErr w:type="spellEnd"/>
      <w:r w:rsidRPr="00DC7320">
        <w:t xml:space="preserve"> – випадаюче меню з жанрами і </w:t>
      </w:r>
      <w:proofErr w:type="spellStart"/>
      <w:r w:rsidRPr="00DC7320">
        <w:t>піджанрами</w:t>
      </w:r>
      <w:proofErr w:type="spellEnd"/>
      <w:r w:rsidRPr="00DC7320">
        <w:t>, вибір яких спрямовує користувача на сторінку каталогу із застосуванням відповідних фільтрів;</w:t>
      </w:r>
    </w:p>
    <w:p w14:paraId="11CBAA05" w14:textId="77777777" w:rsidR="002F1206" w:rsidRPr="00DC7320" w:rsidRDefault="002F1206" w:rsidP="002F1206">
      <w:pPr>
        <w:numPr>
          <w:ilvl w:val="0"/>
          <w:numId w:val="29"/>
        </w:numPr>
        <w:jc w:val="left"/>
      </w:pPr>
      <w:proofErr w:type="spellStart"/>
      <w:r w:rsidRPr="00DC7320">
        <w:rPr>
          <w:b/>
          <w:bCs/>
        </w:rPr>
        <w:t>Footer</w:t>
      </w:r>
      <w:proofErr w:type="spellEnd"/>
      <w:r w:rsidRPr="00DC7320">
        <w:t xml:space="preserve"> – футер, який дублює частину посилань головного меню, а також містить контакти та набір логотипів довіри (компонент </w:t>
      </w:r>
      <w:proofErr w:type="spellStart"/>
      <w:r w:rsidRPr="00DC7320">
        <w:rPr>
          <w:b/>
          <w:bCs/>
        </w:rPr>
        <w:t>TrustLogo</w:t>
      </w:r>
      <w:proofErr w:type="spellEnd"/>
      <w:r w:rsidRPr="00DC7320">
        <w:t>).</w:t>
      </w:r>
    </w:p>
    <w:p w14:paraId="4D463C8F" w14:textId="77777777" w:rsidR="002F1206" w:rsidRPr="00636C1F" w:rsidRDefault="002F1206" w:rsidP="002F1206">
      <w:pPr>
        <w:pStyle w:val="a9"/>
        <w:numPr>
          <w:ilvl w:val="0"/>
          <w:numId w:val="39"/>
        </w:numPr>
        <w:jc w:val="left"/>
        <w:rPr>
          <w:b/>
          <w:bCs/>
        </w:rPr>
      </w:pPr>
      <w:r w:rsidRPr="00636C1F">
        <w:rPr>
          <w:b/>
          <w:bCs/>
        </w:rPr>
        <w:t>Сторінки входу та реєстрації</w:t>
      </w:r>
    </w:p>
    <w:p w14:paraId="1A8E2360" w14:textId="77777777" w:rsidR="002F1206" w:rsidRPr="00DC7320" w:rsidRDefault="002F1206" w:rsidP="002F1206">
      <w:r w:rsidRPr="00DC7320">
        <w:rPr>
          <w:b/>
          <w:bCs/>
        </w:rPr>
        <w:t>Призначення:</w:t>
      </w:r>
      <w:r w:rsidRPr="00DC7320">
        <w:br/>
        <w:t>Реалізовані одним динамічним компонентом, який залежно від стану відображає форму входу або реєстрації.</w:t>
      </w:r>
    </w:p>
    <w:p w14:paraId="59EFE327" w14:textId="77777777" w:rsidR="002F1206" w:rsidRPr="00DC7320" w:rsidRDefault="002F1206" w:rsidP="002F1206">
      <w:r w:rsidRPr="00DC7320">
        <w:rPr>
          <w:b/>
          <w:bCs/>
        </w:rPr>
        <w:t>Використовувані контексти:</w:t>
      </w:r>
    </w:p>
    <w:p w14:paraId="62EA41BB" w14:textId="77777777" w:rsidR="002F1206" w:rsidRPr="00DC7320" w:rsidRDefault="002F1206" w:rsidP="002F1206">
      <w:pPr>
        <w:numPr>
          <w:ilvl w:val="0"/>
          <w:numId w:val="30"/>
        </w:numPr>
        <w:jc w:val="left"/>
      </w:pPr>
      <w:proofErr w:type="spellStart"/>
      <w:r w:rsidRPr="00DC7320">
        <w:rPr>
          <w:b/>
          <w:bCs/>
        </w:rPr>
        <w:lastRenderedPageBreak/>
        <w:t>UsersContext</w:t>
      </w:r>
      <w:proofErr w:type="spellEnd"/>
      <w:r w:rsidRPr="00DC7320">
        <w:t xml:space="preserve"> – для перевірки існування користувача та додавання нових записів;</w:t>
      </w:r>
    </w:p>
    <w:p w14:paraId="4FE898B8" w14:textId="77777777" w:rsidR="002F1206" w:rsidRPr="00DC7320" w:rsidRDefault="002F1206" w:rsidP="002F1206">
      <w:pPr>
        <w:numPr>
          <w:ilvl w:val="0"/>
          <w:numId w:val="30"/>
        </w:numPr>
        <w:jc w:val="left"/>
      </w:pPr>
      <w:proofErr w:type="spellStart"/>
      <w:r w:rsidRPr="00DC7320">
        <w:rPr>
          <w:b/>
          <w:bCs/>
        </w:rPr>
        <w:t>UserContext</w:t>
      </w:r>
      <w:proofErr w:type="spellEnd"/>
      <w:r w:rsidRPr="00DC7320">
        <w:t xml:space="preserve"> – для збереження стану авторизації.</w:t>
      </w:r>
    </w:p>
    <w:p w14:paraId="2937B95D" w14:textId="77777777" w:rsidR="002F1206" w:rsidRPr="00DC7320" w:rsidRDefault="002F1206" w:rsidP="002F1206">
      <w:r w:rsidRPr="00DC7320">
        <w:rPr>
          <w:b/>
          <w:bCs/>
        </w:rPr>
        <w:t>Компоненти:</w:t>
      </w:r>
    </w:p>
    <w:p w14:paraId="59CEFB8D" w14:textId="77777777" w:rsidR="002F1206" w:rsidRPr="00DC7320" w:rsidRDefault="002F1206" w:rsidP="002F1206">
      <w:pPr>
        <w:numPr>
          <w:ilvl w:val="0"/>
          <w:numId w:val="31"/>
        </w:numPr>
        <w:jc w:val="left"/>
      </w:pPr>
      <w:proofErr w:type="spellStart"/>
      <w:r w:rsidRPr="00DC7320">
        <w:rPr>
          <w:b/>
          <w:bCs/>
        </w:rPr>
        <w:t>LogInForm</w:t>
      </w:r>
      <w:proofErr w:type="spellEnd"/>
      <w:r w:rsidRPr="00DC7320">
        <w:t xml:space="preserve"> – форма для введення облікових даних та авторизації;</w:t>
      </w:r>
    </w:p>
    <w:p w14:paraId="74953719" w14:textId="77777777" w:rsidR="002F1206" w:rsidRPr="00DC7320" w:rsidRDefault="002F1206" w:rsidP="002F1206">
      <w:pPr>
        <w:numPr>
          <w:ilvl w:val="0"/>
          <w:numId w:val="31"/>
        </w:numPr>
        <w:jc w:val="left"/>
      </w:pPr>
      <w:proofErr w:type="spellStart"/>
      <w:r w:rsidRPr="00DC7320">
        <w:rPr>
          <w:b/>
          <w:bCs/>
        </w:rPr>
        <w:t>SignUpForm</w:t>
      </w:r>
      <w:proofErr w:type="spellEnd"/>
      <w:r w:rsidRPr="00DC7320">
        <w:t xml:space="preserve"> – форма реєстрації нового користувача із валідацією введених даних;</w:t>
      </w:r>
    </w:p>
    <w:p w14:paraId="1B6FA2FC" w14:textId="77777777" w:rsidR="002F1206" w:rsidRPr="00DC7320" w:rsidRDefault="002F1206" w:rsidP="002F1206">
      <w:pPr>
        <w:numPr>
          <w:ilvl w:val="0"/>
          <w:numId w:val="31"/>
        </w:numPr>
        <w:jc w:val="left"/>
      </w:pPr>
      <w:r w:rsidRPr="00DC7320">
        <w:t xml:space="preserve">Обидві форми базуються на загальному компоненті </w:t>
      </w:r>
      <w:proofErr w:type="spellStart"/>
      <w:r w:rsidRPr="00DC7320">
        <w:rPr>
          <w:b/>
          <w:bCs/>
        </w:rPr>
        <w:t>CustomForm</w:t>
      </w:r>
      <w:proofErr w:type="spellEnd"/>
      <w:r w:rsidRPr="00DC7320">
        <w:t xml:space="preserve">, який забезпечує уніфіковану обробку вводу, </w:t>
      </w:r>
      <w:proofErr w:type="spellStart"/>
      <w:r w:rsidRPr="00DC7320">
        <w:t>валідацію</w:t>
      </w:r>
      <w:proofErr w:type="spellEnd"/>
      <w:r w:rsidRPr="00DC7320">
        <w:t xml:space="preserve"> та подачу даних.</w:t>
      </w:r>
    </w:p>
    <w:p w14:paraId="24CC5C6A" w14:textId="77777777" w:rsidR="002F1206" w:rsidRPr="00636C1F" w:rsidRDefault="002F1206" w:rsidP="002F1206">
      <w:pPr>
        <w:pStyle w:val="a9"/>
        <w:numPr>
          <w:ilvl w:val="0"/>
          <w:numId w:val="39"/>
        </w:numPr>
        <w:jc w:val="left"/>
        <w:rPr>
          <w:b/>
          <w:bCs/>
        </w:rPr>
      </w:pPr>
      <w:r w:rsidRPr="00636C1F">
        <w:rPr>
          <w:b/>
          <w:bCs/>
        </w:rPr>
        <w:t>Сторінка каталогу книг</w:t>
      </w:r>
    </w:p>
    <w:p w14:paraId="4F021132" w14:textId="77777777" w:rsidR="002F1206" w:rsidRPr="00DC7320" w:rsidRDefault="002F1206" w:rsidP="002F1206">
      <w:r w:rsidRPr="00DC7320">
        <w:rPr>
          <w:b/>
          <w:bCs/>
        </w:rPr>
        <w:t>Призначення:</w:t>
      </w:r>
      <w:r w:rsidRPr="00DC7320">
        <w:br/>
        <w:t>Забезпечує перегляд, пошук і фільтрацію книжок із каталогу.</w:t>
      </w:r>
    </w:p>
    <w:p w14:paraId="1D5A77F8" w14:textId="77777777" w:rsidR="002F1206" w:rsidRPr="00DC7320" w:rsidRDefault="002F1206" w:rsidP="002F1206">
      <w:r w:rsidRPr="00DC7320">
        <w:rPr>
          <w:b/>
          <w:bCs/>
        </w:rPr>
        <w:t>Використовувані контексти:</w:t>
      </w:r>
    </w:p>
    <w:p w14:paraId="32B91F8A" w14:textId="77777777" w:rsidR="002F1206" w:rsidRPr="00DC7320" w:rsidRDefault="002F1206" w:rsidP="002F1206">
      <w:pPr>
        <w:numPr>
          <w:ilvl w:val="0"/>
          <w:numId w:val="32"/>
        </w:numPr>
        <w:jc w:val="left"/>
      </w:pPr>
      <w:proofErr w:type="spellStart"/>
      <w:r w:rsidRPr="00DC7320">
        <w:rPr>
          <w:b/>
          <w:bCs/>
        </w:rPr>
        <w:t>BooksContext</w:t>
      </w:r>
      <w:proofErr w:type="spellEnd"/>
      <w:r w:rsidRPr="00DC7320">
        <w:t xml:space="preserve"> – каталог книжок;</w:t>
      </w:r>
    </w:p>
    <w:p w14:paraId="02FBBEB0" w14:textId="77777777" w:rsidR="002F1206" w:rsidRPr="00DC7320" w:rsidRDefault="002F1206" w:rsidP="002F1206">
      <w:pPr>
        <w:numPr>
          <w:ilvl w:val="0"/>
          <w:numId w:val="32"/>
        </w:numPr>
        <w:jc w:val="left"/>
      </w:pPr>
      <w:proofErr w:type="spellStart"/>
      <w:r w:rsidRPr="00DC7320">
        <w:rPr>
          <w:b/>
          <w:bCs/>
        </w:rPr>
        <w:t>UsersContext</w:t>
      </w:r>
      <w:proofErr w:type="spellEnd"/>
      <w:r w:rsidRPr="00DC7320">
        <w:t xml:space="preserve"> та </w:t>
      </w:r>
      <w:proofErr w:type="spellStart"/>
      <w:r w:rsidRPr="00DC7320">
        <w:rPr>
          <w:b/>
          <w:bCs/>
        </w:rPr>
        <w:t>UserContext</w:t>
      </w:r>
      <w:proofErr w:type="spellEnd"/>
      <w:r w:rsidRPr="00DC7320">
        <w:t xml:space="preserve"> – для персоналізації;</w:t>
      </w:r>
    </w:p>
    <w:p w14:paraId="0ECF1957" w14:textId="77777777" w:rsidR="002F1206" w:rsidRPr="00DC7320" w:rsidRDefault="002F1206" w:rsidP="002F1206">
      <w:pPr>
        <w:numPr>
          <w:ilvl w:val="0"/>
          <w:numId w:val="32"/>
        </w:numPr>
        <w:jc w:val="left"/>
      </w:pPr>
      <w:proofErr w:type="spellStart"/>
      <w:r w:rsidRPr="00DC7320">
        <w:rPr>
          <w:b/>
          <w:bCs/>
        </w:rPr>
        <w:t>CartContext</w:t>
      </w:r>
      <w:proofErr w:type="spellEnd"/>
      <w:r w:rsidRPr="00DC7320">
        <w:t xml:space="preserve"> – для управління кошиком;</w:t>
      </w:r>
    </w:p>
    <w:p w14:paraId="3A0BE950" w14:textId="77777777" w:rsidR="002F1206" w:rsidRPr="00DC7320" w:rsidRDefault="002F1206" w:rsidP="002F1206">
      <w:pPr>
        <w:numPr>
          <w:ilvl w:val="0"/>
          <w:numId w:val="32"/>
        </w:numPr>
        <w:jc w:val="left"/>
      </w:pPr>
      <w:proofErr w:type="spellStart"/>
      <w:r w:rsidRPr="00DC7320">
        <w:rPr>
          <w:b/>
          <w:bCs/>
        </w:rPr>
        <w:t>GenresContext</w:t>
      </w:r>
      <w:proofErr w:type="spellEnd"/>
      <w:r w:rsidRPr="00DC7320">
        <w:t xml:space="preserve"> – інформація про жанри;</w:t>
      </w:r>
    </w:p>
    <w:p w14:paraId="76027036" w14:textId="77777777" w:rsidR="002F1206" w:rsidRPr="00DC7320" w:rsidRDefault="002F1206" w:rsidP="002F1206">
      <w:pPr>
        <w:numPr>
          <w:ilvl w:val="0"/>
          <w:numId w:val="32"/>
        </w:numPr>
        <w:jc w:val="left"/>
      </w:pPr>
      <w:proofErr w:type="spellStart"/>
      <w:r w:rsidRPr="00DC7320">
        <w:rPr>
          <w:b/>
          <w:bCs/>
        </w:rPr>
        <w:t>AuthorsContext</w:t>
      </w:r>
      <w:proofErr w:type="spellEnd"/>
      <w:r w:rsidRPr="00DC7320">
        <w:t xml:space="preserve">, </w:t>
      </w:r>
      <w:proofErr w:type="spellStart"/>
      <w:r w:rsidRPr="00DC7320">
        <w:rPr>
          <w:b/>
          <w:bCs/>
        </w:rPr>
        <w:t>CoversContext</w:t>
      </w:r>
      <w:proofErr w:type="spellEnd"/>
      <w:r w:rsidRPr="00DC7320">
        <w:t xml:space="preserve">, </w:t>
      </w:r>
      <w:proofErr w:type="spellStart"/>
      <w:r w:rsidRPr="00DC7320">
        <w:rPr>
          <w:b/>
          <w:bCs/>
        </w:rPr>
        <w:t>PublishersContext</w:t>
      </w:r>
      <w:proofErr w:type="spellEnd"/>
      <w:r w:rsidRPr="00DC7320">
        <w:t xml:space="preserve"> – додаткові контексти, які надають інформацію про авторів, обкладинки та видавництва відповідно.</w:t>
      </w:r>
    </w:p>
    <w:p w14:paraId="5697B2C3" w14:textId="77777777" w:rsidR="002F1206" w:rsidRPr="00DC7320" w:rsidRDefault="002F1206" w:rsidP="002F1206">
      <w:r w:rsidRPr="00DC7320">
        <w:rPr>
          <w:b/>
          <w:bCs/>
        </w:rPr>
        <w:t>Компоненти:</w:t>
      </w:r>
    </w:p>
    <w:p w14:paraId="14B1D974" w14:textId="77777777" w:rsidR="002F1206" w:rsidRPr="00DC7320" w:rsidRDefault="002F1206" w:rsidP="002F1206">
      <w:pPr>
        <w:numPr>
          <w:ilvl w:val="0"/>
          <w:numId w:val="33"/>
        </w:numPr>
        <w:jc w:val="left"/>
      </w:pPr>
      <w:proofErr w:type="spellStart"/>
      <w:r w:rsidRPr="00DC7320">
        <w:rPr>
          <w:b/>
          <w:bCs/>
        </w:rPr>
        <w:t>Search</w:t>
      </w:r>
      <w:proofErr w:type="spellEnd"/>
      <w:r w:rsidRPr="00DC7320">
        <w:t xml:space="preserve"> – поле введення пошукового запиту;</w:t>
      </w:r>
    </w:p>
    <w:p w14:paraId="05EFFF3A" w14:textId="77777777" w:rsidR="002F1206" w:rsidRPr="00DC7320" w:rsidRDefault="002F1206" w:rsidP="002F1206">
      <w:pPr>
        <w:numPr>
          <w:ilvl w:val="0"/>
          <w:numId w:val="33"/>
        </w:numPr>
        <w:jc w:val="left"/>
      </w:pPr>
      <w:proofErr w:type="spellStart"/>
      <w:r w:rsidRPr="00DC7320">
        <w:rPr>
          <w:b/>
          <w:bCs/>
        </w:rPr>
        <w:lastRenderedPageBreak/>
        <w:t>FilterBar</w:t>
      </w:r>
      <w:proofErr w:type="spellEnd"/>
      <w:r w:rsidRPr="00DC7320">
        <w:t xml:space="preserve"> – панель фільтрів, реалізована як </w:t>
      </w:r>
      <w:proofErr w:type="spellStart"/>
      <w:r w:rsidRPr="00DC7320">
        <w:t>OffCanvas</w:t>
      </w:r>
      <w:proofErr w:type="spellEnd"/>
      <w:r w:rsidRPr="00DC7320">
        <w:t xml:space="preserve">, що складається з кількох </w:t>
      </w:r>
      <w:proofErr w:type="spellStart"/>
      <w:r w:rsidRPr="00DC7320">
        <w:t>підкомпонентів</w:t>
      </w:r>
      <w:proofErr w:type="spellEnd"/>
      <w:r w:rsidRPr="00DC7320">
        <w:t>:</w:t>
      </w:r>
    </w:p>
    <w:p w14:paraId="631EFD81" w14:textId="77777777" w:rsidR="002F1206" w:rsidRPr="00DC7320" w:rsidRDefault="002F1206" w:rsidP="002F1206">
      <w:pPr>
        <w:numPr>
          <w:ilvl w:val="1"/>
          <w:numId w:val="33"/>
        </w:numPr>
        <w:jc w:val="left"/>
      </w:pPr>
      <w:proofErr w:type="spellStart"/>
      <w:r w:rsidRPr="00DC7320">
        <w:rPr>
          <w:b/>
          <w:bCs/>
        </w:rPr>
        <w:t>FilterSection</w:t>
      </w:r>
      <w:proofErr w:type="spellEnd"/>
      <w:r w:rsidRPr="00DC7320">
        <w:t xml:space="preserve"> – контейнер для груп фільтрів, який дозволяє згорнути або розгорнути вміст;</w:t>
      </w:r>
    </w:p>
    <w:p w14:paraId="36F028DD" w14:textId="77777777" w:rsidR="002F1206" w:rsidRPr="00DC7320" w:rsidRDefault="002F1206" w:rsidP="002F1206">
      <w:pPr>
        <w:numPr>
          <w:ilvl w:val="1"/>
          <w:numId w:val="33"/>
        </w:numPr>
        <w:jc w:val="left"/>
      </w:pPr>
      <w:proofErr w:type="spellStart"/>
      <w:r w:rsidRPr="00DC7320">
        <w:rPr>
          <w:b/>
          <w:bCs/>
        </w:rPr>
        <w:t>ToggleList</w:t>
      </w:r>
      <w:proofErr w:type="spellEnd"/>
      <w:r w:rsidRPr="00DC7320">
        <w:t xml:space="preserve"> – список категорій з перемикачами (наприклад, видавництва);</w:t>
      </w:r>
    </w:p>
    <w:p w14:paraId="365C6873" w14:textId="77777777" w:rsidR="002F1206" w:rsidRPr="00DC7320" w:rsidRDefault="002F1206" w:rsidP="002F1206">
      <w:pPr>
        <w:numPr>
          <w:ilvl w:val="1"/>
          <w:numId w:val="33"/>
        </w:numPr>
        <w:jc w:val="left"/>
      </w:pPr>
      <w:proofErr w:type="spellStart"/>
      <w:r w:rsidRPr="00DC7320">
        <w:rPr>
          <w:b/>
          <w:bCs/>
        </w:rPr>
        <w:t>PriceRange</w:t>
      </w:r>
      <w:proofErr w:type="spellEnd"/>
      <w:r w:rsidRPr="00DC7320">
        <w:t xml:space="preserve"> – два поля введення для задання діапазону цін із контролем коректності введення;</w:t>
      </w:r>
    </w:p>
    <w:p w14:paraId="121FC62B" w14:textId="77777777" w:rsidR="002F1206" w:rsidRPr="00DC7320" w:rsidRDefault="002F1206" w:rsidP="002F1206">
      <w:pPr>
        <w:numPr>
          <w:ilvl w:val="1"/>
          <w:numId w:val="33"/>
        </w:numPr>
        <w:jc w:val="left"/>
      </w:pPr>
      <w:proofErr w:type="spellStart"/>
      <w:r w:rsidRPr="00DC7320">
        <w:rPr>
          <w:b/>
          <w:bCs/>
        </w:rPr>
        <w:t>GenreList</w:t>
      </w:r>
      <w:proofErr w:type="spellEnd"/>
      <w:r w:rsidRPr="00DC7320">
        <w:t xml:space="preserve"> – містить </w:t>
      </w:r>
      <w:proofErr w:type="spellStart"/>
      <w:r w:rsidRPr="00DC7320">
        <w:rPr>
          <w:b/>
          <w:bCs/>
        </w:rPr>
        <w:t>GenreAccordion</w:t>
      </w:r>
      <w:proofErr w:type="spellEnd"/>
      <w:r w:rsidRPr="00DC7320">
        <w:t xml:space="preserve"> для вибору жанрів, а також набір кнопок для видалення вибраних жанрів;</w:t>
      </w:r>
    </w:p>
    <w:p w14:paraId="6802108C" w14:textId="77777777" w:rsidR="002F1206" w:rsidRPr="00DC7320" w:rsidRDefault="002F1206" w:rsidP="002F1206">
      <w:pPr>
        <w:numPr>
          <w:ilvl w:val="0"/>
          <w:numId w:val="33"/>
        </w:numPr>
        <w:jc w:val="left"/>
      </w:pPr>
      <w:proofErr w:type="spellStart"/>
      <w:r w:rsidRPr="00DC7320">
        <w:rPr>
          <w:b/>
          <w:bCs/>
        </w:rPr>
        <w:t>WideGallery</w:t>
      </w:r>
      <w:proofErr w:type="spellEnd"/>
      <w:r w:rsidRPr="00DC7320">
        <w:t xml:space="preserve"> – галерея для відображення результатів пошуку і фільтрації з частковим завантаженням (</w:t>
      </w:r>
      <w:proofErr w:type="spellStart"/>
      <w:r w:rsidRPr="00DC7320">
        <w:t>підвантаженням</w:t>
      </w:r>
      <w:proofErr w:type="spellEnd"/>
      <w:r w:rsidRPr="00DC7320">
        <w:t>) книг.</w:t>
      </w:r>
    </w:p>
    <w:p w14:paraId="3241BC27" w14:textId="77777777" w:rsidR="002F1206" w:rsidRPr="00636C1F" w:rsidRDefault="002F1206" w:rsidP="002F1206">
      <w:pPr>
        <w:pStyle w:val="a9"/>
        <w:numPr>
          <w:ilvl w:val="0"/>
          <w:numId w:val="39"/>
        </w:numPr>
        <w:jc w:val="left"/>
        <w:rPr>
          <w:b/>
          <w:bCs/>
        </w:rPr>
      </w:pPr>
      <w:r w:rsidRPr="00636C1F">
        <w:rPr>
          <w:b/>
          <w:bCs/>
        </w:rPr>
        <w:t>Сторінка даних про книгу</w:t>
      </w:r>
    </w:p>
    <w:p w14:paraId="1EDBF039" w14:textId="77777777" w:rsidR="002F1206" w:rsidRPr="00DC7320" w:rsidRDefault="002F1206" w:rsidP="002F1206">
      <w:r w:rsidRPr="00DC7320">
        <w:rPr>
          <w:b/>
          <w:bCs/>
        </w:rPr>
        <w:t>Призначення:</w:t>
      </w:r>
      <w:r w:rsidRPr="00DC7320">
        <w:br/>
        <w:t>Відображення детальної інформації про конкретну книгу.</w:t>
      </w:r>
    </w:p>
    <w:p w14:paraId="769B7C31" w14:textId="77777777" w:rsidR="002F1206" w:rsidRPr="00DC7320" w:rsidRDefault="002F1206" w:rsidP="002F1206">
      <w:r w:rsidRPr="00DC7320">
        <w:rPr>
          <w:b/>
          <w:bCs/>
        </w:rPr>
        <w:t>Використовувані контексти:</w:t>
      </w:r>
    </w:p>
    <w:p w14:paraId="45F85A90" w14:textId="77777777" w:rsidR="002F1206" w:rsidRPr="00DC7320" w:rsidRDefault="002F1206" w:rsidP="002F1206">
      <w:pPr>
        <w:numPr>
          <w:ilvl w:val="0"/>
          <w:numId w:val="34"/>
        </w:numPr>
        <w:jc w:val="left"/>
      </w:pPr>
      <w:proofErr w:type="spellStart"/>
      <w:r w:rsidRPr="00DC7320">
        <w:rPr>
          <w:b/>
          <w:bCs/>
        </w:rPr>
        <w:t>UserContext</w:t>
      </w:r>
      <w:proofErr w:type="spellEnd"/>
      <w:r w:rsidRPr="00DC7320">
        <w:t xml:space="preserve"> – стан поточного користувача;</w:t>
      </w:r>
    </w:p>
    <w:p w14:paraId="63B71C67" w14:textId="77777777" w:rsidR="002F1206" w:rsidRPr="00DC7320" w:rsidRDefault="002F1206" w:rsidP="002F1206">
      <w:pPr>
        <w:numPr>
          <w:ilvl w:val="0"/>
          <w:numId w:val="34"/>
        </w:numPr>
        <w:jc w:val="left"/>
      </w:pPr>
      <w:proofErr w:type="spellStart"/>
      <w:r w:rsidRPr="00DC7320">
        <w:rPr>
          <w:b/>
          <w:bCs/>
        </w:rPr>
        <w:t>BookContext</w:t>
      </w:r>
      <w:proofErr w:type="spellEnd"/>
      <w:r w:rsidRPr="00DC7320">
        <w:t xml:space="preserve"> – інформація про книгу, що переглядається.</w:t>
      </w:r>
    </w:p>
    <w:p w14:paraId="02C9904F" w14:textId="77777777" w:rsidR="002F1206" w:rsidRPr="00DC7320" w:rsidRDefault="002F1206" w:rsidP="002F1206">
      <w:r w:rsidRPr="00DC7320">
        <w:rPr>
          <w:b/>
          <w:bCs/>
        </w:rPr>
        <w:t>Компоненти:</w:t>
      </w:r>
    </w:p>
    <w:p w14:paraId="09B1E7F7" w14:textId="77777777" w:rsidR="002F1206" w:rsidRPr="00DC7320" w:rsidRDefault="002F1206" w:rsidP="002F1206">
      <w:pPr>
        <w:numPr>
          <w:ilvl w:val="0"/>
          <w:numId w:val="35"/>
        </w:numPr>
        <w:jc w:val="left"/>
      </w:pPr>
      <w:r w:rsidRPr="00DC7320">
        <w:t>Набір заголовків і текстових блоків для відображення метаданих та опису книги;</w:t>
      </w:r>
    </w:p>
    <w:p w14:paraId="091CAA3B" w14:textId="77777777" w:rsidR="002F1206" w:rsidRPr="00DC7320" w:rsidRDefault="002F1206" w:rsidP="002F1206">
      <w:pPr>
        <w:numPr>
          <w:ilvl w:val="0"/>
          <w:numId w:val="35"/>
        </w:numPr>
        <w:jc w:val="left"/>
      </w:pPr>
      <w:proofErr w:type="spellStart"/>
      <w:r w:rsidRPr="00DC7320">
        <w:rPr>
          <w:b/>
          <w:bCs/>
        </w:rPr>
        <w:t>AdminPurchaseButtons</w:t>
      </w:r>
      <w:proofErr w:type="spellEnd"/>
      <w:r w:rsidRPr="00DC7320">
        <w:t xml:space="preserve"> – кнопки для додавання до кошика або редагування книги (для адміністратора);</w:t>
      </w:r>
    </w:p>
    <w:p w14:paraId="2BBB4615" w14:textId="77777777" w:rsidR="002F1206" w:rsidRPr="00DC7320" w:rsidRDefault="002F1206" w:rsidP="002F1206">
      <w:pPr>
        <w:numPr>
          <w:ilvl w:val="0"/>
          <w:numId w:val="35"/>
        </w:numPr>
        <w:jc w:val="left"/>
      </w:pPr>
      <w:proofErr w:type="spellStart"/>
      <w:r w:rsidRPr="00DC7320">
        <w:rPr>
          <w:b/>
          <w:bCs/>
        </w:rPr>
        <w:t>NarrowGallery</w:t>
      </w:r>
      <w:proofErr w:type="spellEnd"/>
      <w:r w:rsidRPr="00DC7320">
        <w:t xml:space="preserve"> – галерея рекомендацій з подібних книг.</w:t>
      </w:r>
    </w:p>
    <w:p w14:paraId="4A7C681A" w14:textId="77777777" w:rsidR="002F1206" w:rsidRPr="00636C1F" w:rsidRDefault="002F1206" w:rsidP="002F1206">
      <w:pPr>
        <w:pStyle w:val="a9"/>
        <w:numPr>
          <w:ilvl w:val="0"/>
          <w:numId w:val="39"/>
        </w:numPr>
        <w:jc w:val="left"/>
        <w:rPr>
          <w:b/>
          <w:bCs/>
        </w:rPr>
      </w:pPr>
      <w:r w:rsidRPr="00636C1F">
        <w:rPr>
          <w:b/>
          <w:bCs/>
        </w:rPr>
        <w:lastRenderedPageBreak/>
        <w:t>Сторінка редагування даних про книгу</w:t>
      </w:r>
    </w:p>
    <w:p w14:paraId="21B2838A" w14:textId="77777777" w:rsidR="002F1206" w:rsidRPr="00DC7320" w:rsidRDefault="002F1206" w:rsidP="002F1206">
      <w:r w:rsidRPr="00DC7320">
        <w:rPr>
          <w:b/>
          <w:bCs/>
        </w:rPr>
        <w:t>Призначення:</w:t>
      </w:r>
      <w:r w:rsidRPr="00DC7320">
        <w:br/>
        <w:t>Дозволяє вводити або змінювати інформацію про книгу.</w:t>
      </w:r>
    </w:p>
    <w:p w14:paraId="586D13A8" w14:textId="77777777" w:rsidR="002F1206" w:rsidRPr="00DC7320" w:rsidRDefault="002F1206" w:rsidP="002F1206">
      <w:r w:rsidRPr="00DC7320">
        <w:rPr>
          <w:b/>
          <w:bCs/>
        </w:rPr>
        <w:t>Використовувані контексти:</w:t>
      </w:r>
    </w:p>
    <w:p w14:paraId="6B97FBA8" w14:textId="77777777" w:rsidR="002F1206" w:rsidRPr="00DC7320" w:rsidRDefault="002F1206" w:rsidP="002F1206">
      <w:pPr>
        <w:numPr>
          <w:ilvl w:val="0"/>
          <w:numId w:val="36"/>
        </w:numPr>
        <w:jc w:val="left"/>
      </w:pPr>
      <w:proofErr w:type="spellStart"/>
      <w:r w:rsidRPr="00DC7320">
        <w:rPr>
          <w:b/>
          <w:bCs/>
        </w:rPr>
        <w:t>BookContext</w:t>
      </w:r>
      <w:proofErr w:type="spellEnd"/>
      <w:r w:rsidRPr="00DC7320">
        <w:t xml:space="preserve"> – забезпечує початкові дані для форми і збереження змін.</w:t>
      </w:r>
    </w:p>
    <w:p w14:paraId="409E3DE3" w14:textId="77777777" w:rsidR="002F1206" w:rsidRPr="00DC7320" w:rsidRDefault="002F1206" w:rsidP="002F1206">
      <w:r w:rsidRPr="00DC7320">
        <w:rPr>
          <w:b/>
          <w:bCs/>
        </w:rPr>
        <w:t>Компоненти:</w:t>
      </w:r>
    </w:p>
    <w:p w14:paraId="11B91000" w14:textId="77777777" w:rsidR="002F1206" w:rsidRPr="00DC7320" w:rsidRDefault="002F1206" w:rsidP="002F1206">
      <w:pPr>
        <w:numPr>
          <w:ilvl w:val="0"/>
          <w:numId w:val="37"/>
        </w:numPr>
        <w:jc w:val="left"/>
      </w:pPr>
      <w:proofErr w:type="spellStart"/>
      <w:r w:rsidRPr="00DC7320">
        <w:rPr>
          <w:b/>
          <w:bCs/>
        </w:rPr>
        <w:t>CustomForm</w:t>
      </w:r>
      <w:proofErr w:type="spellEnd"/>
      <w:r w:rsidRPr="00DC7320">
        <w:t xml:space="preserve"> – спеціалізована форма для введення даних про книгу, що підтримує </w:t>
      </w:r>
      <w:proofErr w:type="spellStart"/>
      <w:r w:rsidRPr="00DC7320">
        <w:t>валідацію</w:t>
      </w:r>
      <w:proofErr w:type="spellEnd"/>
      <w:r w:rsidRPr="00DC7320">
        <w:t xml:space="preserve"> та ініціалізацію полів початковими значеннями у разі редагування існуючої книги.</w:t>
      </w:r>
    </w:p>
    <w:p w14:paraId="03A77E03" w14:textId="77777777" w:rsidR="002F1206" w:rsidRPr="00636C1F" w:rsidRDefault="002F1206" w:rsidP="002F1206">
      <w:pPr>
        <w:pStyle w:val="a9"/>
        <w:numPr>
          <w:ilvl w:val="0"/>
          <w:numId w:val="39"/>
        </w:numPr>
        <w:jc w:val="left"/>
        <w:rPr>
          <w:b/>
          <w:bCs/>
        </w:rPr>
      </w:pPr>
      <w:r w:rsidRPr="00636C1F">
        <w:rPr>
          <w:b/>
          <w:bCs/>
        </w:rPr>
        <w:t>Інформаційні та новинні сторінки</w:t>
      </w:r>
    </w:p>
    <w:p w14:paraId="4B99DA6F" w14:textId="77777777" w:rsidR="002F1206" w:rsidRPr="00DC7320" w:rsidRDefault="002F1206" w:rsidP="002F1206">
      <w:r w:rsidRPr="00DC7320">
        <w:rPr>
          <w:b/>
          <w:bCs/>
        </w:rPr>
        <w:t>Призначення:</w:t>
      </w:r>
      <w:r w:rsidRPr="00DC7320">
        <w:br/>
        <w:t>Створені для відображення статей, новин або інформації про магазин.</w:t>
      </w:r>
    </w:p>
    <w:p w14:paraId="685DA7A4" w14:textId="77777777" w:rsidR="002F1206" w:rsidRPr="00DC7320" w:rsidRDefault="002F1206" w:rsidP="002F1206">
      <w:r w:rsidRPr="00DC7320">
        <w:rPr>
          <w:b/>
          <w:bCs/>
        </w:rPr>
        <w:t>Компоненти:</w:t>
      </w:r>
    </w:p>
    <w:p w14:paraId="6BF53E2E" w14:textId="77777777" w:rsidR="002F1206" w:rsidRPr="00DC7320" w:rsidRDefault="002F1206" w:rsidP="002F1206">
      <w:pPr>
        <w:numPr>
          <w:ilvl w:val="0"/>
          <w:numId w:val="38"/>
        </w:numPr>
        <w:jc w:val="left"/>
      </w:pPr>
      <w:proofErr w:type="spellStart"/>
      <w:r w:rsidRPr="00DC7320">
        <w:rPr>
          <w:b/>
          <w:bCs/>
        </w:rPr>
        <w:t>Article</w:t>
      </w:r>
      <w:proofErr w:type="spellEnd"/>
      <w:r w:rsidRPr="00DC7320">
        <w:t xml:space="preserve"> – універсальний компонент, який формує сторінки на основі набору </w:t>
      </w:r>
      <w:proofErr w:type="spellStart"/>
      <w:r w:rsidRPr="00DC7320">
        <w:t>пропсів</w:t>
      </w:r>
      <w:proofErr w:type="spellEnd"/>
      <w:r w:rsidRPr="00DC7320">
        <w:t xml:space="preserve"> із блоками різного типу (зображення, заголовок, текст), що дозволяє створювати однотипні статичні або динамічні матеріали.</w:t>
      </w:r>
    </w:p>
    <w:p w14:paraId="3A5F515D" w14:textId="0213EA7E" w:rsidR="002F1206" w:rsidRDefault="00707DB7" w:rsidP="00707DB7">
      <w:pPr>
        <w:pStyle w:val="2"/>
        <w:numPr>
          <w:ilvl w:val="1"/>
          <w:numId w:val="10"/>
        </w:numPr>
      </w:pPr>
      <w:bookmarkStart w:id="70" w:name="_Toc201590481"/>
      <w:bookmarkStart w:id="71" w:name="_Toc201591188"/>
      <w:r>
        <w:t>Демонстрація</w:t>
      </w:r>
      <w:r w:rsidR="002F1206">
        <w:t xml:space="preserve"> </w:t>
      </w:r>
      <w:r>
        <w:t>проекту</w:t>
      </w:r>
      <w:bookmarkEnd w:id="70"/>
      <w:bookmarkEnd w:id="71"/>
    </w:p>
    <w:p w14:paraId="75C130ED" w14:textId="77777777" w:rsidR="002F1206" w:rsidRDefault="002F1206" w:rsidP="002F1206">
      <w:r w:rsidRPr="00F66F91">
        <w:t>У цьому розділі представлено результати розробки вебзастосунку у вигляді скріншотів ключових сторінок системи. Наведен</w:t>
      </w:r>
      <w:r>
        <w:t>і</w:t>
      </w:r>
      <w:r w:rsidRPr="00F66F91">
        <w:t xml:space="preserve"> ілюстрації роботи інтерфейсу, що демонструють реалізацію різних сценаріїв використання відповідно до потреб користувачів. Окрему увагу приділено адаптивності дизайну, що забезпечує коректне та зручне відображення контенту на мобільних пристроях різних розмірів, сприяючи комфортній взаємодії незалежно від платформи</w:t>
      </w:r>
      <w:r>
        <w:t xml:space="preserve"> користувача</w:t>
      </w:r>
      <w:r w:rsidRPr="00F66F91">
        <w:t>.</w:t>
      </w:r>
    </w:p>
    <w:p w14:paraId="0F7EF3A1" w14:textId="438F9C32" w:rsidR="002F1206" w:rsidRDefault="002F1206" w:rsidP="00707DB7">
      <w:pPr>
        <w:pStyle w:val="3"/>
        <w:pageBreakBefore/>
        <w:numPr>
          <w:ilvl w:val="2"/>
          <w:numId w:val="10"/>
        </w:numPr>
      </w:pPr>
      <w:bookmarkStart w:id="72" w:name="_Toc201590482"/>
      <w:bookmarkStart w:id="73" w:name="_Toc201591189"/>
      <w:r>
        <w:lastRenderedPageBreak/>
        <w:t>Головна сторінка</w:t>
      </w:r>
      <w:bookmarkEnd w:id="72"/>
      <w:bookmarkEnd w:id="73"/>
    </w:p>
    <w:p w14:paraId="145520F6" w14:textId="77777777" w:rsidR="002F1206" w:rsidRDefault="002F1206" w:rsidP="002F1206">
      <w:r>
        <w:rPr>
          <w:noProof/>
        </w:rPr>
        <w:drawing>
          <wp:inline distT="0" distB="0" distL="0" distR="0" wp14:anchorId="5753532C" wp14:editId="32AAA9FC">
            <wp:extent cx="5500598" cy="3094330"/>
            <wp:effectExtent l="0" t="0" r="5080" b="0"/>
            <wp:docPr id="2042386570" name="Рисунок 1" descr="Зображення, що містить текст, знімок екрана, полиця,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86570" name="Рисунок 1" descr="Зображення, що містить текст, знімок екрана, полиця, програмне забезпечення&#10;&#10;Вміст на основі ШІ може бути неправильним."/>
                    <pic:cNvPicPr/>
                  </pic:nvPicPr>
                  <pic:blipFill>
                    <a:blip r:embed="rId11"/>
                    <a:stretch>
                      <a:fillRect/>
                    </a:stretch>
                  </pic:blipFill>
                  <pic:spPr>
                    <a:xfrm>
                      <a:off x="0" y="0"/>
                      <a:ext cx="5532707" cy="3112393"/>
                    </a:xfrm>
                    <a:prstGeom prst="rect">
                      <a:avLst/>
                    </a:prstGeom>
                  </pic:spPr>
                </pic:pic>
              </a:graphicData>
            </a:graphic>
          </wp:inline>
        </w:drawing>
      </w:r>
    </w:p>
    <w:p w14:paraId="20DE3D0F" w14:textId="77777777" w:rsidR="002F1206" w:rsidRDefault="002F1206" w:rsidP="002F1206">
      <w:r>
        <w:rPr>
          <w:noProof/>
        </w:rPr>
        <w:drawing>
          <wp:inline distT="0" distB="0" distL="0" distR="0" wp14:anchorId="5847EAB5" wp14:editId="5A040A81">
            <wp:extent cx="1411732" cy="3558438"/>
            <wp:effectExtent l="0" t="0" r="0" b="4445"/>
            <wp:docPr id="1928376544"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6544"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pic:nvPicPr>
                  <pic:blipFill rotWithShape="1">
                    <a:blip r:embed="rId12"/>
                    <a:srcRect l="22063" t="-413" r="55527" b="1"/>
                    <a:stretch>
                      <a:fillRect/>
                    </a:stretch>
                  </pic:blipFill>
                  <pic:spPr bwMode="auto">
                    <a:xfrm>
                      <a:off x="0" y="0"/>
                      <a:ext cx="1411783" cy="35585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13CE27" wp14:editId="5AD89F75">
            <wp:extent cx="2998698" cy="3587301"/>
            <wp:effectExtent l="0" t="0" r="0" b="0"/>
            <wp:docPr id="953801215" name="Рисунок 1" descr="Зображення, що містить текст, знімок екрана, програмне забезпечення, комп’ютер&#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01215" name="Рисунок 1" descr="Зображення, що містить текст, знімок екрана, програмне забезпечення, комп’ютер&#10;&#10;Вміст на основі ШІ може бути неправильним."/>
                    <pic:cNvPicPr/>
                  </pic:nvPicPr>
                  <pic:blipFill rotWithShape="1">
                    <a:blip r:embed="rId13"/>
                    <a:srcRect l="9523" t="-1239" r="42870"/>
                    <a:stretch>
                      <a:fillRect/>
                    </a:stretch>
                  </pic:blipFill>
                  <pic:spPr bwMode="auto">
                    <a:xfrm>
                      <a:off x="0" y="0"/>
                      <a:ext cx="2999142" cy="3587832"/>
                    </a:xfrm>
                    <a:prstGeom prst="rect">
                      <a:avLst/>
                    </a:prstGeom>
                    <a:ln>
                      <a:noFill/>
                    </a:ln>
                    <a:extLst>
                      <a:ext uri="{53640926-AAD7-44D8-BBD7-CCE9431645EC}">
                        <a14:shadowObscured xmlns:a14="http://schemas.microsoft.com/office/drawing/2010/main"/>
                      </a:ext>
                    </a:extLst>
                  </pic:spPr>
                </pic:pic>
              </a:graphicData>
            </a:graphic>
          </wp:inline>
        </w:drawing>
      </w:r>
    </w:p>
    <w:p w14:paraId="08D92B10" w14:textId="77777777" w:rsidR="002F1206" w:rsidRDefault="002F1206" w:rsidP="002F1206">
      <w:r>
        <w:t xml:space="preserve">На головній сторінці ми сторінці можна побачити </w:t>
      </w:r>
      <w:proofErr w:type="spellStart"/>
      <w:r>
        <w:t>слайдер</w:t>
      </w:r>
      <w:proofErr w:type="spellEnd"/>
      <w:r>
        <w:t>/карусель з новинами. Карусель повністю адаптивна та приховує довгий опис на особливо малих екранах.</w:t>
      </w:r>
    </w:p>
    <w:p w14:paraId="0E55CAA6" w14:textId="77777777" w:rsidR="002F1206" w:rsidRDefault="002F1206" w:rsidP="002F1206">
      <w:r>
        <w:rPr>
          <w:noProof/>
        </w:rPr>
        <w:lastRenderedPageBreak/>
        <w:drawing>
          <wp:inline distT="0" distB="0" distL="0" distR="0" wp14:anchorId="436A3DEB" wp14:editId="5DD64838">
            <wp:extent cx="5721350" cy="3218512"/>
            <wp:effectExtent l="0" t="0" r="0" b="1270"/>
            <wp:docPr id="2132119949" name="Рисунок 1" descr="Зображення, що містить текст, знімок екрана, Веб-сайт,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19949" name="Рисунок 1" descr="Зображення, що містить текст, знімок екрана, Веб-сайт, Веб-сторінка&#10;&#10;Вміст на основі ШІ може бути неправильним."/>
                    <pic:cNvPicPr/>
                  </pic:nvPicPr>
                  <pic:blipFill>
                    <a:blip r:embed="rId14"/>
                    <a:stretch>
                      <a:fillRect/>
                    </a:stretch>
                  </pic:blipFill>
                  <pic:spPr>
                    <a:xfrm>
                      <a:off x="0" y="0"/>
                      <a:ext cx="5728140" cy="3222331"/>
                    </a:xfrm>
                    <a:prstGeom prst="rect">
                      <a:avLst/>
                    </a:prstGeom>
                  </pic:spPr>
                </pic:pic>
              </a:graphicData>
            </a:graphic>
          </wp:inline>
        </w:drawing>
      </w:r>
    </w:p>
    <w:p w14:paraId="0C4C00E0" w14:textId="77777777" w:rsidR="002F1206" w:rsidRDefault="002F1206" w:rsidP="002F1206">
      <w:pPr>
        <w:rPr>
          <w:noProof/>
        </w:rPr>
      </w:pPr>
      <w:r>
        <w:rPr>
          <w:noProof/>
        </w:rPr>
        <w:drawing>
          <wp:inline distT="0" distB="0" distL="0" distR="0" wp14:anchorId="009D831C" wp14:editId="35BB78D4">
            <wp:extent cx="2941983" cy="3542870"/>
            <wp:effectExtent l="0" t="0" r="0" b="635"/>
            <wp:docPr id="950798902"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8902"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15"/>
                    <a:srcRect l="10225" r="43062"/>
                    <a:stretch>
                      <a:fillRect/>
                    </a:stretch>
                  </pic:blipFill>
                  <pic:spPr bwMode="auto">
                    <a:xfrm>
                      <a:off x="0" y="0"/>
                      <a:ext cx="2942867" cy="3543935"/>
                    </a:xfrm>
                    <a:prstGeom prst="rect">
                      <a:avLst/>
                    </a:prstGeom>
                    <a:ln>
                      <a:noFill/>
                    </a:ln>
                    <a:extLst>
                      <a:ext uri="{53640926-AAD7-44D8-BBD7-CCE9431645EC}">
                        <a14:shadowObscured xmlns:a14="http://schemas.microsoft.com/office/drawing/2010/main"/>
                      </a:ext>
                    </a:extLst>
                  </pic:spPr>
                </pic:pic>
              </a:graphicData>
            </a:graphic>
          </wp:inline>
        </w:drawing>
      </w:r>
      <w:r w:rsidRPr="0025113E">
        <w:rPr>
          <w:noProof/>
        </w:rPr>
        <w:t xml:space="preserve"> </w:t>
      </w:r>
      <w:r>
        <w:rPr>
          <w:noProof/>
        </w:rPr>
        <w:drawing>
          <wp:inline distT="0" distB="0" distL="0" distR="0" wp14:anchorId="74172492" wp14:editId="36E2EC40">
            <wp:extent cx="1401445" cy="3543410"/>
            <wp:effectExtent l="0" t="0" r="8255" b="0"/>
            <wp:docPr id="1205399781"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99781"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16"/>
                    <a:srcRect l="22178" r="55573"/>
                    <a:stretch>
                      <a:fillRect/>
                    </a:stretch>
                  </pic:blipFill>
                  <pic:spPr bwMode="auto">
                    <a:xfrm>
                      <a:off x="0" y="0"/>
                      <a:ext cx="1401653" cy="3543935"/>
                    </a:xfrm>
                    <a:prstGeom prst="rect">
                      <a:avLst/>
                    </a:prstGeom>
                    <a:ln>
                      <a:noFill/>
                    </a:ln>
                    <a:extLst>
                      <a:ext uri="{53640926-AAD7-44D8-BBD7-CCE9431645EC}">
                        <a14:shadowObscured xmlns:a14="http://schemas.microsoft.com/office/drawing/2010/main"/>
                      </a:ext>
                    </a:extLst>
                  </pic:spPr>
                </pic:pic>
              </a:graphicData>
            </a:graphic>
          </wp:inline>
        </w:drawing>
      </w:r>
      <w:r w:rsidRPr="00821AF3">
        <w:rPr>
          <w:noProof/>
        </w:rPr>
        <w:t xml:space="preserve"> </w:t>
      </w:r>
      <w:r>
        <w:rPr>
          <w:noProof/>
        </w:rPr>
        <w:drawing>
          <wp:inline distT="0" distB="0" distL="0" distR="0" wp14:anchorId="3A8E2CCA" wp14:editId="7B591D8B">
            <wp:extent cx="1397000" cy="3562985"/>
            <wp:effectExtent l="0" t="0" r="0" b="0"/>
            <wp:docPr id="1861155639"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55639"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17"/>
                    <a:srcRect l="21672" t="-537" r="56153" b="-1"/>
                    <a:stretch>
                      <a:fillRect/>
                    </a:stretch>
                  </pic:blipFill>
                  <pic:spPr bwMode="auto">
                    <a:xfrm>
                      <a:off x="0" y="0"/>
                      <a:ext cx="1397000" cy="3562985"/>
                    </a:xfrm>
                    <a:prstGeom prst="rect">
                      <a:avLst/>
                    </a:prstGeom>
                    <a:ln>
                      <a:noFill/>
                    </a:ln>
                    <a:extLst>
                      <a:ext uri="{53640926-AAD7-44D8-BBD7-CCE9431645EC}">
                        <a14:shadowObscured xmlns:a14="http://schemas.microsoft.com/office/drawing/2010/main"/>
                      </a:ext>
                    </a:extLst>
                  </pic:spPr>
                </pic:pic>
              </a:graphicData>
            </a:graphic>
          </wp:inline>
        </w:drawing>
      </w:r>
    </w:p>
    <w:p w14:paraId="5ACA3830" w14:textId="77777777" w:rsidR="002F1206" w:rsidRPr="003277FC" w:rsidRDefault="002F1206" w:rsidP="002F1206">
      <w:pPr>
        <w:rPr>
          <w:noProof/>
        </w:rPr>
      </w:pPr>
      <w:r>
        <w:rPr>
          <w:noProof/>
        </w:rPr>
        <w:t xml:space="preserve">Нижче можна побачити різноманістні добірки книг подані у побінй до каруселі манері, елемент так само адаптивний, оскільки реалізований на основі </w:t>
      </w:r>
      <w:r>
        <w:rPr>
          <w:noProof/>
          <w:lang w:val="en-US"/>
        </w:rPr>
        <w:t>Bootstrap Grid.</w:t>
      </w:r>
    </w:p>
    <w:p w14:paraId="1ADA66BA" w14:textId="77777777" w:rsidR="002F1206" w:rsidRDefault="002F1206" w:rsidP="002F1206"/>
    <w:p w14:paraId="47A3A684" w14:textId="77777777" w:rsidR="002F1206" w:rsidRDefault="002F1206" w:rsidP="002F1206">
      <w:r>
        <w:rPr>
          <w:noProof/>
        </w:rPr>
        <w:lastRenderedPageBreak/>
        <w:drawing>
          <wp:inline distT="0" distB="0" distL="0" distR="0" wp14:anchorId="24CF475F" wp14:editId="36D71C6F">
            <wp:extent cx="1135323" cy="1579580"/>
            <wp:effectExtent l="0" t="0" r="8255" b="1905"/>
            <wp:docPr id="1874755169"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55169"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pic:nvPicPr>
                  <pic:blipFill rotWithShape="1">
                    <a:blip r:embed="rId18"/>
                    <a:srcRect l="21016" r="54642" b="39795"/>
                    <a:stretch>
                      <a:fillRect/>
                    </a:stretch>
                  </pic:blipFill>
                  <pic:spPr bwMode="auto">
                    <a:xfrm>
                      <a:off x="0" y="0"/>
                      <a:ext cx="1146904" cy="15956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6AE1DE" wp14:editId="4567F590">
            <wp:extent cx="4762500" cy="1590694"/>
            <wp:effectExtent l="0" t="0" r="0" b="9525"/>
            <wp:docPr id="1828894769" name="Рисунок 1" descr="Зображення, що містить текст, знімок екрана, програмне забезпечення, полиц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94769" name="Рисунок 1" descr="Зображення, що містить текст, знімок екрана, програмне забезпечення, полиця&#10;&#10;Вміст на основі ШІ може бути неправильним."/>
                    <pic:cNvPicPr/>
                  </pic:nvPicPr>
                  <pic:blipFill rotWithShape="1">
                    <a:blip r:embed="rId19"/>
                    <a:srcRect l="12247" r="12609" b="55384"/>
                    <a:stretch>
                      <a:fillRect/>
                    </a:stretch>
                  </pic:blipFill>
                  <pic:spPr bwMode="auto">
                    <a:xfrm>
                      <a:off x="0" y="0"/>
                      <a:ext cx="4768599" cy="1592731"/>
                    </a:xfrm>
                    <a:prstGeom prst="rect">
                      <a:avLst/>
                    </a:prstGeom>
                    <a:ln>
                      <a:noFill/>
                    </a:ln>
                    <a:extLst>
                      <a:ext uri="{53640926-AAD7-44D8-BBD7-CCE9431645EC}">
                        <a14:shadowObscured xmlns:a14="http://schemas.microsoft.com/office/drawing/2010/main"/>
                      </a:ext>
                    </a:extLst>
                  </pic:spPr>
                </pic:pic>
              </a:graphicData>
            </a:graphic>
          </wp:inline>
        </w:drawing>
      </w:r>
    </w:p>
    <w:p w14:paraId="6C37F197" w14:textId="77777777" w:rsidR="002F1206" w:rsidRDefault="002F1206" w:rsidP="002F1206">
      <w:r w:rsidRPr="005A1AF5">
        <w:rPr>
          <w:noProof/>
        </w:rPr>
        <w:drawing>
          <wp:inline distT="0" distB="0" distL="0" distR="0" wp14:anchorId="40446F14" wp14:editId="66AEE56F">
            <wp:extent cx="5857336" cy="498296"/>
            <wp:effectExtent l="0" t="0" r="0" b="0"/>
            <wp:docPr id="99357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74976" name=""/>
                    <pic:cNvPicPr/>
                  </pic:nvPicPr>
                  <pic:blipFill>
                    <a:blip r:embed="rId20"/>
                    <a:stretch>
                      <a:fillRect/>
                    </a:stretch>
                  </pic:blipFill>
                  <pic:spPr>
                    <a:xfrm>
                      <a:off x="0" y="0"/>
                      <a:ext cx="5888973" cy="500987"/>
                    </a:xfrm>
                    <a:prstGeom prst="rect">
                      <a:avLst/>
                    </a:prstGeom>
                  </pic:spPr>
                </pic:pic>
              </a:graphicData>
            </a:graphic>
          </wp:inline>
        </w:drawing>
      </w:r>
    </w:p>
    <w:p w14:paraId="393C0D51" w14:textId="77777777" w:rsidR="002F1206" w:rsidRDefault="002F1206" w:rsidP="002F1206">
      <w:r w:rsidRPr="005A1AF5">
        <w:rPr>
          <w:noProof/>
        </w:rPr>
        <w:drawing>
          <wp:inline distT="0" distB="0" distL="0" distR="0" wp14:anchorId="1472339B" wp14:editId="0A1940D6">
            <wp:extent cx="5865962" cy="360082"/>
            <wp:effectExtent l="0" t="0" r="1905" b="1905"/>
            <wp:docPr id="2118825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25537" name=""/>
                    <pic:cNvPicPr/>
                  </pic:nvPicPr>
                  <pic:blipFill>
                    <a:blip r:embed="rId21"/>
                    <a:stretch>
                      <a:fillRect/>
                    </a:stretch>
                  </pic:blipFill>
                  <pic:spPr>
                    <a:xfrm>
                      <a:off x="0" y="0"/>
                      <a:ext cx="5912558" cy="362942"/>
                    </a:xfrm>
                    <a:prstGeom prst="rect">
                      <a:avLst/>
                    </a:prstGeom>
                  </pic:spPr>
                </pic:pic>
              </a:graphicData>
            </a:graphic>
          </wp:inline>
        </w:drawing>
      </w:r>
    </w:p>
    <w:p w14:paraId="4FD79FC9" w14:textId="77777777" w:rsidR="002F1206" w:rsidRPr="00B406A9" w:rsidRDefault="002F1206" w:rsidP="002F1206">
      <w:r>
        <w:t xml:space="preserve">Так само варто відзначити головне меню, що містить посилання, випадаюче меню з ієрархією жанрів книг, іконку корзини, справа від якої показується кількість книг в ній та набір кнопок для входу/реєстрації користувача. Меню повністю адаптивне завдяки  </w:t>
      </w:r>
      <w:r>
        <w:rPr>
          <w:lang w:val="en-GB"/>
        </w:rPr>
        <w:t>Bootstrap.</w:t>
      </w:r>
    </w:p>
    <w:p w14:paraId="1E19C72D" w14:textId="77777777" w:rsidR="002F1206" w:rsidRDefault="002F1206" w:rsidP="002F1206">
      <w:r w:rsidRPr="004013C6">
        <w:rPr>
          <w:noProof/>
        </w:rPr>
        <w:drawing>
          <wp:inline distT="0" distB="0" distL="0" distR="0" wp14:anchorId="3AAAE72B" wp14:editId="1527135F">
            <wp:extent cx="5907760" cy="957532"/>
            <wp:effectExtent l="0" t="0" r="0" b="0"/>
            <wp:docPr id="1383674600" name="Рисунок 1" descr="Зображення, що містить текст,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74600" name="Рисунок 1" descr="Зображення, що містить текст, знімок екрана&#10;&#10;Вміст на основі ШІ може бути неправильним."/>
                    <pic:cNvPicPr/>
                  </pic:nvPicPr>
                  <pic:blipFill>
                    <a:blip r:embed="rId22"/>
                    <a:stretch>
                      <a:fillRect/>
                    </a:stretch>
                  </pic:blipFill>
                  <pic:spPr>
                    <a:xfrm>
                      <a:off x="0" y="0"/>
                      <a:ext cx="6011365" cy="974324"/>
                    </a:xfrm>
                    <a:prstGeom prst="rect">
                      <a:avLst/>
                    </a:prstGeom>
                  </pic:spPr>
                </pic:pic>
              </a:graphicData>
            </a:graphic>
          </wp:inline>
        </w:drawing>
      </w:r>
      <w:r w:rsidRPr="004013C6">
        <w:rPr>
          <w:noProof/>
        </w:rPr>
        <w:drawing>
          <wp:inline distT="0" distB="0" distL="0" distR="0" wp14:anchorId="650592A4" wp14:editId="21D77B77">
            <wp:extent cx="1971675" cy="2073730"/>
            <wp:effectExtent l="0" t="0" r="0" b="3175"/>
            <wp:docPr id="403189628"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9628" name="Рисунок 1" descr="Зображення, що містить текст, знімок екрана, Шрифт&#10;&#10;Вміст на основі ШІ може бути неправильним."/>
                    <pic:cNvPicPr/>
                  </pic:nvPicPr>
                  <pic:blipFill>
                    <a:blip r:embed="rId23"/>
                    <a:stretch>
                      <a:fillRect/>
                    </a:stretch>
                  </pic:blipFill>
                  <pic:spPr>
                    <a:xfrm>
                      <a:off x="0" y="0"/>
                      <a:ext cx="1972480" cy="2074576"/>
                    </a:xfrm>
                    <a:prstGeom prst="rect">
                      <a:avLst/>
                    </a:prstGeom>
                  </pic:spPr>
                </pic:pic>
              </a:graphicData>
            </a:graphic>
          </wp:inline>
        </w:drawing>
      </w:r>
      <w:r w:rsidRPr="00D70EBC">
        <w:rPr>
          <w:noProof/>
        </w:rPr>
        <w:drawing>
          <wp:inline distT="0" distB="0" distL="0" distR="0" wp14:anchorId="62A84E8F" wp14:editId="1A17C7CB">
            <wp:extent cx="3683479" cy="1809624"/>
            <wp:effectExtent l="0" t="0" r="0" b="635"/>
            <wp:docPr id="2094299903" name="Рисунок 1" descr="Зображення, що містить текст,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9903" name="Рисунок 1" descr="Зображення, що містить текст, знімок екрана&#10;&#10;Вміст на основі ШІ може бути неправильним."/>
                    <pic:cNvPicPr/>
                  </pic:nvPicPr>
                  <pic:blipFill>
                    <a:blip r:embed="rId24"/>
                    <a:stretch>
                      <a:fillRect/>
                    </a:stretch>
                  </pic:blipFill>
                  <pic:spPr>
                    <a:xfrm>
                      <a:off x="0" y="0"/>
                      <a:ext cx="3703420" cy="1819421"/>
                    </a:xfrm>
                    <a:prstGeom prst="rect">
                      <a:avLst/>
                    </a:prstGeom>
                  </pic:spPr>
                </pic:pic>
              </a:graphicData>
            </a:graphic>
          </wp:inline>
        </w:drawing>
      </w:r>
    </w:p>
    <w:p w14:paraId="5DFAC510" w14:textId="77777777" w:rsidR="002F1206" w:rsidRDefault="002F1206" w:rsidP="002F1206">
      <w:r>
        <w:t xml:space="preserve">Футер дублює частину даних із головного меню,  а також містить контакти і </w:t>
      </w:r>
      <w:proofErr w:type="spellStart"/>
      <w:r>
        <w:rPr>
          <w:lang w:val="en-US"/>
        </w:rPr>
        <w:t>TrustLogo</w:t>
      </w:r>
      <w:proofErr w:type="spellEnd"/>
      <w:r>
        <w:rPr>
          <w:lang w:val="en-US"/>
        </w:rPr>
        <w:t xml:space="preserve">. </w:t>
      </w:r>
      <w:r>
        <w:t xml:space="preserve">Варто зазначити, що адаптування цього компоненту було складнішим завданням через відсутність зручних </w:t>
      </w:r>
      <w:r>
        <w:rPr>
          <w:lang w:val="en-US"/>
        </w:rPr>
        <w:t>Bootstrap</w:t>
      </w:r>
      <w:r>
        <w:t>-заготовок.</w:t>
      </w:r>
    </w:p>
    <w:p w14:paraId="7866EE18" w14:textId="7322B7A2" w:rsidR="002F1206" w:rsidRDefault="002F1206" w:rsidP="00E72FD3">
      <w:pPr>
        <w:pStyle w:val="3"/>
        <w:numPr>
          <w:ilvl w:val="2"/>
          <w:numId w:val="10"/>
        </w:numPr>
      </w:pPr>
      <w:bookmarkStart w:id="74" w:name="_Toc201590483"/>
      <w:bookmarkStart w:id="75" w:name="_Toc201591190"/>
      <w:r>
        <w:lastRenderedPageBreak/>
        <w:t>Інформаційні сторінки</w:t>
      </w:r>
      <w:bookmarkEnd w:id="74"/>
      <w:bookmarkEnd w:id="75"/>
    </w:p>
    <w:p w14:paraId="1FC91584" w14:textId="77777777" w:rsidR="002F1206" w:rsidRDefault="002F1206" w:rsidP="002F1206">
      <w:r w:rsidRPr="0040727E">
        <w:rPr>
          <w:noProof/>
        </w:rPr>
        <w:drawing>
          <wp:inline distT="0" distB="0" distL="0" distR="0" wp14:anchorId="77F813A3" wp14:editId="462B99A4">
            <wp:extent cx="2819893" cy="3672313"/>
            <wp:effectExtent l="0" t="0" r="0" b="4445"/>
            <wp:docPr id="14489373" name="Рисунок 1" descr="Зображення, що містить текст, електроніка,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373" name="Рисунок 1" descr="Зображення, що містить текст, електроніка, знімок екрана, Шрифт&#10;&#10;Вміст на основі ШІ може бути неправильним."/>
                    <pic:cNvPicPr/>
                  </pic:nvPicPr>
                  <pic:blipFill>
                    <a:blip r:embed="rId25"/>
                    <a:stretch>
                      <a:fillRect/>
                    </a:stretch>
                  </pic:blipFill>
                  <pic:spPr>
                    <a:xfrm>
                      <a:off x="0" y="0"/>
                      <a:ext cx="2832691" cy="3688980"/>
                    </a:xfrm>
                    <a:prstGeom prst="rect">
                      <a:avLst/>
                    </a:prstGeom>
                  </pic:spPr>
                </pic:pic>
              </a:graphicData>
            </a:graphic>
          </wp:inline>
        </w:drawing>
      </w:r>
      <w:r w:rsidRPr="00873862">
        <w:rPr>
          <w:noProof/>
        </w:rPr>
        <w:drawing>
          <wp:inline distT="0" distB="0" distL="0" distR="0" wp14:anchorId="08D9F3D5" wp14:editId="698E67D2">
            <wp:extent cx="2767938" cy="3664637"/>
            <wp:effectExtent l="0" t="0" r="0" b="0"/>
            <wp:docPr id="1484860769" name="Рисунок 1" descr="Зображення, що містить текст, книга, полиця, меблі&#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0769" name="Рисунок 1" descr="Зображення, що містить текст, книга, полиця, меблі&#10;&#10;Вміст на основі ШІ може бути неправильним."/>
                    <pic:cNvPicPr/>
                  </pic:nvPicPr>
                  <pic:blipFill>
                    <a:blip r:embed="rId26"/>
                    <a:stretch>
                      <a:fillRect/>
                    </a:stretch>
                  </pic:blipFill>
                  <pic:spPr>
                    <a:xfrm>
                      <a:off x="0" y="0"/>
                      <a:ext cx="2779498" cy="3679941"/>
                    </a:xfrm>
                    <a:prstGeom prst="rect">
                      <a:avLst/>
                    </a:prstGeom>
                  </pic:spPr>
                </pic:pic>
              </a:graphicData>
            </a:graphic>
          </wp:inline>
        </w:drawing>
      </w:r>
    </w:p>
    <w:p w14:paraId="004B3A1B" w14:textId="77777777" w:rsidR="002F1206" w:rsidRDefault="002F1206" w:rsidP="002F1206">
      <w:r w:rsidRPr="009A2E0C">
        <w:rPr>
          <w:noProof/>
        </w:rPr>
        <w:drawing>
          <wp:inline distT="0" distB="0" distL="0" distR="0" wp14:anchorId="41249952" wp14:editId="23099C97">
            <wp:extent cx="1628252" cy="2966565"/>
            <wp:effectExtent l="0" t="0" r="0" b="5715"/>
            <wp:docPr id="1294651805" name="Рисунок 1" descr="Зображення, що містить текст, знімок екрана, книг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1805" name="Рисунок 1" descr="Зображення, що містить текст, знімок екрана, книга&#10;&#10;Вміст на основі ШІ може бути неправильним."/>
                    <pic:cNvPicPr/>
                  </pic:nvPicPr>
                  <pic:blipFill>
                    <a:blip r:embed="rId27"/>
                    <a:stretch>
                      <a:fillRect/>
                    </a:stretch>
                  </pic:blipFill>
                  <pic:spPr>
                    <a:xfrm>
                      <a:off x="0" y="0"/>
                      <a:ext cx="1644044" cy="2995338"/>
                    </a:xfrm>
                    <a:prstGeom prst="rect">
                      <a:avLst/>
                    </a:prstGeom>
                  </pic:spPr>
                </pic:pic>
              </a:graphicData>
            </a:graphic>
          </wp:inline>
        </w:drawing>
      </w:r>
      <w:r w:rsidRPr="000F226F">
        <w:rPr>
          <w:noProof/>
        </w:rPr>
        <w:drawing>
          <wp:inline distT="0" distB="0" distL="0" distR="0" wp14:anchorId="008735EC" wp14:editId="7A5131FB">
            <wp:extent cx="2656936" cy="2971344"/>
            <wp:effectExtent l="0" t="0" r="0" b="635"/>
            <wp:docPr id="2039828509" name="Рисунок 1" descr="Зображення, що містить текст, книга, знімок екрана, полиц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8509" name="Рисунок 1" descr="Зображення, що містить текст, книга, знімок екрана, полиця&#10;&#10;Вміст на основі ШІ може бути неправильним."/>
                    <pic:cNvPicPr/>
                  </pic:nvPicPr>
                  <pic:blipFill>
                    <a:blip r:embed="rId28"/>
                    <a:stretch>
                      <a:fillRect/>
                    </a:stretch>
                  </pic:blipFill>
                  <pic:spPr>
                    <a:xfrm>
                      <a:off x="0" y="0"/>
                      <a:ext cx="2665845" cy="2981308"/>
                    </a:xfrm>
                    <a:prstGeom prst="rect">
                      <a:avLst/>
                    </a:prstGeom>
                  </pic:spPr>
                </pic:pic>
              </a:graphicData>
            </a:graphic>
          </wp:inline>
        </w:drawing>
      </w:r>
    </w:p>
    <w:p w14:paraId="6100C66B" w14:textId="77777777" w:rsidR="002F1206" w:rsidRPr="005974F6" w:rsidRDefault="002F1206" w:rsidP="002F1206">
      <w:r>
        <w:t xml:space="preserve">Інформаційні сторінки всі створені за допомогою одного компонента, який дозволяє динамічно генерувати їх із набору </w:t>
      </w:r>
      <w:proofErr w:type="spellStart"/>
      <w:r>
        <w:t>пропсів</w:t>
      </w:r>
      <w:proofErr w:type="spellEnd"/>
      <w:r>
        <w:t>, що суттєво прискорює процес розробки. Адаптування цих сторінок не склало жодних труднощів</w:t>
      </w:r>
    </w:p>
    <w:p w14:paraId="75C8E1F1" w14:textId="7E277100" w:rsidR="002F1206" w:rsidRDefault="002F1206" w:rsidP="00E72FD3">
      <w:pPr>
        <w:pStyle w:val="3"/>
        <w:numPr>
          <w:ilvl w:val="2"/>
          <w:numId w:val="10"/>
        </w:numPr>
      </w:pPr>
      <w:bookmarkStart w:id="76" w:name="_Toc201590484"/>
      <w:bookmarkStart w:id="77" w:name="_Toc201591191"/>
      <w:r>
        <w:lastRenderedPageBreak/>
        <w:t>Авторизація</w:t>
      </w:r>
      <w:bookmarkEnd w:id="76"/>
      <w:bookmarkEnd w:id="77"/>
    </w:p>
    <w:p w14:paraId="3690D86E" w14:textId="77777777" w:rsidR="002F1206" w:rsidRDefault="002F1206" w:rsidP="002F1206">
      <w:r w:rsidRPr="0054627E">
        <w:rPr>
          <w:noProof/>
        </w:rPr>
        <w:drawing>
          <wp:inline distT="0" distB="0" distL="0" distR="0" wp14:anchorId="67B09863" wp14:editId="7CD30BFE">
            <wp:extent cx="3409950" cy="1449772"/>
            <wp:effectExtent l="0" t="0" r="0" b="0"/>
            <wp:docPr id="13355723" name="Рисунок 1" descr="Зображення, що містить текст, знімок екрана, Шрифт,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723" name="Рисунок 1" descr="Зображення, що містить текст, знімок екрана, Шрифт, число&#10;&#10;Вміст на основі ШІ може бути неправильним."/>
                    <pic:cNvPicPr/>
                  </pic:nvPicPr>
                  <pic:blipFill>
                    <a:blip r:embed="rId29"/>
                    <a:stretch>
                      <a:fillRect/>
                    </a:stretch>
                  </pic:blipFill>
                  <pic:spPr>
                    <a:xfrm>
                      <a:off x="0" y="0"/>
                      <a:ext cx="3433719" cy="1459877"/>
                    </a:xfrm>
                    <a:prstGeom prst="rect">
                      <a:avLst/>
                    </a:prstGeom>
                  </pic:spPr>
                </pic:pic>
              </a:graphicData>
            </a:graphic>
          </wp:inline>
        </w:drawing>
      </w:r>
      <w:r w:rsidRPr="0054627E">
        <w:rPr>
          <w:noProof/>
        </w:rPr>
        <w:drawing>
          <wp:inline distT="0" distB="0" distL="0" distR="0" wp14:anchorId="477FFD0B" wp14:editId="141B6CE2">
            <wp:extent cx="3448050" cy="1741576"/>
            <wp:effectExtent l="0" t="0" r="0" b="0"/>
            <wp:docPr id="1695158348" name="Рисунок 1" descr="Зображення, що містить текст, знімок екрана, Шрифт,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8348" name="Рисунок 1" descr="Зображення, що містить текст, знімок екрана, Шрифт, число&#10;&#10;Вміст на основі ШІ може бути неправильним."/>
                    <pic:cNvPicPr/>
                  </pic:nvPicPr>
                  <pic:blipFill>
                    <a:blip r:embed="rId30"/>
                    <a:stretch>
                      <a:fillRect/>
                    </a:stretch>
                  </pic:blipFill>
                  <pic:spPr>
                    <a:xfrm>
                      <a:off x="0" y="0"/>
                      <a:ext cx="3461744" cy="1748493"/>
                    </a:xfrm>
                    <a:prstGeom prst="rect">
                      <a:avLst/>
                    </a:prstGeom>
                  </pic:spPr>
                </pic:pic>
              </a:graphicData>
            </a:graphic>
          </wp:inline>
        </w:drawing>
      </w:r>
    </w:p>
    <w:p w14:paraId="6DCBD3CB" w14:textId="77777777" w:rsidR="002F1206" w:rsidRDefault="002F1206" w:rsidP="002F1206">
      <w:pPr>
        <w:rPr>
          <w:lang w:val="en-US"/>
        </w:rPr>
      </w:pPr>
      <w:r w:rsidRPr="00360061">
        <w:rPr>
          <w:noProof/>
        </w:rPr>
        <w:drawing>
          <wp:inline distT="0" distB="0" distL="0" distR="0" wp14:anchorId="7B2CE46D" wp14:editId="044430FF">
            <wp:extent cx="1914525" cy="3260420"/>
            <wp:effectExtent l="0" t="0" r="0" b="0"/>
            <wp:docPr id="1490277068" name="Рисунок 1" descr="Зображення, що містить текст, знімок екрана, Шрифт,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7068" name="Рисунок 1" descr="Зображення, що містить текст, знімок екрана, Шрифт, число&#10;&#10;Вміст на основі ШІ може бути неправильним."/>
                    <pic:cNvPicPr/>
                  </pic:nvPicPr>
                  <pic:blipFill>
                    <a:blip r:embed="rId31"/>
                    <a:stretch>
                      <a:fillRect/>
                    </a:stretch>
                  </pic:blipFill>
                  <pic:spPr>
                    <a:xfrm>
                      <a:off x="0" y="0"/>
                      <a:ext cx="1929399" cy="3285751"/>
                    </a:xfrm>
                    <a:prstGeom prst="rect">
                      <a:avLst/>
                    </a:prstGeom>
                  </pic:spPr>
                </pic:pic>
              </a:graphicData>
            </a:graphic>
          </wp:inline>
        </w:drawing>
      </w:r>
      <w:r w:rsidRPr="00826C60">
        <w:rPr>
          <w:noProof/>
          <w:lang w:val="en-US"/>
        </w:rPr>
        <w:drawing>
          <wp:inline distT="0" distB="0" distL="0" distR="0" wp14:anchorId="471862CE" wp14:editId="0D934D35">
            <wp:extent cx="3133725" cy="3261651"/>
            <wp:effectExtent l="0" t="0" r="0" b="0"/>
            <wp:docPr id="1064760896" name="Рисунок 1" descr="Зображення, що містить текст, знімок екрана, число,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60896" name="Рисунок 1" descr="Зображення, що містить текст, знімок екрана, число, Шрифт&#10;&#10;Вміст на основі ШІ може бути неправильним."/>
                    <pic:cNvPicPr/>
                  </pic:nvPicPr>
                  <pic:blipFill>
                    <a:blip r:embed="rId32"/>
                    <a:stretch>
                      <a:fillRect/>
                    </a:stretch>
                  </pic:blipFill>
                  <pic:spPr>
                    <a:xfrm>
                      <a:off x="0" y="0"/>
                      <a:ext cx="3137132" cy="3265197"/>
                    </a:xfrm>
                    <a:prstGeom prst="rect">
                      <a:avLst/>
                    </a:prstGeom>
                  </pic:spPr>
                </pic:pic>
              </a:graphicData>
            </a:graphic>
          </wp:inline>
        </w:drawing>
      </w:r>
    </w:p>
    <w:p w14:paraId="3F88F8CC" w14:textId="77777777" w:rsidR="002F1206" w:rsidRDefault="002F1206" w:rsidP="002F1206">
      <w:r>
        <w:t>Форми для входу та реєстрації, створені за одним шаблоном, здійснюють обробку можливих помилок при введенні користувача та зручно адаптуються під різну ширину екрану.</w:t>
      </w:r>
    </w:p>
    <w:p w14:paraId="04BD933D" w14:textId="682BCC7A" w:rsidR="002F1206" w:rsidRDefault="002F1206" w:rsidP="00E72FD3">
      <w:pPr>
        <w:pStyle w:val="3"/>
        <w:pageBreakBefore/>
        <w:numPr>
          <w:ilvl w:val="2"/>
          <w:numId w:val="10"/>
        </w:numPr>
      </w:pPr>
      <w:bookmarkStart w:id="78" w:name="_Toc201590485"/>
      <w:bookmarkStart w:id="79" w:name="_Toc201591192"/>
      <w:r>
        <w:lastRenderedPageBreak/>
        <w:t>Каталог товарів</w:t>
      </w:r>
      <w:bookmarkEnd w:id="78"/>
      <w:bookmarkEnd w:id="79"/>
    </w:p>
    <w:p w14:paraId="77C63890" w14:textId="77777777" w:rsidR="002F1206" w:rsidRDefault="002F1206" w:rsidP="002F1206">
      <w:r>
        <w:rPr>
          <w:noProof/>
        </w:rPr>
        <w:drawing>
          <wp:inline distT="0" distB="0" distL="0" distR="0" wp14:anchorId="6705B1F5" wp14:editId="1562E9F3">
            <wp:extent cx="4740156" cy="3242011"/>
            <wp:effectExtent l="0" t="0" r="3810" b="0"/>
            <wp:docPr id="433775561"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75561"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33"/>
                    <a:srcRect r="17750"/>
                    <a:stretch>
                      <a:fillRect/>
                    </a:stretch>
                  </pic:blipFill>
                  <pic:spPr bwMode="auto">
                    <a:xfrm>
                      <a:off x="0" y="0"/>
                      <a:ext cx="4743999" cy="3244640"/>
                    </a:xfrm>
                    <a:prstGeom prst="rect">
                      <a:avLst/>
                    </a:prstGeom>
                    <a:ln>
                      <a:noFill/>
                    </a:ln>
                    <a:extLst>
                      <a:ext uri="{53640926-AAD7-44D8-BBD7-CCE9431645EC}">
                        <a14:shadowObscured xmlns:a14="http://schemas.microsoft.com/office/drawing/2010/main"/>
                      </a:ext>
                    </a:extLst>
                  </pic:spPr>
                </pic:pic>
              </a:graphicData>
            </a:graphic>
          </wp:inline>
        </w:drawing>
      </w:r>
    </w:p>
    <w:p w14:paraId="0A74EF5E" w14:textId="77777777" w:rsidR="002F1206" w:rsidRDefault="002F1206" w:rsidP="002F1206">
      <w:r>
        <w:rPr>
          <w:noProof/>
        </w:rPr>
        <w:drawing>
          <wp:inline distT="0" distB="0" distL="0" distR="0" wp14:anchorId="0279222E" wp14:editId="3DB08417">
            <wp:extent cx="2999673" cy="3440874"/>
            <wp:effectExtent l="0" t="0" r="0" b="7620"/>
            <wp:docPr id="829208170"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8170"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34"/>
                    <a:srcRect l="9072" t="1344" r="42546"/>
                    <a:stretch>
                      <a:fillRect/>
                    </a:stretch>
                  </pic:blipFill>
                  <pic:spPr bwMode="auto">
                    <a:xfrm>
                      <a:off x="0" y="0"/>
                      <a:ext cx="3007204" cy="3449513"/>
                    </a:xfrm>
                    <a:prstGeom prst="rect">
                      <a:avLst/>
                    </a:prstGeom>
                    <a:ln>
                      <a:noFill/>
                    </a:ln>
                    <a:extLst>
                      <a:ext uri="{53640926-AAD7-44D8-BBD7-CCE9431645EC}">
                        <a14:shadowObscured xmlns:a14="http://schemas.microsoft.com/office/drawing/2010/main"/>
                      </a:ext>
                    </a:extLst>
                  </pic:spPr>
                </pic:pic>
              </a:graphicData>
            </a:graphic>
          </wp:inline>
        </w:drawing>
      </w:r>
      <w:r w:rsidRPr="00E62592">
        <w:rPr>
          <w:noProof/>
        </w:rPr>
        <w:drawing>
          <wp:inline distT="0" distB="0" distL="0" distR="0" wp14:anchorId="18E37700" wp14:editId="5E13582B">
            <wp:extent cx="1584532" cy="3471401"/>
            <wp:effectExtent l="0" t="0" r="0" b="0"/>
            <wp:docPr id="699626952" name="Рисунок 1" descr="Зображення, що містить текст, Мобільний телефон, знімок екрана, Мобільний пристрій&#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6952" name="Рисунок 1" descr="Зображення, що містить текст, Мобільний телефон, знімок екрана, Мобільний пристрій&#10;&#10;Вміст на основі ШІ може бути неправильним."/>
                    <pic:cNvPicPr/>
                  </pic:nvPicPr>
                  <pic:blipFill>
                    <a:blip r:embed="rId35"/>
                    <a:stretch>
                      <a:fillRect/>
                    </a:stretch>
                  </pic:blipFill>
                  <pic:spPr>
                    <a:xfrm>
                      <a:off x="0" y="0"/>
                      <a:ext cx="1593307" cy="3490625"/>
                    </a:xfrm>
                    <a:prstGeom prst="rect">
                      <a:avLst/>
                    </a:prstGeom>
                  </pic:spPr>
                </pic:pic>
              </a:graphicData>
            </a:graphic>
          </wp:inline>
        </w:drawing>
      </w:r>
    </w:p>
    <w:p w14:paraId="430F90C9" w14:textId="77777777" w:rsidR="002F1206" w:rsidRDefault="002F1206" w:rsidP="002F1206">
      <w:r>
        <w:t>Сторінка каталогу товарів містить набір фільтрів, поле для пошуку та галерею з результатами (книгами доступними для придбання). Галерея повністю адаптивна, а також завантажує книги частинами, дозволяючи користувачу самому вибрати скільки він хоче переглянути.</w:t>
      </w:r>
    </w:p>
    <w:p w14:paraId="47324C3B" w14:textId="77777777" w:rsidR="002F1206" w:rsidRDefault="002F1206" w:rsidP="002F1206">
      <w:pPr>
        <w:rPr>
          <w:lang w:val="en-US"/>
        </w:rPr>
      </w:pPr>
      <w:r w:rsidRPr="00D573BE">
        <w:rPr>
          <w:noProof/>
        </w:rPr>
        <w:lastRenderedPageBreak/>
        <w:drawing>
          <wp:inline distT="0" distB="0" distL="0" distR="0" wp14:anchorId="15038183" wp14:editId="2614C62D">
            <wp:extent cx="1704308" cy="3362864"/>
            <wp:effectExtent l="0" t="0" r="0" b="0"/>
            <wp:docPr id="1885204615" name="Рисунок 1" descr="Зображення, що містить текст, знімок екрана,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4615" name="Рисунок 1" descr="Зображення, що містить текст, знімок екрана, число&#10;&#10;Вміст на основі ШІ може бути неправильним."/>
                    <pic:cNvPicPr/>
                  </pic:nvPicPr>
                  <pic:blipFill>
                    <a:blip r:embed="rId36"/>
                    <a:stretch>
                      <a:fillRect/>
                    </a:stretch>
                  </pic:blipFill>
                  <pic:spPr>
                    <a:xfrm>
                      <a:off x="0" y="0"/>
                      <a:ext cx="1712319" cy="3378671"/>
                    </a:xfrm>
                    <a:prstGeom prst="rect">
                      <a:avLst/>
                    </a:prstGeom>
                  </pic:spPr>
                </pic:pic>
              </a:graphicData>
            </a:graphic>
          </wp:inline>
        </w:drawing>
      </w:r>
      <w:r>
        <w:rPr>
          <w:noProof/>
        </w:rPr>
        <w:drawing>
          <wp:inline distT="0" distB="0" distL="0" distR="0" wp14:anchorId="172A4AB2" wp14:editId="73C2D846">
            <wp:extent cx="1735286" cy="3342362"/>
            <wp:effectExtent l="0" t="0" r="0" b="0"/>
            <wp:docPr id="1509038341" name="Рисунок 1" descr="Зображення, що містить текст, знімок екрана, програмне забезпечення, Комп’ютерна піктогра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38341" name="Рисунок 1" descr="Зображення, що містить текст, знімок екрана, програмне забезпечення, Комп’ютерна піктограма&#10;&#10;Вміст на основі ШІ може бути неправильним."/>
                    <pic:cNvPicPr/>
                  </pic:nvPicPr>
                  <pic:blipFill rotWithShape="1">
                    <a:blip r:embed="rId37"/>
                    <a:srcRect l="19050" t="6452" r="53886" b="884"/>
                    <a:stretch>
                      <a:fillRect/>
                    </a:stretch>
                  </pic:blipFill>
                  <pic:spPr bwMode="auto">
                    <a:xfrm>
                      <a:off x="0" y="0"/>
                      <a:ext cx="1744373" cy="33598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7B9978" wp14:editId="5B0EA2C1">
            <wp:extent cx="1642791" cy="3359863"/>
            <wp:effectExtent l="0" t="0" r="0" b="0"/>
            <wp:docPr id="1987153003" name="Рисунок 1" descr="Зображення, що містить текст, знімок екрана, програмне забезпечення, Комп’ютерна піктогра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53003" name="Рисунок 1" descr="Зображення, що містить текст, знімок екрана, програмне забезпечення, Комп’ютерна піктограма&#10;&#10;Вміст на основі ШІ може бути неправильним."/>
                    <pic:cNvPicPr/>
                  </pic:nvPicPr>
                  <pic:blipFill rotWithShape="1">
                    <a:blip r:embed="rId38"/>
                    <a:srcRect l="20714" t="7526" r="54037" b="676"/>
                    <a:stretch>
                      <a:fillRect/>
                    </a:stretch>
                  </pic:blipFill>
                  <pic:spPr bwMode="auto">
                    <a:xfrm>
                      <a:off x="0" y="0"/>
                      <a:ext cx="1656848" cy="33886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AF0AE1" wp14:editId="37C78FCB">
            <wp:extent cx="1437417" cy="2988083"/>
            <wp:effectExtent l="0" t="0" r="0" b="3175"/>
            <wp:docPr id="17531103" name="Рисунок 1" descr="Зображення, що містить текст, знімок екрана, програмне забезпечення, Комп’ютерна піктогра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3" name="Рисунок 1" descr="Зображення, що містить текст, знімок екрана, програмне забезпечення, Комп’ютерна піктограма&#10;&#10;Вміст на основі ШІ може бути неправильним."/>
                    <pic:cNvPicPr/>
                  </pic:nvPicPr>
                  <pic:blipFill rotWithShape="1">
                    <a:blip r:embed="rId39"/>
                    <a:srcRect l="20714" t="7526" r="54339" b="287"/>
                    <a:stretch>
                      <a:fillRect/>
                    </a:stretch>
                  </pic:blipFill>
                  <pic:spPr bwMode="auto">
                    <a:xfrm>
                      <a:off x="0" y="0"/>
                      <a:ext cx="1445230" cy="3004325"/>
                    </a:xfrm>
                    <a:prstGeom prst="rect">
                      <a:avLst/>
                    </a:prstGeom>
                    <a:ln>
                      <a:noFill/>
                    </a:ln>
                    <a:extLst>
                      <a:ext uri="{53640926-AAD7-44D8-BBD7-CCE9431645EC}">
                        <a14:shadowObscured xmlns:a14="http://schemas.microsoft.com/office/drawing/2010/main"/>
                      </a:ext>
                    </a:extLst>
                  </pic:spPr>
                </pic:pic>
              </a:graphicData>
            </a:graphic>
          </wp:inline>
        </w:drawing>
      </w:r>
      <w:r w:rsidRPr="00D64931">
        <w:rPr>
          <w:noProof/>
          <w:lang w:val="en-US"/>
        </w:rPr>
        <w:drawing>
          <wp:inline distT="0" distB="0" distL="0" distR="0" wp14:anchorId="4F511562" wp14:editId="6C39DF8B">
            <wp:extent cx="4261449" cy="2641663"/>
            <wp:effectExtent l="0" t="0" r="6350" b="6350"/>
            <wp:docPr id="323908824" name="Рисунок 1" descr="Зображення, що містить текст, графічний дизайн, знімок екрана, Реклама в Інтернеті&#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08824" name="Рисунок 1" descr="Зображення, що містить текст, графічний дизайн, знімок екрана, Реклама в Інтернеті&#10;&#10;Вміст на основі ШІ може бути неправильним."/>
                    <pic:cNvPicPr/>
                  </pic:nvPicPr>
                  <pic:blipFill>
                    <a:blip r:embed="rId40"/>
                    <a:stretch>
                      <a:fillRect/>
                    </a:stretch>
                  </pic:blipFill>
                  <pic:spPr>
                    <a:xfrm>
                      <a:off x="0" y="0"/>
                      <a:ext cx="4322237" cy="2679345"/>
                    </a:xfrm>
                    <a:prstGeom prst="rect">
                      <a:avLst/>
                    </a:prstGeom>
                  </pic:spPr>
                </pic:pic>
              </a:graphicData>
            </a:graphic>
          </wp:inline>
        </w:drawing>
      </w:r>
    </w:p>
    <w:p w14:paraId="6FA34BC5" w14:textId="77777777" w:rsidR="002F1206" w:rsidRDefault="002F1206" w:rsidP="002F1206">
      <w:r>
        <w:t>Поля з фільтрами дозволяє обирати з різних категорій (автори, видавництва тощо). Обирати діапазон цін, а також жанри, реалізація цього фільтру особливо цікава. Поля для пошуку так само працює (шукаючи слова у назві) і поєднується і фільтрами для ефективнішого пошуку.</w:t>
      </w:r>
    </w:p>
    <w:p w14:paraId="669ECAB0" w14:textId="04ABFB22" w:rsidR="002F1206" w:rsidRDefault="002F1206" w:rsidP="00E72FD3">
      <w:pPr>
        <w:pStyle w:val="3"/>
        <w:pageBreakBefore/>
        <w:numPr>
          <w:ilvl w:val="2"/>
          <w:numId w:val="10"/>
        </w:numPr>
      </w:pPr>
      <w:bookmarkStart w:id="80" w:name="_Toc201590486"/>
      <w:bookmarkStart w:id="81" w:name="_Toc201591193"/>
      <w:r>
        <w:lastRenderedPageBreak/>
        <w:t>Сторінка опису книги</w:t>
      </w:r>
      <w:bookmarkEnd w:id="80"/>
      <w:bookmarkEnd w:id="81"/>
    </w:p>
    <w:p w14:paraId="74D2A12B" w14:textId="77777777" w:rsidR="002F1206" w:rsidRDefault="002F1206" w:rsidP="002F1206">
      <w:r>
        <w:rPr>
          <w:noProof/>
        </w:rPr>
        <w:drawing>
          <wp:inline distT="0" distB="0" distL="0" distR="0" wp14:anchorId="588523E3" wp14:editId="06702E94">
            <wp:extent cx="4161895" cy="1837426"/>
            <wp:effectExtent l="0" t="0" r="0" b="0"/>
            <wp:docPr id="1036515108"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5108" name="Рисунок 1" descr="Зображення, що містить текст, знімок екрана, програмне забезпечення, Веб-сайт&#10;&#10;Вміст на основі ШІ може бути неправильним."/>
                    <pic:cNvPicPr/>
                  </pic:nvPicPr>
                  <pic:blipFill rotWithShape="1">
                    <a:blip r:embed="rId41"/>
                    <a:srcRect b="21519"/>
                    <a:stretch>
                      <a:fillRect/>
                    </a:stretch>
                  </pic:blipFill>
                  <pic:spPr bwMode="auto">
                    <a:xfrm>
                      <a:off x="0" y="0"/>
                      <a:ext cx="4179174" cy="1845055"/>
                    </a:xfrm>
                    <a:prstGeom prst="rect">
                      <a:avLst/>
                    </a:prstGeom>
                    <a:ln>
                      <a:noFill/>
                    </a:ln>
                    <a:extLst>
                      <a:ext uri="{53640926-AAD7-44D8-BBD7-CCE9431645EC}">
                        <a14:shadowObscured xmlns:a14="http://schemas.microsoft.com/office/drawing/2010/main"/>
                      </a:ext>
                    </a:extLst>
                  </pic:spPr>
                </pic:pic>
              </a:graphicData>
            </a:graphic>
          </wp:inline>
        </w:drawing>
      </w:r>
    </w:p>
    <w:p w14:paraId="4F7DE9A7" w14:textId="77777777" w:rsidR="002F1206" w:rsidRDefault="002F1206" w:rsidP="002F1206">
      <w:r w:rsidRPr="00972F29">
        <w:rPr>
          <w:noProof/>
        </w:rPr>
        <w:drawing>
          <wp:inline distT="0" distB="0" distL="0" distR="0" wp14:anchorId="583365DA" wp14:editId="62E29BC5">
            <wp:extent cx="4145316" cy="1777041"/>
            <wp:effectExtent l="0" t="0" r="7620" b="0"/>
            <wp:docPr id="1939609844" name="Рисунок 1" descr="Зображення, що містить текст, знімок екрана, мультимедіа,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9844" name="Рисунок 1" descr="Зображення, що містить текст, знімок екрана, мультимедіа, програмне забезпечення&#10;&#10;Вміст на основі ШІ може бути неправильним."/>
                    <pic:cNvPicPr/>
                  </pic:nvPicPr>
                  <pic:blipFill>
                    <a:blip r:embed="rId42"/>
                    <a:stretch>
                      <a:fillRect/>
                    </a:stretch>
                  </pic:blipFill>
                  <pic:spPr>
                    <a:xfrm>
                      <a:off x="0" y="0"/>
                      <a:ext cx="4167219" cy="1786431"/>
                    </a:xfrm>
                    <a:prstGeom prst="rect">
                      <a:avLst/>
                    </a:prstGeom>
                  </pic:spPr>
                </pic:pic>
              </a:graphicData>
            </a:graphic>
          </wp:inline>
        </w:drawing>
      </w:r>
    </w:p>
    <w:p w14:paraId="2C798F66" w14:textId="77777777" w:rsidR="002F1206" w:rsidRDefault="002F1206" w:rsidP="002F1206">
      <w:r>
        <w:rPr>
          <w:noProof/>
        </w:rPr>
        <w:drawing>
          <wp:inline distT="0" distB="0" distL="0" distR="0" wp14:anchorId="4B4631AA" wp14:editId="5EEC1342">
            <wp:extent cx="2570592" cy="2750820"/>
            <wp:effectExtent l="0" t="0" r="1270" b="0"/>
            <wp:docPr id="521618868" name="Рисунок 1"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8868" name="Рисунок 1" descr="Зображення, що містить текст, знімок екрана, програмне забезпечення, Веб-сторінка&#10;&#10;Вміст на основі ШІ може бути неправильним."/>
                    <pic:cNvPicPr/>
                  </pic:nvPicPr>
                  <pic:blipFill rotWithShape="1">
                    <a:blip r:embed="rId43"/>
                    <a:srcRect l="8316" t="5375" r="41941"/>
                    <a:stretch>
                      <a:fillRect/>
                    </a:stretch>
                  </pic:blipFill>
                  <pic:spPr bwMode="auto">
                    <a:xfrm>
                      <a:off x="0" y="0"/>
                      <a:ext cx="2580165" cy="27610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ABB647" wp14:editId="537C7977">
            <wp:extent cx="1592319" cy="2762186"/>
            <wp:effectExtent l="0" t="0" r="8255" b="635"/>
            <wp:docPr id="2136102364" name="Рисунок 1"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2364" name="Рисунок 1" descr="Зображення, що містить текст, знімок екрана, програмне забезпечення, Веб-сторінка&#10;&#10;Вміст на основі ШІ може бути неправильним."/>
                    <pic:cNvPicPr/>
                  </pic:nvPicPr>
                  <pic:blipFill rotWithShape="1">
                    <a:blip r:embed="rId44"/>
                    <a:srcRect l="17841" t="7525" r="52525" b="1092"/>
                    <a:stretch>
                      <a:fillRect/>
                    </a:stretch>
                  </pic:blipFill>
                  <pic:spPr bwMode="auto">
                    <a:xfrm>
                      <a:off x="0" y="0"/>
                      <a:ext cx="1595464" cy="2767641"/>
                    </a:xfrm>
                    <a:prstGeom prst="rect">
                      <a:avLst/>
                    </a:prstGeom>
                    <a:ln>
                      <a:noFill/>
                    </a:ln>
                    <a:extLst>
                      <a:ext uri="{53640926-AAD7-44D8-BBD7-CCE9431645EC}">
                        <a14:shadowObscured xmlns:a14="http://schemas.microsoft.com/office/drawing/2010/main"/>
                      </a:ext>
                    </a:extLst>
                  </pic:spPr>
                </pic:pic>
              </a:graphicData>
            </a:graphic>
          </wp:inline>
        </w:drawing>
      </w:r>
      <w:r w:rsidRPr="00BE7CD8">
        <w:rPr>
          <w:noProof/>
        </w:rPr>
        <w:drawing>
          <wp:inline distT="0" distB="0" distL="0" distR="0" wp14:anchorId="694CA27E" wp14:editId="3C02BAED">
            <wp:extent cx="1581150" cy="2751714"/>
            <wp:effectExtent l="0" t="0" r="0" b="0"/>
            <wp:docPr id="537096430" name="Рисунок 1"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6430" name="Рисунок 1" descr="Зображення, що містить текст, знімок екрана, програмне забезпечення, Веб-сторінка&#10;&#10;Вміст на основі ШІ може бути неправильним."/>
                    <pic:cNvPicPr/>
                  </pic:nvPicPr>
                  <pic:blipFill>
                    <a:blip r:embed="rId45"/>
                    <a:stretch>
                      <a:fillRect/>
                    </a:stretch>
                  </pic:blipFill>
                  <pic:spPr>
                    <a:xfrm>
                      <a:off x="0" y="0"/>
                      <a:ext cx="1584484" cy="2757516"/>
                    </a:xfrm>
                    <a:prstGeom prst="rect">
                      <a:avLst/>
                    </a:prstGeom>
                  </pic:spPr>
                </pic:pic>
              </a:graphicData>
            </a:graphic>
          </wp:inline>
        </w:drawing>
      </w:r>
    </w:p>
    <w:p w14:paraId="4E7F0CD4" w14:textId="77777777" w:rsidR="002F1206" w:rsidRDefault="002F1206" w:rsidP="002F1206">
      <w:r>
        <w:t xml:space="preserve">Сторінка опису книги містить детальний набір даних про книгу та </w:t>
      </w:r>
      <w:proofErr w:type="spellStart"/>
      <w:r>
        <w:rPr>
          <w:lang w:val="en-US"/>
        </w:rPr>
        <w:t>NarrowGallery</w:t>
      </w:r>
      <w:proofErr w:type="spellEnd"/>
      <w:r>
        <w:rPr>
          <w:lang w:val="en-US"/>
        </w:rPr>
        <w:t xml:space="preserve"> </w:t>
      </w:r>
      <w:r>
        <w:t>із подібними книгами. Сторінка активно використовує існуючі компоненти. Адаптація блоку з із безпосереднім описом вимагала значних зусиль.</w:t>
      </w:r>
    </w:p>
    <w:p w14:paraId="7B1BF382" w14:textId="77777777" w:rsidR="002F1206" w:rsidRDefault="002F1206" w:rsidP="00E72FD3">
      <w:pPr>
        <w:pStyle w:val="3"/>
        <w:numPr>
          <w:ilvl w:val="2"/>
          <w:numId w:val="10"/>
        </w:numPr>
      </w:pPr>
      <w:bookmarkStart w:id="82" w:name="_Toc201590487"/>
      <w:bookmarkStart w:id="83" w:name="_Toc201591194"/>
      <w:r>
        <w:lastRenderedPageBreak/>
        <w:t>Сторінка редагування книги</w:t>
      </w:r>
      <w:bookmarkEnd w:id="82"/>
      <w:bookmarkEnd w:id="83"/>
    </w:p>
    <w:p w14:paraId="7A59C1E7" w14:textId="77777777" w:rsidR="002F1206" w:rsidRDefault="002F1206" w:rsidP="002F1206">
      <w:r w:rsidRPr="00A47A81">
        <w:rPr>
          <w:noProof/>
        </w:rPr>
        <w:drawing>
          <wp:inline distT="0" distB="0" distL="0" distR="0" wp14:anchorId="4FC9F94D" wp14:editId="126DEBB2">
            <wp:extent cx="3762375" cy="3554934"/>
            <wp:effectExtent l="0" t="0" r="0" b="7620"/>
            <wp:docPr id="910836406" name="Рисунок 1" descr="Зображення, що містить текст, електроніка, знімок екрана,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36406" name="Рисунок 1" descr="Зображення, що містить текст, електроніка, знімок екрана, програмне забезпечення&#10;&#10;Вміст на основі ШІ може бути неправильним."/>
                    <pic:cNvPicPr/>
                  </pic:nvPicPr>
                  <pic:blipFill>
                    <a:blip r:embed="rId46"/>
                    <a:stretch>
                      <a:fillRect/>
                    </a:stretch>
                  </pic:blipFill>
                  <pic:spPr>
                    <a:xfrm>
                      <a:off x="0" y="0"/>
                      <a:ext cx="3766170" cy="3558520"/>
                    </a:xfrm>
                    <a:prstGeom prst="rect">
                      <a:avLst/>
                    </a:prstGeom>
                  </pic:spPr>
                </pic:pic>
              </a:graphicData>
            </a:graphic>
          </wp:inline>
        </w:drawing>
      </w:r>
      <w:r w:rsidRPr="00164006">
        <w:rPr>
          <w:noProof/>
        </w:rPr>
        <w:drawing>
          <wp:inline distT="0" distB="0" distL="0" distR="0" wp14:anchorId="1DF7D4A6" wp14:editId="47A594A2">
            <wp:extent cx="1921671" cy="3574918"/>
            <wp:effectExtent l="0" t="0" r="2540" b="6985"/>
            <wp:docPr id="1317214297" name="Рисунок 1" descr="Зображення, що містить текст, знімок екрана, число,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14297" name="Рисунок 1" descr="Зображення, що містить текст, знімок екрана, число, Шрифт&#10;&#10;Вміст на основі ШІ може бути неправильним."/>
                    <pic:cNvPicPr/>
                  </pic:nvPicPr>
                  <pic:blipFill>
                    <a:blip r:embed="rId47"/>
                    <a:stretch>
                      <a:fillRect/>
                    </a:stretch>
                  </pic:blipFill>
                  <pic:spPr>
                    <a:xfrm>
                      <a:off x="0" y="0"/>
                      <a:ext cx="1926974" cy="3584783"/>
                    </a:xfrm>
                    <a:prstGeom prst="rect">
                      <a:avLst/>
                    </a:prstGeom>
                  </pic:spPr>
                </pic:pic>
              </a:graphicData>
            </a:graphic>
          </wp:inline>
        </w:drawing>
      </w:r>
    </w:p>
    <w:p w14:paraId="6070A889" w14:textId="77777777" w:rsidR="002F1206" w:rsidRDefault="002F1206" w:rsidP="002F1206">
      <w:r>
        <w:t xml:space="preserve">Сторінка містить форму та забезпечує </w:t>
      </w:r>
      <w:proofErr w:type="spellStart"/>
      <w:r>
        <w:t>валідацію</w:t>
      </w:r>
      <w:proofErr w:type="spellEnd"/>
      <w:r>
        <w:t xml:space="preserve"> вводу. Єдиною проблемою було оновлення дочірніх жанрів при зміні користувачем батьківського. Загалом </w:t>
      </w:r>
      <w:proofErr w:type="spellStart"/>
      <w:r>
        <w:t>стоірнка</w:t>
      </w:r>
      <w:proofErr w:type="spellEnd"/>
      <w:r>
        <w:t xml:space="preserve"> складається з існуючих компонентів.</w:t>
      </w:r>
    </w:p>
    <w:p w14:paraId="5CFE8614" w14:textId="77777777" w:rsidR="002F1206" w:rsidRDefault="002F1206" w:rsidP="00E72FD3">
      <w:pPr>
        <w:pStyle w:val="3"/>
        <w:numPr>
          <w:ilvl w:val="2"/>
          <w:numId w:val="10"/>
        </w:numPr>
      </w:pPr>
      <w:bookmarkStart w:id="84" w:name="_Toc201590488"/>
      <w:bookmarkStart w:id="85" w:name="_Toc201591195"/>
      <w:r>
        <w:lastRenderedPageBreak/>
        <w:t>Корзина</w:t>
      </w:r>
      <w:bookmarkEnd w:id="84"/>
      <w:bookmarkEnd w:id="85"/>
    </w:p>
    <w:p w14:paraId="2B6AA634" w14:textId="77777777" w:rsidR="002F1206" w:rsidRDefault="002F1206" w:rsidP="002F1206">
      <w:r w:rsidRPr="00EC6442">
        <w:rPr>
          <w:noProof/>
        </w:rPr>
        <w:drawing>
          <wp:inline distT="0" distB="0" distL="0" distR="0" wp14:anchorId="3643EAC3" wp14:editId="5929CA68">
            <wp:extent cx="4304581" cy="3428566"/>
            <wp:effectExtent l="0" t="0" r="1270" b="635"/>
            <wp:docPr id="1716627269"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7269" name="Рисунок 1" descr="Зображення, що містить текст, знімок екрана, програмне забезпечення, Веб-сайт&#10;&#10;Вміст на основі ШІ може бути неправильним."/>
                    <pic:cNvPicPr/>
                  </pic:nvPicPr>
                  <pic:blipFill>
                    <a:blip r:embed="rId48"/>
                    <a:stretch>
                      <a:fillRect/>
                    </a:stretch>
                  </pic:blipFill>
                  <pic:spPr>
                    <a:xfrm>
                      <a:off x="0" y="0"/>
                      <a:ext cx="4323190" cy="3443388"/>
                    </a:xfrm>
                    <a:prstGeom prst="rect">
                      <a:avLst/>
                    </a:prstGeom>
                  </pic:spPr>
                </pic:pic>
              </a:graphicData>
            </a:graphic>
          </wp:inline>
        </w:drawing>
      </w:r>
    </w:p>
    <w:p w14:paraId="3576D2D0" w14:textId="77777777" w:rsidR="002F1206" w:rsidRDefault="002F1206" w:rsidP="002F1206">
      <w:r w:rsidRPr="00643A02">
        <w:rPr>
          <w:noProof/>
        </w:rPr>
        <w:drawing>
          <wp:inline distT="0" distB="0" distL="0" distR="0" wp14:anchorId="0A5049FE" wp14:editId="0A2AFDBA">
            <wp:extent cx="3819143" cy="3416863"/>
            <wp:effectExtent l="0" t="0" r="0" b="0"/>
            <wp:docPr id="1127407928" name="Рисунок 1" descr="Зображення, що містить текст, знімок екрана, програмне забезпечення, Веб-сай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07928" name="Рисунок 1" descr="Зображення, що містить текст, знімок екрана, програмне забезпечення, Веб-сайт&#10;&#10;Вміст на основі ШІ може бути неправильним."/>
                    <pic:cNvPicPr/>
                  </pic:nvPicPr>
                  <pic:blipFill>
                    <a:blip r:embed="rId49"/>
                    <a:stretch>
                      <a:fillRect/>
                    </a:stretch>
                  </pic:blipFill>
                  <pic:spPr>
                    <a:xfrm>
                      <a:off x="0" y="0"/>
                      <a:ext cx="3869425" cy="3461848"/>
                    </a:xfrm>
                    <a:prstGeom prst="rect">
                      <a:avLst/>
                    </a:prstGeom>
                  </pic:spPr>
                </pic:pic>
              </a:graphicData>
            </a:graphic>
          </wp:inline>
        </w:drawing>
      </w:r>
    </w:p>
    <w:p w14:paraId="2A8238B3" w14:textId="77777777" w:rsidR="002F1206" w:rsidRPr="0077111C" w:rsidRDefault="002F1206" w:rsidP="002F1206">
      <w:r>
        <w:t xml:space="preserve">Містить набір доданих користувачем книг у </w:t>
      </w:r>
      <w:proofErr w:type="spellStart"/>
      <w:r>
        <w:rPr>
          <w:lang w:val="en-US"/>
        </w:rPr>
        <w:t>NarrowGallery</w:t>
      </w:r>
      <w:proofErr w:type="spellEnd"/>
      <w:r>
        <w:t xml:space="preserve"> із дещо зміненими картками книг. Книги можна вилучити з корзини або змінити їхню кількість, ціна замовлення автоматично перераховується.</w:t>
      </w:r>
    </w:p>
    <w:p w14:paraId="60C5FB46" w14:textId="77777777" w:rsidR="002F1206" w:rsidRDefault="002F1206" w:rsidP="002F1206">
      <w:r w:rsidRPr="0077111C">
        <w:rPr>
          <w:noProof/>
        </w:rPr>
        <w:lastRenderedPageBreak/>
        <w:drawing>
          <wp:inline distT="0" distB="0" distL="0" distR="0" wp14:anchorId="5E495F17" wp14:editId="59FAAA60">
            <wp:extent cx="4106018" cy="2947179"/>
            <wp:effectExtent l="0" t="0" r="8890" b="5715"/>
            <wp:docPr id="351707577" name="Рисунок 1" descr="Зображення, що містить текст, знімок екрана, монітор,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7577" name="Рисунок 1" descr="Зображення, що містить текст, знімок екрана, монітор, програмне забезпечення&#10;&#10;Вміст на основі ШІ може бути неправильним."/>
                    <pic:cNvPicPr/>
                  </pic:nvPicPr>
                  <pic:blipFill>
                    <a:blip r:embed="rId50"/>
                    <a:stretch>
                      <a:fillRect/>
                    </a:stretch>
                  </pic:blipFill>
                  <pic:spPr>
                    <a:xfrm>
                      <a:off x="0" y="0"/>
                      <a:ext cx="4114060" cy="2952951"/>
                    </a:xfrm>
                    <a:prstGeom prst="rect">
                      <a:avLst/>
                    </a:prstGeom>
                  </pic:spPr>
                </pic:pic>
              </a:graphicData>
            </a:graphic>
          </wp:inline>
        </w:drawing>
      </w:r>
      <w:r w:rsidRPr="0077111C">
        <w:rPr>
          <w:noProof/>
        </w:rPr>
        <w:drawing>
          <wp:inline distT="0" distB="0" distL="0" distR="0" wp14:anchorId="6FC9FA0A" wp14:editId="09550F05">
            <wp:extent cx="1819275" cy="3051683"/>
            <wp:effectExtent l="0" t="0" r="0" b="0"/>
            <wp:docPr id="1213211105" name="Рисунок 1" descr="Зображення, що містить текст, знімок екрана, Шрифт, дизайн&#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1105" name="Рисунок 1" descr="Зображення, що містить текст, знімок екрана, Шрифт, дизайн&#10;&#10;Вміст на основі ШІ може бути неправильним."/>
                    <pic:cNvPicPr/>
                  </pic:nvPicPr>
                  <pic:blipFill rotWithShape="1">
                    <a:blip r:embed="rId51"/>
                    <a:srcRect t="27608"/>
                    <a:stretch>
                      <a:fillRect/>
                    </a:stretch>
                  </pic:blipFill>
                  <pic:spPr bwMode="auto">
                    <a:xfrm>
                      <a:off x="0" y="0"/>
                      <a:ext cx="1822783" cy="3057567"/>
                    </a:xfrm>
                    <a:prstGeom prst="rect">
                      <a:avLst/>
                    </a:prstGeom>
                    <a:ln>
                      <a:noFill/>
                    </a:ln>
                    <a:extLst>
                      <a:ext uri="{53640926-AAD7-44D8-BBD7-CCE9431645EC}">
                        <a14:shadowObscured xmlns:a14="http://schemas.microsoft.com/office/drawing/2010/main"/>
                      </a:ext>
                    </a:extLst>
                  </pic:spPr>
                </pic:pic>
              </a:graphicData>
            </a:graphic>
          </wp:inline>
        </w:drawing>
      </w:r>
    </w:p>
    <w:p w14:paraId="26459AE0" w14:textId="77777777" w:rsidR="002F1206" w:rsidRPr="00972F29" w:rsidRDefault="002F1206" w:rsidP="002F1206">
      <w:r>
        <w:t>Містить поле для оформлення замовлення із валідацією. Доступні форми оплати залежать від вибраного типу доставки. Загалом, ця сторінка – черговий приклад ефективного повторного використання компонентів.</w:t>
      </w:r>
    </w:p>
    <w:p w14:paraId="1494B82C" w14:textId="28029522" w:rsidR="00F27A88" w:rsidRPr="002F1206" w:rsidRDefault="002F1206" w:rsidP="00F27A88">
      <w:pPr>
        <w:pStyle w:val="1"/>
      </w:pPr>
      <w:bookmarkStart w:id="86" w:name="_Toc201590489"/>
      <w:bookmarkStart w:id="87" w:name="_Toc201591196"/>
      <w:r>
        <w:lastRenderedPageBreak/>
        <w:t>Висновок</w:t>
      </w:r>
      <w:bookmarkEnd w:id="86"/>
      <w:bookmarkEnd w:id="87"/>
    </w:p>
    <w:p w14:paraId="1E762A67" w14:textId="6F7B0278" w:rsidR="00BB48F8" w:rsidRPr="00BB48F8" w:rsidRDefault="00BB48F8" w:rsidP="00BB48F8">
      <w:r>
        <w:t xml:space="preserve">В процесі </w:t>
      </w:r>
      <w:r w:rsidRPr="00BB48F8">
        <w:t xml:space="preserve">виконання курсової роботи було створено функціональний </w:t>
      </w:r>
      <w:proofErr w:type="spellStart"/>
      <w:r w:rsidRPr="00BB48F8">
        <w:t>вебзастосунок</w:t>
      </w:r>
      <w:proofErr w:type="spellEnd"/>
      <w:r w:rsidRPr="00BB48F8">
        <w:t xml:space="preserve"> для онлайн-книгарні з використанням сучасних засобів компонентного програмування, зокрема бібліотеки </w:t>
      </w:r>
      <w:proofErr w:type="spellStart"/>
      <w:r w:rsidRPr="00BB48F8">
        <w:t>React</w:t>
      </w:r>
      <w:proofErr w:type="spellEnd"/>
      <w:r w:rsidRPr="00BB48F8">
        <w:t>. Реалізовано ключові функції: перегляд каталогу книг, відображення інформації про кожну книгу, додавання до кошика, авторизація користувача, а також редагування інформації про книги адміністраторами. Для забезпечення зручного доступу до функцій застосунку створено навігаційне меню, інформаційні сторінки та уніфіковані компоненти заголовка і підвалу.</w:t>
      </w:r>
    </w:p>
    <w:p w14:paraId="36457EF8" w14:textId="77777777" w:rsidR="00BB48F8" w:rsidRPr="00BB48F8" w:rsidRDefault="00BB48F8" w:rsidP="00BB48F8">
      <w:r w:rsidRPr="00BB48F8">
        <w:t>Серед переваг реалізованого проєкту можна відзначити:</w:t>
      </w:r>
    </w:p>
    <w:p w14:paraId="2324C9DC" w14:textId="5D71C7B0" w:rsidR="00BB48F8" w:rsidRDefault="00BB48F8" w:rsidP="00AA6D2B">
      <w:pPr>
        <w:numPr>
          <w:ilvl w:val="0"/>
          <w:numId w:val="4"/>
        </w:numPr>
      </w:pPr>
      <w:r w:rsidRPr="00BB48F8">
        <w:rPr>
          <w:b/>
          <w:bCs/>
        </w:rPr>
        <w:t>Модульність</w:t>
      </w:r>
      <w:r w:rsidRPr="00BB48F8">
        <w:t xml:space="preserve"> </w:t>
      </w:r>
      <w:r w:rsidR="00AA6D2B">
        <w:t xml:space="preserve">– </w:t>
      </w:r>
      <w:r w:rsidRPr="00BB48F8">
        <w:t xml:space="preserve">структура застосунку дозволяє легко додавати нові сторінки та </w:t>
      </w:r>
      <w:r w:rsidR="00AA6D2B">
        <w:t xml:space="preserve">розширювати </w:t>
      </w:r>
      <w:r w:rsidRPr="00BB48F8">
        <w:t>функціональність без порушення цілісності системи;</w:t>
      </w:r>
    </w:p>
    <w:p w14:paraId="05BC7B4D" w14:textId="052A1185" w:rsidR="004F002C" w:rsidRPr="00BB48F8" w:rsidRDefault="004F002C" w:rsidP="004F002C">
      <w:pPr>
        <w:numPr>
          <w:ilvl w:val="0"/>
          <w:numId w:val="4"/>
        </w:numPr>
      </w:pPr>
      <w:r>
        <w:rPr>
          <w:b/>
          <w:bCs/>
        </w:rPr>
        <w:t xml:space="preserve">Повторне використання </w:t>
      </w:r>
      <w:r>
        <w:t>– компонентний підхід дозволяє потворно використовувати компоненти в різних місцях додатку, суттєву прискорюючи процес розробки</w:t>
      </w:r>
    </w:p>
    <w:p w14:paraId="5560C7A0" w14:textId="0CD30CD9" w:rsidR="00BB48F8" w:rsidRPr="00BB48F8" w:rsidRDefault="00BB48F8" w:rsidP="00AA6D2B">
      <w:pPr>
        <w:numPr>
          <w:ilvl w:val="0"/>
          <w:numId w:val="4"/>
        </w:numPr>
      </w:pPr>
      <w:r w:rsidRPr="00BB48F8">
        <w:rPr>
          <w:b/>
          <w:bCs/>
        </w:rPr>
        <w:t>Інтуїтивний інтерфейс</w:t>
      </w:r>
      <w:r w:rsidRPr="00BB48F8">
        <w:t xml:space="preserve"> </w:t>
      </w:r>
      <w:r w:rsidR="00AA6D2B">
        <w:t xml:space="preserve">– </w:t>
      </w:r>
      <w:r w:rsidRPr="00BB48F8">
        <w:t xml:space="preserve">використання </w:t>
      </w:r>
      <w:proofErr w:type="spellStart"/>
      <w:r w:rsidRPr="00BB48F8">
        <w:t>React</w:t>
      </w:r>
      <w:proofErr w:type="spellEnd"/>
      <w:r w:rsidRPr="00BB48F8">
        <w:t xml:space="preserve"> </w:t>
      </w:r>
      <w:proofErr w:type="spellStart"/>
      <w:r w:rsidRPr="00BB48F8">
        <w:t>Bootstrap</w:t>
      </w:r>
      <w:proofErr w:type="spellEnd"/>
      <w:r w:rsidRPr="00BB48F8">
        <w:t xml:space="preserve"> забезпечило адаптивну, зрозумілу та візуально привабливу верстку;</w:t>
      </w:r>
    </w:p>
    <w:p w14:paraId="7CD722A2" w14:textId="522B3118" w:rsidR="00BB48F8" w:rsidRPr="00BB48F8" w:rsidRDefault="00BB48F8" w:rsidP="004F002C">
      <w:pPr>
        <w:numPr>
          <w:ilvl w:val="0"/>
          <w:numId w:val="4"/>
        </w:numPr>
      </w:pPr>
      <w:r w:rsidRPr="00BB48F8">
        <w:rPr>
          <w:b/>
          <w:bCs/>
        </w:rPr>
        <w:t>Реактивність</w:t>
      </w:r>
      <w:r w:rsidRPr="00BB48F8">
        <w:t xml:space="preserve"> </w:t>
      </w:r>
      <w:r w:rsidR="004F002C">
        <w:t xml:space="preserve">– </w:t>
      </w:r>
      <w:r w:rsidRPr="00BB48F8">
        <w:t xml:space="preserve">усі дії користувача (додавання книг до кошика, авторизація тощо) миттєво відображаються в інтерфейсі завдяки реактивній архітектурі </w:t>
      </w:r>
      <w:proofErr w:type="spellStart"/>
      <w:r w:rsidRPr="00BB48F8">
        <w:t>React</w:t>
      </w:r>
      <w:proofErr w:type="spellEnd"/>
      <w:r w:rsidRPr="00BB48F8">
        <w:t>.</w:t>
      </w:r>
    </w:p>
    <w:p w14:paraId="64589510" w14:textId="77777777" w:rsidR="00BB48F8" w:rsidRPr="00BB48F8" w:rsidRDefault="00BB48F8" w:rsidP="00BB48F8">
      <w:r w:rsidRPr="00BB48F8">
        <w:t xml:space="preserve">Контекстне управління даними про користувача та вмістом кошика реалізовано за допомогою </w:t>
      </w:r>
      <w:proofErr w:type="spellStart"/>
      <w:r w:rsidRPr="00BB48F8">
        <w:t>React</w:t>
      </w:r>
      <w:proofErr w:type="spellEnd"/>
      <w:r w:rsidRPr="00BB48F8">
        <w:t xml:space="preserve"> </w:t>
      </w:r>
      <w:proofErr w:type="spellStart"/>
      <w:r w:rsidRPr="00BB48F8">
        <w:t>Context</w:t>
      </w:r>
      <w:proofErr w:type="spellEnd"/>
      <w:r w:rsidRPr="00BB48F8">
        <w:t xml:space="preserve"> API, що дало змогу централізовано управляти станом застосунку.</w:t>
      </w:r>
    </w:p>
    <w:p w14:paraId="355B7C87" w14:textId="77777777" w:rsidR="00BB48F8" w:rsidRPr="00BB48F8" w:rsidRDefault="00BB48F8" w:rsidP="00BB48F8">
      <w:r w:rsidRPr="00BB48F8">
        <w:lastRenderedPageBreak/>
        <w:t xml:space="preserve">У розробці було використано: середовище </w:t>
      </w:r>
      <w:proofErr w:type="spellStart"/>
      <w:r w:rsidRPr="00BB48F8">
        <w:t>Visual</w:t>
      </w:r>
      <w:proofErr w:type="spellEnd"/>
      <w:r w:rsidRPr="00BB48F8">
        <w:t xml:space="preserve"> </w:t>
      </w:r>
      <w:proofErr w:type="spellStart"/>
      <w:r w:rsidRPr="00BB48F8">
        <w:t>Studio</w:t>
      </w:r>
      <w:proofErr w:type="spellEnd"/>
      <w:r w:rsidRPr="00BB48F8">
        <w:t xml:space="preserve"> </w:t>
      </w:r>
      <w:proofErr w:type="spellStart"/>
      <w:r w:rsidRPr="00BB48F8">
        <w:t>Code</w:t>
      </w:r>
      <w:proofErr w:type="spellEnd"/>
      <w:r w:rsidRPr="00BB48F8">
        <w:t xml:space="preserve">, платформу Node.js, бібліотеку </w:t>
      </w:r>
      <w:proofErr w:type="spellStart"/>
      <w:r w:rsidRPr="00BB48F8">
        <w:t>React</w:t>
      </w:r>
      <w:proofErr w:type="spellEnd"/>
      <w:r w:rsidRPr="00BB48F8">
        <w:t xml:space="preserve">, маршрутизацію через </w:t>
      </w:r>
      <w:proofErr w:type="spellStart"/>
      <w:r w:rsidRPr="00BB48F8">
        <w:t>React</w:t>
      </w:r>
      <w:proofErr w:type="spellEnd"/>
      <w:r w:rsidRPr="00BB48F8">
        <w:t xml:space="preserve"> </w:t>
      </w:r>
      <w:proofErr w:type="spellStart"/>
      <w:r w:rsidRPr="00BB48F8">
        <w:t>Router</w:t>
      </w:r>
      <w:proofErr w:type="spellEnd"/>
      <w:r w:rsidRPr="00BB48F8">
        <w:t xml:space="preserve"> та компоненти з </w:t>
      </w:r>
      <w:proofErr w:type="spellStart"/>
      <w:r w:rsidRPr="00BB48F8">
        <w:t>React</w:t>
      </w:r>
      <w:proofErr w:type="spellEnd"/>
      <w:r w:rsidRPr="00BB48F8">
        <w:t xml:space="preserve"> </w:t>
      </w:r>
      <w:proofErr w:type="spellStart"/>
      <w:r w:rsidRPr="00BB48F8">
        <w:t>Bootstrap</w:t>
      </w:r>
      <w:proofErr w:type="spellEnd"/>
      <w:r w:rsidRPr="00BB48F8">
        <w:t>.</w:t>
      </w:r>
    </w:p>
    <w:p w14:paraId="11C5083C" w14:textId="77777777" w:rsidR="00BB48F8" w:rsidRPr="00BB48F8" w:rsidRDefault="00BB48F8" w:rsidP="00BB48F8">
      <w:r w:rsidRPr="00BB48F8">
        <w:t xml:space="preserve">Отримані результати підтверджують доцільність використання </w:t>
      </w:r>
      <w:proofErr w:type="spellStart"/>
      <w:r w:rsidRPr="00BB48F8">
        <w:t>React</w:t>
      </w:r>
      <w:proofErr w:type="spellEnd"/>
      <w:r w:rsidRPr="00BB48F8">
        <w:t xml:space="preserve"> у розробці сучасних клієнтських </w:t>
      </w:r>
      <w:proofErr w:type="spellStart"/>
      <w:r w:rsidRPr="00BB48F8">
        <w:t>вебзастосунків</w:t>
      </w:r>
      <w:proofErr w:type="spellEnd"/>
      <w:r w:rsidRPr="00BB48F8">
        <w:t>. Побудована структура та підходи до організації коду дозволяють використовувати даний проєкт як основу для подальшого розвитку.</w:t>
      </w:r>
    </w:p>
    <w:p w14:paraId="4ED99A52" w14:textId="3F1E0436" w:rsidR="00BB48F8" w:rsidRPr="00BB48F8" w:rsidRDefault="00BB48F8" w:rsidP="00BB48F8">
      <w:r w:rsidRPr="00BB48F8">
        <w:t xml:space="preserve">У перспективі </w:t>
      </w:r>
      <w:r w:rsidR="00C538B8">
        <w:t>ПС</w:t>
      </w:r>
      <w:r w:rsidRPr="00BB48F8">
        <w:t xml:space="preserve"> може бути вдосконален</w:t>
      </w:r>
      <w:r w:rsidR="00C538B8">
        <w:t>а</w:t>
      </w:r>
      <w:r w:rsidRPr="00BB48F8">
        <w:t xml:space="preserve"> шляхом:</w:t>
      </w:r>
    </w:p>
    <w:p w14:paraId="0D02224B" w14:textId="032CA31A" w:rsidR="00BB48F8" w:rsidRPr="00BB48F8" w:rsidRDefault="00BB48F8" w:rsidP="00A36927">
      <w:pPr>
        <w:pStyle w:val="a9"/>
        <w:numPr>
          <w:ilvl w:val="0"/>
          <w:numId w:val="6"/>
        </w:numPr>
      </w:pPr>
      <w:r w:rsidRPr="00BB48F8">
        <w:t xml:space="preserve">інтеграції з </w:t>
      </w:r>
      <w:r w:rsidR="00A36927">
        <w:t xml:space="preserve">повноцінною </w:t>
      </w:r>
      <w:r w:rsidRPr="00BB48F8">
        <w:t>серверною частиною для зберігання замовлень та облікових записів;</w:t>
      </w:r>
    </w:p>
    <w:p w14:paraId="25EA5D4E" w14:textId="77777777" w:rsidR="00BB48F8" w:rsidRPr="00BB48F8" w:rsidRDefault="00BB48F8" w:rsidP="00A36927">
      <w:pPr>
        <w:pStyle w:val="a9"/>
        <w:numPr>
          <w:ilvl w:val="0"/>
          <w:numId w:val="6"/>
        </w:numPr>
      </w:pPr>
      <w:r w:rsidRPr="00BB48F8">
        <w:t>розширення фільтрації та пошуку книг;</w:t>
      </w:r>
    </w:p>
    <w:p w14:paraId="45316203" w14:textId="0A8674E1" w:rsidR="00BB48F8" w:rsidRPr="00BB48F8" w:rsidRDefault="00A36927" w:rsidP="00A36927">
      <w:pPr>
        <w:pStyle w:val="a9"/>
        <w:numPr>
          <w:ilvl w:val="0"/>
          <w:numId w:val="6"/>
        </w:numPr>
      </w:pPr>
      <w:r>
        <w:t>розширення набору адміністративних інструментів для управління роботою сервісу</w:t>
      </w:r>
      <w:r w:rsidR="00BB48F8" w:rsidRPr="00BB48F8">
        <w:t>.</w:t>
      </w:r>
    </w:p>
    <w:p w14:paraId="7F48FBA6" w14:textId="77777777" w:rsidR="00BB48F8" w:rsidRPr="00BB48F8" w:rsidRDefault="00BB48F8" w:rsidP="00BB48F8">
      <w:pPr>
        <w:rPr>
          <w:lang w:val="en-US"/>
        </w:rPr>
      </w:pPr>
    </w:p>
    <w:p w14:paraId="1F81324E" w14:textId="7701653B" w:rsidR="00461101" w:rsidRDefault="00FB5C62" w:rsidP="00E6066C">
      <w:pPr>
        <w:pStyle w:val="1"/>
      </w:pPr>
      <w:bookmarkStart w:id="88" w:name="_Toc201590490"/>
      <w:bookmarkStart w:id="89" w:name="_Toc201591197"/>
      <w:r>
        <w:lastRenderedPageBreak/>
        <w:t>Список використаних джерел</w:t>
      </w:r>
      <w:bookmarkEnd w:id="88"/>
      <w:bookmarkEnd w:id="89"/>
    </w:p>
    <w:p w14:paraId="53048159" w14:textId="23AD24D1" w:rsidR="001539B6" w:rsidRPr="00F007EB" w:rsidRDefault="00F007EB" w:rsidP="00F007EB">
      <w:pPr>
        <w:pStyle w:val="a9"/>
        <w:numPr>
          <w:ilvl w:val="0"/>
          <w:numId w:val="13"/>
        </w:numPr>
      </w:pPr>
      <w:proofErr w:type="spellStart"/>
      <w:r w:rsidRPr="00F007EB">
        <w:t>Component-based</w:t>
      </w:r>
      <w:proofErr w:type="spellEnd"/>
      <w:r w:rsidRPr="00F007EB">
        <w:t xml:space="preserve"> </w:t>
      </w:r>
      <w:proofErr w:type="spellStart"/>
      <w:r w:rsidRPr="00F007EB">
        <w:t>software</w:t>
      </w:r>
      <w:proofErr w:type="spellEnd"/>
      <w:r w:rsidRPr="00F007EB">
        <w:t xml:space="preserve"> </w:t>
      </w:r>
      <w:proofErr w:type="spellStart"/>
      <w:r w:rsidRPr="00F007EB">
        <w:t>engineering</w:t>
      </w:r>
      <w:proofErr w:type="spellEnd"/>
      <w:r>
        <w:t>.</w:t>
      </w:r>
      <w:r w:rsidRPr="00F007EB">
        <w:rPr>
          <w:lang w:val="en-US"/>
        </w:rPr>
        <w:t xml:space="preserve"> </w:t>
      </w:r>
      <w:r w:rsidR="00695D8B" w:rsidRPr="00695D8B">
        <w:rPr>
          <w:lang w:val="en-US"/>
        </w:rPr>
        <w:t>Wikipedia</w:t>
      </w:r>
      <w:r w:rsidR="00695D8B">
        <w:rPr>
          <w:lang w:val="en-US"/>
        </w:rPr>
        <w:t xml:space="preserve"> </w:t>
      </w:r>
      <w:r w:rsidR="008A27F5" w:rsidRPr="008A27F5">
        <w:t>: вебсайт. URL:</w:t>
      </w:r>
      <w:r w:rsidR="009032AD">
        <w:t xml:space="preserve"> </w:t>
      </w:r>
      <w:hyperlink r:id="rId52" w:history="1">
        <w:r w:rsidR="009F09D8" w:rsidRPr="00F007EB">
          <w:rPr>
            <w:rStyle w:val="af6"/>
            <w:lang w:val="en-US"/>
          </w:rPr>
          <w:t>https://en.wikipedia.org/wiki/Component-based_software_engineering</w:t>
        </w:r>
      </w:hyperlink>
      <w:r w:rsidR="009032AD">
        <w:t xml:space="preserve"> </w:t>
      </w:r>
      <w:r w:rsidR="008A27F5" w:rsidRPr="008A27F5">
        <w:t>(дата звернення:</w:t>
      </w:r>
      <w:r w:rsidR="008A27F5">
        <w:t xml:space="preserve"> </w:t>
      </w:r>
      <w:r w:rsidR="00510B58">
        <w:t>24</w:t>
      </w:r>
      <w:r w:rsidR="009032AD">
        <w:t>.</w:t>
      </w:r>
      <w:r>
        <w:t>0</w:t>
      </w:r>
      <w:r w:rsidR="00510B58">
        <w:t>5</w:t>
      </w:r>
      <w:r w:rsidR="008A27F5">
        <w:t>.2025</w:t>
      </w:r>
      <w:r w:rsidR="008A27F5" w:rsidRPr="008A27F5">
        <w:t>).</w:t>
      </w:r>
    </w:p>
    <w:p w14:paraId="3123325C" w14:textId="446A2F48" w:rsidR="00F007EB" w:rsidRPr="00EB5F3E" w:rsidRDefault="0020162D" w:rsidP="006D1174">
      <w:pPr>
        <w:pStyle w:val="a9"/>
        <w:numPr>
          <w:ilvl w:val="0"/>
          <w:numId w:val="13"/>
        </w:numPr>
      </w:pPr>
      <w:proofErr w:type="spellStart"/>
      <w:r w:rsidRPr="0020162D">
        <w:t>Component-Based</w:t>
      </w:r>
      <w:proofErr w:type="spellEnd"/>
      <w:r w:rsidRPr="0020162D">
        <w:t xml:space="preserve"> </w:t>
      </w:r>
      <w:proofErr w:type="spellStart"/>
      <w:r w:rsidRPr="0020162D">
        <w:t>Software</w:t>
      </w:r>
      <w:proofErr w:type="spellEnd"/>
      <w:r w:rsidRPr="0020162D">
        <w:t xml:space="preserve"> </w:t>
      </w:r>
      <w:proofErr w:type="spellStart"/>
      <w:r w:rsidRPr="0020162D">
        <w:t>Engineering</w:t>
      </w:r>
      <w:proofErr w:type="spellEnd"/>
      <w:r w:rsidRPr="0020162D">
        <w:t xml:space="preserve"> </w:t>
      </w:r>
      <w:proofErr w:type="spellStart"/>
      <w:r w:rsidRPr="0020162D">
        <w:t>Explained</w:t>
      </w:r>
      <w:proofErr w:type="spellEnd"/>
      <w:r>
        <w:t xml:space="preserve">. </w:t>
      </w:r>
      <w:proofErr w:type="spellStart"/>
      <w:r w:rsidR="00A13E15" w:rsidRPr="00A13E15">
        <w:t>WeSoftYou</w:t>
      </w:r>
      <w:proofErr w:type="spellEnd"/>
      <w:r w:rsidR="00EB5F3E">
        <w:rPr>
          <w:lang w:val="en-US"/>
        </w:rPr>
        <w:t xml:space="preserve"> : </w:t>
      </w:r>
      <w:r w:rsidR="00A13E15" w:rsidRPr="00A13E15">
        <w:t xml:space="preserve">вебсайт. URL: </w:t>
      </w:r>
      <w:hyperlink r:id="rId53" w:history="1">
        <w:r w:rsidR="00A13E15" w:rsidRPr="00AD03D6">
          <w:rPr>
            <w:rStyle w:val="af6"/>
          </w:rPr>
          <w:t>https://wesoftyou.com/outsourcing/component-based-software-engineering-explained/</w:t>
        </w:r>
      </w:hyperlink>
      <w:r w:rsidR="00A13E15" w:rsidRPr="00A13E15">
        <w:t xml:space="preserve"> (дата звернення: 24.05.2025).</w:t>
      </w:r>
    </w:p>
    <w:p w14:paraId="3A738F16" w14:textId="38A4B054" w:rsidR="00461101" w:rsidRPr="005171A6" w:rsidRDefault="006A5CF3" w:rsidP="00461101">
      <w:pPr>
        <w:pStyle w:val="a9"/>
        <w:numPr>
          <w:ilvl w:val="0"/>
          <w:numId w:val="13"/>
        </w:numPr>
      </w:pPr>
      <w:r w:rsidRPr="006A5CF3">
        <w:rPr>
          <w:lang w:val="en-US"/>
        </w:rPr>
        <w:t>Principles of Component-Oriented Programming</w:t>
      </w:r>
      <w:r>
        <w:rPr>
          <w:lang w:val="en-US"/>
        </w:rPr>
        <w:t xml:space="preserve">. </w:t>
      </w:r>
      <w:r w:rsidR="005171A6" w:rsidRPr="005171A6">
        <w:rPr>
          <w:lang w:val="en-US"/>
        </w:rPr>
        <w:t>O’Reilly</w:t>
      </w:r>
      <w:r w:rsidR="005171A6">
        <w:rPr>
          <w:lang w:val="en-US"/>
        </w:rPr>
        <w:t xml:space="preserve"> </w:t>
      </w:r>
      <w:r>
        <w:rPr>
          <w:lang w:val="en-US"/>
        </w:rPr>
        <w:t xml:space="preserve">: </w:t>
      </w:r>
      <w:r w:rsidRPr="006A5CF3">
        <w:rPr>
          <w:lang w:val="en-US"/>
        </w:rPr>
        <w:t xml:space="preserve">вебсайт. URL: </w:t>
      </w:r>
      <w:hyperlink r:id="rId54" w:history="1">
        <w:r w:rsidRPr="006A5CF3">
          <w:rPr>
            <w:rStyle w:val="af6"/>
            <w:lang w:val="en-US"/>
          </w:rPr>
          <w:t>https://www.oreilly.com/library/view/programming-net components/0596102070/ch01s03.html</w:t>
        </w:r>
      </w:hyperlink>
      <w:r w:rsidRPr="006A5CF3">
        <w:rPr>
          <w:lang w:val="en-US"/>
        </w:rPr>
        <w:t xml:space="preserve">  (</w:t>
      </w:r>
      <w:proofErr w:type="spellStart"/>
      <w:r w:rsidRPr="006A5CF3">
        <w:rPr>
          <w:lang w:val="en-US"/>
        </w:rPr>
        <w:t>дата</w:t>
      </w:r>
      <w:proofErr w:type="spellEnd"/>
      <w:r w:rsidRPr="006A5CF3">
        <w:rPr>
          <w:lang w:val="en-US"/>
        </w:rPr>
        <w:t xml:space="preserve"> </w:t>
      </w:r>
      <w:proofErr w:type="spellStart"/>
      <w:r w:rsidRPr="006A5CF3">
        <w:rPr>
          <w:lang w:val="en-US"/>
        </w:rPr>
        <w:t>звернення</w:t>
      </w:r>
      <w:proofErr w:type="spellEnd"/>
      <w:r w:rsidRPr="006A5CF3">
        <w:rPr>
          <w:lang w:val="en-US"/>
        </w:rPr>
        <w:t>: 2</w:t>
      </w:r>
      <w:r w:rsidR="00D204F0">
        <w:rPr>
          <w:lang w:val="en-US"/>
        </w:rPr>
        <w:t>5</w:t>
      </w:r>
      <w:r w:rsidRPr="006A5CF3">
        <w:rPr>
          <w:lang w:val="en-US"/>
        </w:rPr>
        <w:t>.05.2025).</w:t>
      </w:r>
    </w:p>
    <w:p w14:paraId="1CB27D3D" w14:textId="210D51D2" w:rsidR="005171A6" w:rsidRPr="000518C3" w:rsidRDefault="009000AD" w:rsidP="00946F77">
      <w:pPr>
        <w:pStyle w:val="a9"/>
        <w:numPr>
          <w:ilvl w:val="0"/>
          <w:numId w:val="13"/>
        </w:numPr>
      </w:pPr>
      <w:r w:rsidRPr="009000AD">
        <w:rPr>
          <w:lang w:val="en-US"/>
        </w:rPr>
        <w:t>SPA (Single-page application</w:t>
      </w:r>
      <w:r>
        <w:rPr>
          <w:lang w:val="en-US"/>
        </w:rPr>
        <w:t>.</w:t>
      </w:r>
      <w:r w:rsidR="000518C3">
        <w:rPr>
          <w:lang w:val="en-US"/>
        </w:rPr>
        <w:t xml:space="preserve"> </w:t>
      </w:r>
      <w:r w:rsidR="000518C3" w:rsidRPr="000518C3">
        <w:rPr>
          <w:lang w:val="en-US"/>
        </w:rPr>
        <w:t>Mozilla</w:t>
      </w:r>
      <w:r w:rsidR="000518C3">
        <w:rPr>
          <w:lang w:val="en-US"/>
        </w:rPr>
        <w:t xml:space="preserve"> </w:t>
      </w:r>
      <w:r w:rsidR="00C72A59" w:rsidRPr="00C72A59">
        <w:rPr>
          <w:lang w:val="en-US"/>
        </w:rPr>
        <w:t xml:space="preserve">: вебсайт. URL: </w:t>
      </w:r>
      <w:hyperlink r:id="rId55" w:history="1">
        <w:r w:rsidR="00C72A59" w:rsidRPr="00C72A59">
          <w:rPr>
            <w:rStyle w:val="af6"/>
            <w:lang w:val="en-US"/>
          </w:rPr>
          <w:t>https://developer.mozilla.org/en-US/docs/Glossary/SPA</w:t>
        </w:r>
      </w:hyperlink>
      <w:r w:rsidR="00C72A59">
        <w:rPr>
          <w:lang w:val="en-US"/>
        </w:rPr>
        <w:t xml:space="preserve"> </w:t>
      </w:r>
      <w:r w:rsidR="00C72A59" w:rsidRPr="00C72A59">
        <w:rPr>
          <w:lang w:val="en-US"/>
        </w:rPr>
        <w:t>(</w:t>
      </w:r>
      <w:proofErr w:type="spellStart"/>
      <w:r w:rsidR="00C72A59" w:rsidRPr="00C72A59">
        <w:rPr>
          <w:lang w:val="en-US"/>
        </w:rPr>
        <w:t>дата</w:t>
      </w:r>
      <w:proofErr w:type="spellEnd"/>
      <w:r w:rsidR="00C72A59" w:rsidRPr="00C72A59">
        <w:rPr>
          <w:lang w:val="en-US"/>
        </w:rPr>
        <w:t xml:space="preserve"> </w:t>
      </w:r>
      <w:proofErr w:type="spellStart"/>
      <w:r w:rsidR="00C72A59" w:rsidRPr="00C72A59">
        <w:rPr>
          <w:lang w:val="en-US"/>
        </w:rPr>
        <w:t>звернення</w:t>
      </w:r>
      <w:proofErr w:type="spellEnd"/>
      <w:r w:rsidR="00C72A59" w:rsidRPr="00C72A59">
        <w:rPr>
          <w:lang w:val="en-US"/>
        </w:rPr>
        <w:t>: 2</w:t>
      </w:r>
      <w:r w:rsidR="006E63B6">
        <w:rPr>
          <w:lang w:val="en-US"/>
        </w:rPr>
        <w:t>6</w:t>
      </w:r>
      <w:r w:rsidR="00C72A59" w:rsidRPr="00C72A59">
        <w:rPr>
          <w:lang w:val="en-US"/>
        </w:rPr>
        <w:t>.05.2025).</w:t>
      </w:r>
    </w:p>
    <w:p w14:paraId="607BC60B" w14:textId="1708ADD3" w:rsidR="000518C3" w:rsidRPr="00167852" w:rsidRDefault="00167852" w:rsidP="001552C4">
      <w:pPr>
        <w:pStyle w:val="a9"/>
        <w:numPr>
          <w:ilvl w:val="0"/>
          <w:numId w:val="13"/>
        </w:numPr>
      </w:pPr>
      <w:r>
        <w:rPr>
          <w:lang w:val="en-US"/>
        </w:rPr>
        <w:t xml:space="preserve">Single Page Application. </w:t>
      </w:r>
      <w:proofErr w:type="spellStart"/>
      <w:r>
        <w:rPr>
          <w:lang w:val="en-US"/>
        </w:rPr>
        <w:t>Bloomreach</w:t>
      </w:r>
      <w:proofErr w:type="spellEnd"/>
      <w:r w:rsidR="00C7176A" w:rsidRPr="006E63B6">
        <w:rPr>
          <w:lang w:val="en-US"/>
        </w:rPr>
        <w:t xml:space="preserve"> : вебсайт. URL: </w:t>
      </w:r>
      <w:hyperlink r:id="rId56" w:history="1">
        <w:r w:rsidR="006E63B6" w:rsidRPr="006E63B6">
          <w:rPr>
            <w:rStyle w:val="af6"/>
            <w:lang w:val="en-US"/>
          </w:rPr>
          <w:t>https://www.bloomreach.com/en/blog/what-is-a-single-page-application</w:t>
        </w:r>
      </w:hyperlink>
      <w:r w:rsidR="00C7176A" w:rsidRPr="006E63B6">
        <w:rPr>
          <w:lang w:val="en-US"/>
        </w:rPr>
        <w:t xml:space="preserve"> (</w:t>
      </w:r>
      <w:proofErr w:type="spellStart"/>
      <w:r w:rsidR="00C7176A" w:rsidRPr="006E63B6">
        <w:rPr>
          <w:lang w:val="en-US"/>
        </w:rPr>
        <w:t>дата</w:t>
      </w:r>
      <w:proofErr w:type="spellEnd"/>
      <w:r w:rsidR="00C7176A" w:rsidRPr="006E63B6">
        <w:rPr>
          <w:lang w:val="en-US"/>
        </w:rPr>
        <w:t xml:space="preserve"> </w:t>
      </w:r>
      <w:proofErr w:type="spellStart"/>
      <w:r w:rsidR="00C7176A" w:rsidRPr="006E63B6">
        <w:rPr>
          <w:lang w:val="en-US"/>
        </w:rPr>
        <w:t>звернення</w:t>
      </w:r>
      <w:proofErr w:type="spellEnd"/>
      <w:r w:rsidR="00C7176A" w:rsidRPr="006E63B6">
        <w:rPr>
          <w:lang w:val="en-US"/>
        </w:rPr>
        <w:t>: 2</w:t>
      </w:r>
      <w:r w:rsidR="006E63B6" w:rsidRPr="006E63B6">
        <w:rPr>
          <w:lang w:val="en-US"/>
        </w:rPr>
        <w:t>6</w:t>
      </w:r>
      <w:r w:rsidR="00C7176A" w:rsidRPr="006E63B6">
        <w:rPr>
          <w:lang w:val="en-US"/>
        </w:rPr>
        <w:t>.05.2025).</w:t>
      </w:r>
    </w:p>
    <w:p w14:paraId="36EA2468" w14:textId="1DE36E0B" w:rsidR="00167852" w:rsidRPr="00071DA3" w:rsidRDefault="00E23095" w:rsidP="00DB126A">
      <w:pPr>
        <w:pStyle w:val="a9"/>
        <w:numPr>
          <w:ilvl w:val="0"/>
          <w:numId w:val="13"/>
        </w:numPr>
      </w:pPr>
      <w:proofErr w:type="spellStart"/>
      <w:r w:rsidRPr="00E23095">
        <w:t>The</w:t>
      </w:r>
      <w:proofErr w:type="spellEnd"/>
      <w:r w:rsidRPr="00E23095">
        <w:t xml:space="preserve"> </w:t>
      </w:r>
      <w:proofErr w:type="spellStart"/>
      <w:r w:rsidRPr="00E23095">
        <w:t>Pros</w:t>
      </w:r>
      <w:proofErr w:type="spellEnd"/>
      <w:r w:rsidRPr="00E23095">
        <w:t xml:space="preserve"> </w:t>
      </w:r>
      <w:proofErr w:type="spellStart"/>
      <w:r w:rsidRPr="00E23095">
        <w:t>and</w:t>
      </w:r>
      <w:proofErr w:type="spellEnd"/>
      <w:r w:rsidRPr="00E23095">
        <w:t xml:space="preserve"> </w:t>
      </w:r>
      <w:proofErr w:type="spellStart"/>
      <w:r w:rsidRPr="00E23095">
        <w:t>Cons</w:t>
      </w:r>
      <w:proofErr w:type="spellEnd"/>
      <w:r w:rsidRPr="00E23095">
        <w:t xml:space="preserve"> </w:t>
      </w:r>
      <w:proofErr w:type="spellStart"/>
      <w:r w:rsidRPr="00E23095">
        <w:t>of</w:t>
      </w:r>
      <w:proofErr w:type="spellEnd"/>
      <w:r w:rsidRPr="00E23095">
        <w:t xml:space="preserve"> </w:t>
      </w:r>
      <w:proofErr w:type="spellStart"/>
      <w:r w:rsidRPr="00E23095">
        <w:t>Single-Page</w:t>
      </w:r>
      <w:proofErr w:type="spellEnd"/>
      <w:r w:rsidRPr="00E23095">
        <w:t xml:space="preserve"> </w:t>
      </w:r>
      <w:proofErr w:type="spellStart"/>
      <w:r w:rsidRPr="00E23095">
        <w:t>Applications</w:t>
      </w:r>
      <w:proofErr w:type="spellEnd"/>
      <w:r w:rsidRPr="00071DA3">
        <w:rPr>
          <w:lang w:val="en-US"/>
        </w:rPr>
        <w:t xml:space="preserve">. </w:t>
      </w:r>
      <w:r w:rsidR="00071DA3" w:rsidRPr="00071DA3">
        <w:rPr>
          <w:lang w:val="en-US"/>
        </w:rPr>
        <w:t>Medium</w:t>
      </w:r>
      <w:r w:rsidRPr="00071DA3">
        <w:rPr>
          <w:lang w:val="en-US"/>
        </w:rPr>
        <w:t xml:space="preserve"> : </w:t>
      </w:r>
      <w:r w:rsidR="00E911DB" w:rsidRPr="00E911DB">
        <w:t>вебсайт. URL:</w:t>
      </w:r>
      <w:r w:rsidR="00071DA3" w:rsidRPr="00071DA3">
        <w:rPr>
          <w:lang w:val="en-US"/>
        </w:rPr>
        <w:t xml:space="preserve"> </w:t>
      </w:r>
      <w:hyperlink r:id="rId57" w:history="1">
        <w:r w:rsidR="00071DA3" w:rsidRPr="00071DA3">
          <w:rPr>
            <w:rStyle w:val="af6"/>
            <w:lang w:val="en-US"/>
          </w:rPr>
          <w:t>https://medium.com/@VAISHAK_CP/the-pros-and-cons-of-single-page-applications-spas-06d8a662a149</w:t>
        </w:r>
      </w:hyperlink>
      <w:r w:rsidR="00071DA3" w:rsidRPr="00071DA3">
        <w:rPr>
          <w:lang w:val="en-US"/>
        </w:rPr>
        <w:t xml:space="preserve"> </w:t>
      </w:r>
      <w:r w:rsidR="00E911DB" w:rsidRPr="00E911DB">
        <w:t>(дата звернення: 2</w:t>
      </w:r>
      <w:r w:rsidR="00D31A84">
        <w:rPr>
          <w:lang w:val="en-US"/>
        </w:rPr>
        <w:t>8</w:t>
      </w:r>
      <w:r w:rsidR="00E911DB" w:rsidRPr="00E911DB">
        <w:t>.05.2025).</w:t>
      </w:r>
    </w:p>
    <w:p w14:paraId="7E451408" w14:textId="43012489" w:rsidR="00461101" w:rsidRPr="00920B2B" w:rsidRDefault="00E25D44" w:rsidP="00461101">
      <w:pPr>
        <w:pStyle w:val="a9"/>
        <w:numPr>
          <w:ilvl w:val="0"/>
          <w:numId w:val="13"/>
        </w:numPr>
      </w:pPr>
      <w:proofErr w:type="spellStart"/>
      <w:r w:rsidRPr="00E25D44">
        <w:t>React</w:t>
      </w:r>
      <w:proofErr w:type="spellEnd"/>
      <w:r w:rsidRPr="00E25D44">
        <w:t xml:space="preserve"> (</w:t>
      </w:r>
      <w:proofErr w:type="spellStart"/>
      <w:r w:rsidRPr="00E25D44">
        <w:t>software</w:t>
      </w:r>
      <w:proofErr w:type="spellEnd"/>
      <w:r>
        <w:rPr>
          <w:lang w:val="en-US"/>
        </w:rPr>
        <w:t xml:space="preserve">). </w:t>
      </w:r>
      <w:r w:rsidR="00695D8B" w:rsidRPr="00695D8B">
        <w:rPr>
          <w:lang w:val="en-US"/>
        </w:rPr>
        <w:t>Wikipedia</w:t>
      </w:r>
      <w:r w:rsidR="00695D8B">
        <w:rPr>
          <w:lang w:val="en-US"/>
        </w:rPr>
        <w:t xml:space="preserve"> </w:t>
      </w:r>
      <w:r w:rsidR="00D31A84" w:rsidRPr="00D31A84">
        <w:t xml:space="preserve">вебсайт. URL: </w:t>
      </w:r>
      <w:hyperlink r:id="rId58" w:anchor="Function_components" w:history="1">
        <w:r w:rsidRPr="00AD03D6">
          <w:rPr>
            <w:rStyle w:val="af6"/>
          </w:rPr>
          <w:t>https://en.wikipedia.org/wiki/React_(software)#Function_components</w:t>
        </w:r>
      </w:hyperlink>
      <w:r w:rsidR="00D31A84" w:rsidRPr="00D31A84">
        <w:t xml:space="preserve"> (дата звернення: 2</w:t>
      </w:r>
      <w:r w:rsidR="00D31A84" w:rsidRPr="00E25D44">
        <w:rPr>
          <w:lang w:val="en-US"/>
        </w:rPr>
        <w:t>9</w:t>
      </w:r>
      <w:r w:rsidR="00D31A84" w:rsidRPr="00D31A84">
        <w:t>.05.2025).</w:t>
      </w:r>
    </w:p>
    <w:p w14:paraId="1BBAD443" w14:textId="7429D6C4" w:rsidR="00461101" w:rsidRPr="00E45E08" w:rsidRDefault="00E45E08" w:rsidP="0063273D">
      <w:pPr>
        <w:pStyle w:val="a9"/>
        <w:numPr>
          <w:ilvl w:val="0"/>
          <w:numId w:val="13"/>
        </w:numPr>
      </w:pPr>
      <w:r>
        <w:rPr>
          <w:lang w:val="en-US"/>
        </w:rPr>
        <w:t>Learn. React</w:t>
      </w:r>
      <w:r w:rsidR="00920B2B">
        <w:rPr>
          <w:lang w:val="en-US"/>
        </w:rPr>
        <w:t xml:space="preserve"> </w:t>
      </w:r>
      <w:r w:rsidR="00E6741F">
        <w:rPr>
          <w:lang w:val="en-US"/>
        </w:rPr>
        <w:t xml:space="preserve">: </w:t>
      </w:r>
      <w:r w:rsidR="00920B2B" w:rsidRPr="00920B2B">
        <w:t xml:space="preserve">веб-сайт. URL: </w:t>
      </w:r>
      <w:hyperlink r:id="rId59" w:history="1">
        <w:r w:rsidR="00920B2B" w:rsidRPr="00AD03D6">
          <w:rPr>
            <w:rStyle w:val="af6"/>
          </w:rPr>
          <w:t>https://react.dev/learn</w:t>
        </w:r>
      </w:hyperlink>
      <w:r w:rsidR="00920B2B" w:rsidRPr="00920B2B">
        <w:t xml:space="preserve"> (дата звернення: </w:t>
      </w:r>
      <w:r w:rsidR="00920B2B">
        <w:rPr>
          <w:lang w:val="en-US"/>
        </w:rPr>
        <w:t>19</w:t>
      </w:r>
      <w:r w:rsidR="00920B2B" w:rsidRPr="00920B2B">
        <w:t>.0</w:t>
      </w:r>
      <w:r w:rsidR="00363168">
        <w:rPr>
          <w:lang w:val="en-US"/>
        </w:rPr>
        <w:t>4</w:t>
      </w:r>
      <w:r w:rsidR="00920B2B" w:rsidRPr="00920B2B">
        <w:t>.2025).</w:t>
      </w:r>
    </w:p>
    <w:p w14:paraId="09EDF5FC" w14:textId="064F4680" w:rsidR="00E45E08" w:rsidRPr="00FB7641" w:rsidRDefault="00F77829" w:rsidP="008C2B3F">
      <w:pPr>
        <w:pStyle w:val="a9"/>
        <w:numPr>
          <w:ilvl w:val="0"/>
          <w:numId w:val="13"/>
        </w:numPr>
      </w:pPr>
      <w:r w:rsidRPr="00E6741F">
        <w:rPr>
          <w:lang w:val="en-US"/>
        </w:rPr>
        <w:t xml:space="preserve">Components. React </w:t>
      </w:r>
      <w:proofErr w:type="spellStart"/>
      <w:r w:rsidRPr="00E6741F">
        <w:rPr>
          <w:lang w:val="en-US"/>
        </w:rPr>
        <w:t>Bootsrap</w:t>
      </w:r>
      <w:proofErr w:type="spellEnd"/>
      <w:r w:rsidRPr="00E6741F">
        <w:rPr>
          <w:lang w:val="en-US"/>
        </w:rPr>
        <w:t xml:space="preserve"> </w:t>
      </w:r>
      <w:r w:rsidR="00E6741F" w:rsidRPr="00E6741F">
        <w:rPr>
          <w:lang w:val="en-US"/>
        </w:rPr>
        <w:t>:</w:t>
      </w:r>
      <w:r w:rsidRPr="00E6741F">
        <w:rPr>
          <w:lang w:val="en-US"/>
        </w:rPr>
        <w:t xml:space="preserve"> </w:t>
      </w:r>
      <w:r w:rsidR="00E6741F" w:rsidRPr="00E6741F">
        <w:rPr>
          <w:lang w:val="en-US"/>
        </w:rPr>
        <w:t xml:space="preserve">вебсайт. URL: </w:t>
      </w:r>
      <w:hyperlink r:id="rId60" w:history="1">
        <w:r w:rsidR="00E6741F" w:rsidRPr="00E6741F">
          <w:rPr>
            <w:rStyle w:val="af6"/>
            <w:lang w:val="en-US"/>
          </w:rPr>
          <w:t>https://react-bootstrap.netlify.app/docs/components/accordion</w:t>
        </w:r>
      </w:hyperlink>
      <w:r w:rsidR="00E6741F">
        <w:rPr>
          <w:lang w:val="en-US"/>
        </w:rPr>
        <w:t xml:space="preserve"> </w:t>
      </w:r>
      <w:r w:rsidRPr="00E6741F">
        <w:rPr>
          <w:lang w:val="en-US"/>
        </w:rPr>
        <w:t>(</w:t>
      </w:r>
      <w:proofErr w:type="spellStart"/>
      <w:r w:rsidRPr="00E6741F">
        <w:rPr>
          <w:lang w:val="en-US"/>
        </w:rPr>
        <w:t>дата</w:t>
      </w:r>
      <w:proofErr w:type="spellEnd"/>
      <w:r w:rsidRPr="00E6741F">
        <w:rPr>
          <w:lang w:val="en-US"/>
        </w:rPr>
        <w:t xml:space="preserve"> </w:t>
      </w:r>
      <w:proofErr w:type="spellStart"/>
      <w:r w:rsidRPr="00E6741F">
        <w:rPr>
          <w:lang w:val="en-US"/>
        </w:rPr>
        <w:t>звернення</w:t>
      </w:r>
      <w:proofErr w:type="spellEnd"/>
      <w:r w:rsidRPr="00E6741F">
        <w:rPr>
          <w:lang w:val="en-US"/>
        </w:rPr>
        <w:t>: 0</w:t>
      </w:r>
      <w:r w:rsidR="00E6741F">
        <w:rPr>
          <w:lang w:val="en-US"/>
        </w:rPr>
        <w:t>8.</w:t>
      </w:r>
      <w:r w:rsidRPr="00E6741F">
        <w:rPr>
          <w:lang w:val="en-US"/>
        </w:rPr>
        <w:t>0</w:t>
      </w:r>
      <w:r w:rsidR="00363168">
        <w:rPr>
          <w:lang w:val="en-US"/>
        </w:rPr>
        <w:t>4</w:t>
      </w:r>
      <w:r w:rsidRPr="00E6741F">
        <w:rPr>
          <w:lang w:val="en-US"/>
        </w:rPr>
        <w:t>.2025).</w:t>
      </w:r>
    </w:p>
    <w:p w14:paraId="22E83468" w14:textId="7228FD74" w:rsidR="00461101" w:rsidRPr="00461101" w:rsidRDefault="00363168" w:rsidP="00660C92">
      <w:pPr>
        <w:pStyle w:val="a9"/>
        <w:numPr>
          <w:ilvl w:val="0"/>
          <w:numId w:val="13"/>
        </w:numPr>
      </w:pPr>
      <w:r>
        <w:t>Репозиторій проєкту</w:t>
      </w:r>
      <w:r w:rsidR="008935B8" w:rsidRPr="00363168">
        <w:rPr>
          <w:lang w:val="en-US"/>
        </w:rPr>
        <w:t xml:space="preserve">. </w:t>
      </w:r>
      <w:proofErr w:type="spellStart"/>
      <w:r w:rsidR="00FB7641" w:rsidRPr="00363168">
        <w:rPr>
          <w:lang w:val="en-US"/>
        </w:rPr>
        <w:t>Github</w:t>
      </w:r>
      <w:proofErr w:type="spellEnd"/>
      <w:r w:rsidRPr="00363168">
        <w:rPr>
          <w:lang w:val="en-US"/>
        </w:rPr>
        <w:t xml:space="preserve"> : </w:t>
      </w:r>
      <w:r>
        <w:t>вебсайт</w:t>
      </w:r>
      <w:r w:rsidRPr="00363168">
        <w:rPr>
          <w:lang w:val="en-US"/>
        </w:rPr>
        <w:t xml:space="preserve">. URL </w:t>
      </w:r>
      <w:hyperlink r:id="rId61" w:history="1">
        <w:r w:rsidRPr="00363168">
          <w:rPr>
            <w:rStyle w:val="af6"/>
            <w:lang w:val="en-US"/>
          </w:rPr>
          <w:t>https://github.com/Denchyk-chyk/cw-ad-2024-code</w:t>
        </w:r>
      </w:hyperlink>
      <w:r w:rsidRPr="00363168">
        <w:rPr>
          <w:lang w:val="en-US"/>
        </w:rPr>
        <w:t xml:space="preserve"> (</w:t>
      </w:r>
      <w:proofErr w:type="spellStart"/>
      <w:r w:rsidRPr="00363168">
        <w:rPr>
          <w:lang w:val="en-US"/>
        </w:rPr>
        <w:t>дата</w:t>
      </w:r>
      <w:proofErr w:type="spellEnd"/>
      <w:r w:rsidRPr="00363168">
        <w:rPr>
          <w:lang w:val="en-US"/>
        </w:rPr>
        <w:t xml:space="preserve"> </w:t>
      </w:r>
      <w:proofErr w:type="spellStart"/>
      <w:r w:rsidRPr="00363168">
        <w:rPr>
          <w:lang w:val="en-US"/>
        </w:rPr>
        <w:t>звернення</w:t>
      </w:r>
      <w:proofErr w:type="spellEnd"/>
      <w:r w:rsidRPr="00363168">
        <w:rPr>
          <w:lang w:val="en-US"/>
        </w:rPr>
        <w:t xml:space="preserve">: </w:t>
      </w:r>
      <w:r>
        <w:rPr>
          <w:lang w:val="en-US"/>
        </w:rPr>
        <w:t>27</w:t>
      </w:r>
      <w:r w:rsidRPr="00363168">
        <w:rPr>
          <w:lang w:val="en-US"/>
        </w:rPr>
        <w:t>.0</w:t>
      </w:r>
      <w:r>
        <w:rPr>
          <w:lang w:val="en-US"/>
        </w:rPr>
        <w:t>5</w:t>
      </w:r>
      <w:r w:rsidRPr="00363168">
        <w:rPr>
          <w:lang w:val="en-US"/>
        </w:rPr>
        <w:t>.2025).</w:t>
      </w:r>
    </w:p>
    <w:sectPr w:rsidR="00461101" w:rsidRPr="00461101" w:rsidSect="00427B68">
      <w:footerReference w:type="default" r:id="rId62"/>
      <w:pgSz w:w="11906" w:h="16838"/>
      <w:pgMar w:top="1134" w:right="851" w:bottom="1134" w:left="1701" w:header="567" w:footer="567" w:gutter="0"/>
      <w:pgBorders>
        <w:top w:val="single" w:sz="8" w:space="14" w:color="auto"/>
        <w:left w:val="single" w:sz="8" w:space="14" w:color="auto"/>
        <w:bottom w:val="single" w:sz="8" w:space="0" w:color="auto"/>
        <w:right w:val="single" w:sz="8" w:space="14" w:color="auto"/>
      </w:pgBorders>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8259B5" w14:textId="77777777" w:rsidR="004F2315" w:rsidRDefault="004F2315" w:rsidP="00842B38">
      <w:pPr>
        <w:spacing w:after="0" w:line="240" w:lineRule="auto"/>
      </w:pPr>
      <w:r>
        <w:separator/>
      </w:r>
    </w:p>
  </w:endnote>
  <w:endnote w:type="continuationSeparator" w:id="0">
    <w:p w14:paraId="4739A21B" w14:textId="77777777" w:rsidR="004F2315" w:rsidRDefault="004F2315" w:rsidP="00842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1541868"/>
      <w:docPartObj>
        <w:docPartGallery w:val="Page Numbers (Bottom of Page)"/>
        <w:docPartUnique/>
      </w:docPartObj>
    </w:sdtPr>
    <w:sdtContent>
      <w:p w14:paraId="70E8BB39" w14:textId="77777777" w:rsidR="00B60827" w:rsidRDefault="00B60827">
        <w:pPr>
          <w:pStyle w:val="af1"/>
          <w:jc w:val="right"/>
        </w:pPr>
        <w:r>
          <w:fldChar w:fldCharType="begin"/>
        </w:r>
        <w:r>
          <w:instrText>PAGE   \* MERGEFORMAT</w:instrText>
        </w:r>
        <w:r>
          <w:fldChar w:fldCharType="separate"/>
        </w:r>
        <w:r w:rsidRPr="006334D1">
          <w:rPr>
            <w:noProof/>
            <w:lang w:val="ru-RU"/>
          </w:rPr>
          <w:t>15</w:t>
        </w:r>
        <w:r>
          <w:fldChar w:fldCharType="end"/>
        </w:r>
      </w:p>
    </w:sdtContent>
  </w:sdt>
  <w:p w14:paraId="2B636934" w14:textId="77777777" w:rsidR="00B60827" w:rsidRDefault="00B60827">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10C32" w14:textId="77777777" w:rsidR="00A257D7" w:rsidRDefault="00A257D7">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e"/>
      <w:tblW w:w="9923" w:type="dxa"/>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686"/>
      <w:gridCol w:w="567"/>
      <w:gridCol w:w="1276"/>
      <w:gridCol w:w="850"/>
      <w:gridCol w:w="709"/>
      <w:gridCol w:w="3226"/>
      <w:gridCol w:w="243"/>
      <w:gridCol w:w="535"/>
      <w:gridCol w:w="272"/>
      <w:gridCol w:w="563"/>
      <w:gridCol w:w="996"/>
    </w:tblGrid>
    <w:tr w:rsidR="00CF79F1" w14:paraId="3E5F156E" w14:textId="77777777" w:rsidTr="001040AE">
      <w:tc>
        <w:tcPr>
          <w:tcW w:w="1253" w:type="dxa"/>
          <w:gridSpan w:val="2"/>
          <w:vAlign w:val="center"/>
        </w:tcPr>
        <w:p w14:paraId="561BF9A2" w14:textId="77777777" w:rsidR="00CF79F1" w:rsidRPr="00470114" w:rsidRDefault="00CF79F1" w:rsidP="00EC0244">
          <w:pPr>
            <w:pStyle w:val="af1"/>
            <w:spacing w:before="40" w:after="40"/>
            <w:jc w:val="center"/>
            <w:rPr>
              <w:i/>
              <w:iCs/>
              <w:sz w:val="18"/>
              <w:szCs w:val="18"/>
            </w:rPr>
          </w:pPr>
        </w:p>
      </w:tc>
      <w:tc>
        <w:tcPr>
          <w:tcW w:w="1276" w:type="dxa"/>
          <w:vAlign w:val="center"/>
        </w:tcPr>
        <w:p w14:paraId="0A44A594" w14:textId="77777777" w:rsidR="00CF79F1" w:rsidRPr="00470114" w:rsidRDefault="00CF79F1" w:rsidP="00EC0244">
          <w:pPr>
            <w:pStyle w:val="af1"/>
            <w:spacing w:before="40" w:after="40"/>
            <w:jc w:val="center"/>
            <w:rPr>
              <w:i/>
              <w:iCs/>
              <w:sz w:val="18"/>
              <w:szCs w:val="18"/>
            </w:rPr>
          </w:pPr>
        </w:p>
      </w:tc>
      <w:tc>
        <w:tcPr>
          <w:tcW w:w="850" w:type="dxa"/>
          <w:vAlign w:val="center"/>
        </w:tcPr>
        <w:p w14:paraId="0690DD8F" w14:textId="77777777" w:rsidR="00CF79F1" w:rsidRPr="00470114" w:rsidRDefault="00CF79F1" w:rsidP="00EC0244">
          <w:pPr>
            <w:pStyle w:val="af1"/>
            <w:spacing w:before="40" w:after="40"/>
            <w:jc w:val="center"/>
            <w:rPr>
              <w:i/>
              <w:iCs/>
              <w:sz w:val="18"/>
              <w:szCs w:val="18"/>
            </w:rPr>
          </w:pPr>
        </w:p>
      </w:tc>
      <w:tc>
        <w:tcPr>
          <w:tcW w:w="709" w:type="dxa"/>
          <w:vAlign w:val="center"/>
        </w:tcPr>
        <w:p w14:paraId="7E9072AA" w14:textId="77777777" w:rsidR="00CF79F1" w:rsidRPr="00470114" w:rsidRDefault="00CF79F1" w:rsidP="00EC0244">
          <w:pPr>
            <w:pStyle w:val="af1"/>
            <w:spacing w:before="40" w:after="40"/>
            <w:jc w:val="center"/>
            <w:rPr>
              <w:i/>
              <w:iCs/>
              <w:sz w:val="18"/>
              <w:szCs w:val="18"/>
            </w:rPr>
          </w:pPr>
        </w:p>
      </w:tc>
      <w:tc>
        <w:tcPr>
          <w:tcW w:w="5835" w:type="dxa"/>
          <w:gridSpan w:val="6"/>
          <w:vMerge w:val="restart"/>
          <w:vAlign w:val="center"/>
        </w:tcPr>
        <w:p w14:paraId="068BDB0C" w14:textId="77777777" w:rsidR="00CF79F1" w:rsidRPr="00EC0244" w:rsidRDefault="00020566" w:rsidP="00CF79F1">
          <w:pPr>
            <w:pStyle w:val="af1"/>
            <w:jc w:val="center"/>
            <w:rPr>
              <w:sz w:val="40"/>
              <w:szCs w:val="40"/>
            </w:rPr>
          </w:pPr>
          <w:r w:rsidRPr="00EC0244">
            <w:rPr>
              <w:sz w:val="40"/>
              <w:szCs w:val="40"/>
            </w:rPr>
            <w:t>КР. ІП – 27.00.00.000 ПЗ</w:t>
          </w:r>
        </w:p>
      </w:tc>
    </w:tr>
    <w:tr w:rsidR="00CF79F1" w14:paraId="0B7968BD" w14:textId="77777777" w:rsidTr="001040AE">
      <w:tc>
        <w:tcPr>
          <w:tcW w:w="1253" w:type="dxa"/>
          <w:gridSpan w:val="2"/>
          <w:vAlign w:val="center"/>
        </w:tcPr>
        <w:p w14:paraId="60C5EE08" w14:textId="77777777" w:rsidR="00CF79F1" w:rsidRPr="00470114" w:rsidRDefault="00CF79F1" w:rsidP="00EC0244">
          <w:pPr>
            <w:pStyle w:val="af1"/>
            <w:spacing w:before="40" w:after="40"/>
            <w:jc w:val="center"/>
            <w:rPr>
              <w:i/>
              <w:iCs/>
              <w:sz w:val="18"/>
              <w:szCs w:val="18"/>
            </w:rPr>
          </w:pPr>
        </w:p>
      </w:tc>
      <w:tc>
        <w:tcPr>
          <w:tcW w:w="1276" w:type="dxa"/>
          <w:vAlign w:val="center"/>
        </w:tcPr>
        <w:p w14:paraId="24499747" w14:textId="77777777" w:rsidR="00CF79F1" w:rsidRPr="00470114" w:rsidRDefault="00CF79F1" w:rsidP="00EC0244">
          <w:pPr>
            <w:pStyle w:val="af1"/>
            <w:spacing w:before="40" w:after="40"/>
            <w:jc w:val="center"/>
            <w:rPr>
              <w:i/>
              <w:iCs/>
              <w:sz w:val="18"/>
              <w:szCs w:val="18"/>
            </w:rPr>
          </w:pPr>
        </w:p>
      </w:tc>
      <w:tc>
        <w:tcPr>
          <w:tcW w:w="850" w:type="dxa"/>
          <w:vAlign w:val="center"/>
        </w:tcPr>
        <w:p w14:paraId="363D47A0" w14:textId="77777777" w:rsidR="00CF79F1" w:rsidRPr="00470114" w:rsidRDefault="00CF79F1" w:rsidP="00EC0244">
          <w:pPr>
            <w:pStyle w:val="af1"/>
            <w:spacing w:before="40" w:after="40"/>
            <w:jc w:val="center"/>
            <w:rPr>
              <w:i/>
              <w:iCs/>
              <w:sz w:val="18"/>
              <w:szCs w:val="18"/>
            </w:rPr>
          </w:pPr>
        </w:p>
      </w:tc>
      <w:tc>
        <w:tcPr>
          <w:tcW w:w="709" w:type="dxa"/>
          <w:vAlign w:val="center"/>
        </w:tcPr>
        <w:p w14:paraId="67F18DE1" w14:textId="77777777" w:rsidR="00CF79F1" w:rsidRPr="00470114" w:rsidRDefault="00CF79F1" w:rsidP="00EC0244">
          <w:pPr>
            <w:pStyle w:val="af1"/>
            <w:spacing w:before="40" w:after="40"/>
            <w:jc w:val="center"/>
            <w:rPr>
              <w:i/>
              <w:iCs/>
              <w:sz w:val="18"/>
              <w:szCs w:val="18"/>
            </w:rPr>
          </w:pPr>
        </w:p>
      </w:tc>
      <w:tc>
        <w:tcPr>
          <w:tcW w:w="5835" w:type="dxa"/>
          <w:gridSpan w:val="6"/>
          <w:vMerge/>
        </w:tcPr>
        <w:p w14:paraId="38DCD8E4" w14:textId="77777777" w:rsidR="00CF79F1" w:rsidRDefault="00CF79F1">
          <w:pPr>
            <w:pStyle w:val="af1"/>
          </w:pPr>
        </w:p>
      </w:tc>
    </w:tr>
    <w:tr w:rsidR="00CF79F1" w14:paraId="02967EE4" w14:textId="77777777" w:rsidTr="001040AE">
      <w:tc>
        <w:tcPr>
          <w:tcW w:w="686" w:type="dxa"/>
          <w:vAlign w:val="center"/>
        </w:tcPr>
        <w:p w14:paraId="4BB3E031" w14:textId="77777777" w:rsidR="00CF79F1" w:rsidRPr="00470114" w:rsidRDefault="00CF79F1" w:rsidP="00470114">
          <w:pPr>
            <w:pStyle w:val="af1"/>
            <w:jc w:val="center"/>
            <w:rPr>
              <w:i/>
              <w:iCs/>
              <w:sz w:val="18"/>
              <w:szCs w:val="18"/>
            </w:rPr>
          </w:pPr>
          <w:r>
            <w:rPr>
              <w:i/>
              <w:iCs/>
              <w:sz w:val="18"/>
              <w:szCs w:val="18"/>
            </w:rPr>
            <w:t>Змн.</w:t>
          </w:r>
        </w:p>
      </w:tc>
      <w:tc>
        <w:tcPr>
          <w:tcW w:w="567" w:type="dxa"/>
          <w:vAlign w:val="center"/>
        </w:tcPr>
        <w:p w14:paraId="4EACA738" w14:textId="77777777" w:rsidR="00CF79F1" w:rsidRPr="00470114" w:rsidRDefault="00CF79F1" w:rsidP="00EC0244">
          <w:pPr>
            <w:pStyle w:val="af1"/>
            <w:spacing w:before="40" w:after="40"/>
            <w:jc w:val="center"/>
            <w:rPr>
              <w:i/>
              <w:iCs/>
              <w:sz w:val="18"/>
              <w:szCs w:val="18"/>
            </w:rPr>
          </w:pPr>
          <w:r>
            <w:rPr>
              <w:i/>
              <w:iCs/>
              <w:sz w:val="18"/>
              <w:szCs w:val="18"/>
            </w:rPr>
            <w:t>Арк.</w:t>
          </w:r>
        </w:p>
      </w:tc>
      <w:tc>
        <w:tcPr>
          <w:tcW w:w="1276" w:type="dxa"/>
          <w:vAlign w:val="center"/>
        </w:tcPr>
        <w:p w14:paraId="5097ED01" w14:textId="77777777" w:rsidR="00CF79F1" w:rsidRPr="00E743ED" w:rsidRDefault="00CF79F1" w:rsidP="00EC0244">
          <w:pPr>
            <w:pStyle w:val="af1"/>
            <w:spacing w:before="40" w:after="40"/>
            <w:jc w:val="center"/>
            <w:rPr>
              <w:i/>
              <w:iCs/>
              <w:sz w:val="18"/>
              <w:szCs w:val="18"/>
            </w:rPr>
          </w:pPr>
          <w:r>
            <w:rPr>
              <w:i/>
              <w:iCs/>
              <w:sz w:val="18"/>
              <w:szCs w:val="18"/>
            </w:rPr>
            <w:t>№ докум.</w:t>
          </w:r>
        </w:p>
      </w:tc>
      <w:tc>
        <w:tcPr>
          <w:tcW w:w="850" w:type="dxa"/>
          <w:vAlign w:val="center"/>
        </w:tcPr>
        <w:p w14:paraId="6F6C1B26" w14:textId="77777777" w:rsidR="00CF79F1" w:rsidRPr="00470114" w:rsidRDefault="00CF79F1" w:rsidP="00EC0244">
          <w:pPr>
            <w:pStyle w:val="af1"/>
            <w:spacing w:before="40" w:after="40"/>
            <w:jc w:val="center"/>
            <w:rPr>
              <w:i/>
              <w:iCs/>
              <w:sz w:val="18"/>
              <w:szCs w:val="18"/>
            </w:rPr>
          </w:pPr>
          <w:r>
            <w:rPr>
              <w:i/>
              <w:iCs/>
              <w:sz w:val="18"/>
              <w:szCs w:val="18"/>
            </w:rPr>
            <w:t>Підпис</w:t>
          </w:r>
        </w:p>
      </w:tc>
      <w:tc>
        <w:tcPr>
          <w:tcW w:w="709" w:type="dxa"/>
          <w:vAlign w:val="center"/>
        </w:tcPr>
        <w:p w14:paraId="215A6E34" w14:textId="77777777" w:rsidR="00CF79F1" w:rsidRPr="00470114" w:rsidRDefault="00CF79F1" w:rsidP="00EC0244">
          <w:pPr>
            <w:pStyle w:val="af1"/>
            <w:spacing w:before="40" w:after="40"/>
            <w:jc w:val="center"/>
            <w:rPr>
              <w:i/>
              <w:iCs/>
              <w:sz w:val="18"/>
              <w:szCs w:val="18"/>
            </w:rPr>
          </w:pPr>
          <w:r>
            <w:rPr>
              <w:i/>
              <w:iCs/>
              <w:sz w:val="18"/>
              <w:szCs w:val="18"/>
            </w:rPr>
            <w:t>Дата</w:t>
          </w:r>
        </w:p>
      </w:tc>
      <w:tc>
        <w:tcPr>
          <w:tcW w:w="5835" w:type="dxa"/>
          <w:gridSpan w:val="6"/>
          <w:vMerge/>
        </w:tcPr>
        <w:p w14:paraId="25427BDC" w14:textId="77777777" w:rsidR="00CF79F1" w:rsidRDefault="00CF79F1">
          <w:pPr>
            <w:pStyle w:val="af1"/>
          </w:pPr>
        </w:p>
      </w:tc>
    </w:tr>
    <w:tr w:rsidR="009A26D0" w14:paraId="42BA9C26" w14:textId="77777777" w:rsidTr="001040AE">
      <w:tc>
        <w:tcPr>
          <w:tcW w:w="1253" w:type="dxa"/>
          <w:gridSpan w:val="2"/>
          <w:vAlign w:val="center"/>
        </w:tcPr>
        <w:p w14:paraId="628EADBE" w14:textId="77777777" w:rsidR="009A26D0" w:rsidRPr="00470114" w:rsidRDefault="009A26D0" w:rsidP="00EC0244">
          <w:pPr>
            <w:pStyle w:val="af1"/>
            <w:spacing w:before="40" w:after="40"/>
            <w:jc w:val="left"/>
            <w:rPr>
              <w:i/>
              <w:iCs/>
              <w:sz w:val="18"/>
              <w:szCs w:val="18"/>
            </w:rPr>
          </w:pPr>
          <w:r>
            <w:rPr>
              <w:i/>
              <w:iCs/>
              <w:sz w:val="18"/>
              <w:szCs w:val="18"/>
            </w:rPr>
            <w:t>Розроб.</w:t>
          </w:r>
        </w:p>
      </w:tc>
      <w:tc>
        <w:tcPr>
          <w:tcW w:w="1276" w:type="dxa"/>
          <w:vAlign w:val="center"/>
        </w:tcPr>
        <w:p w14:paraId="16AC45B8" w14:textId="77777777" w:rsidR="009A26D0" w:rsidRPr="00470114" w:rsidRDefault="009A26D0" w:rsidP="00EC0244">
          <w:pPr>
            <w:pStyle w:val="af1"/>
            <w:spacing w:before="40" w:after="40"/>
            <w:jc w:val="left"/>
            <w:rPr>
              <w:i/>
              <w:iCs/>
              <w:sz w:val="18"/>
              <w:szCs w:val="18"/>
            </w:rPr>
          </w:pPr>
          <w:r>
            <w:rPr>
              <w:i/>
              <w:iCs/>
              <w:sz w:val="18"/>
              <w:szCs w:val="18"/>
            </w:rPr>
            <w:t>Хімій Д.Ю.</w:t>
          </w:r>
        </w:p>
      </w:tc>
      <w:tc>
        <w:tcPr>
          <w:tcW w:w="850" w:type="dxa"/>
          <w:vAlign w:val="center"/>
        </w:tcPr>
        <w:p w14:paraId="69FB5957" w14:textId="77777777" w:rsidR="009A26D0" w:rsidRPr="00470114" w:rsidRDefault="009A26D0" w:rsidP="00EC0244">
          <w:pPr>
            <w:pStyle w:val="af1"/>
            <w:spacing w:before="40" w:after="40"/>
            <w:jc w:val="center"/>
            <w:rPr>
              <w:i/>
              <w:iCs/>
              <w:sz w:val="18"/>
              <w:szCs w:val="18"/>
            </w:rPr>
          </w:pPr>
        </w:p>
      </w:tc>
      <w:tc>
        <w:tcPr>
          <w:tcW w:w="709" w:type="dxa"/>
          <w:vAlign w:val="center"/>
        </w:tcPr>
        <w:p w14:paraId="6A9F52F8" w14:textId="77777777" w:rsidR="009A26D0" w:rsidRPr="00470114" w:rsidRDefault="009A26D0" w:rsidP="00EC0244">
          <w:pPr>
            <w:pStyle w:val="af1"/>
            <w:spacing w:before="40" w:after="40"/>
            <w:jc w:val="center"/>
            <w:rPr>
              <w:i/>
              <w:iCs/>
              <w:sz w:val="18"/>
              <w:szCs w:val="18"/>
            </w:rPr>
          </w:pPr>
        </w:p>
      </w:tc>
      <w:tc>
        <w:tcPr>
          <w:tcW w:w="3226" w:type="dxa"/>
          <w:vMerge w:val="restart"/>
          <w:vAlign w:val="center"/>
        </w:tcPr>
        <w:p w14:paraId="7D3ED14D" w14:textId="77777777" w:rsidR="009A26D0" w:rsidRPr="004E3D62" w:rsidRDefault="007A1DF9" w:rsidP="00B2101B">
          <w:pPr>
            <w:pStyle w:val="af1"/>
            <w:jc w:val="center"/>
            <w:rPr>
              <w:sz w:val="22"/>
              <w:szCs w:val="22"/>
            </w:rPr>
          </w:pPr>
          <w:r>
            <w:rPr>
              <w:sz w:val="22"/>
              <w:szCs w:val="22"/>
            </w:rPr>
            <w:t>_</w:t>
          </w:r>
        </w:p>
        <w:p w14:paraId="6DF075AD" w14:textId="77777777" w:rsidR="009A26D0" w:rsidRPr="00B2101B" w:rsidRDefault="009A26D0" w:rsidP="00B2101B">
          <w:pPr>
            <w:pStyle w:val="af1"/>
            <w:jc w:val="center"/>
            <w:rPr>
              <w:b/>
              <w:bCs/>
            </w:rPr>
          </w:pPr>
          <w:r w:rsidRPr="004E3D62">
            <w:rPr>
              <w:b/>
              <w:bCs/>
              <w:sz w:val="22"/>
              <w:szCs w:val="22"/>
            </w:rPr>
            <w:t>Пояснювальна записка</w:t>
          </w:r>
        </w:p>
      </w:tc>
      <w:tc>
        <w:tcPr>
          <w:tcW w:w="1050" w:type="dxa"/>
          <w:gridSpan w:val="3"/>
          <w:vAlign w:val="center"/>
        </w:tcPr>
        <w:p w14:paraId="3CDF4DAE" w14:textId="77777777" w:rsidR="009A26D0" w:rsidRPr="009A26D0" w:rsidRDefault="006B2EB1" w:rsidP="006465F9">
          <w:pPr>
            <w:pStyle w:val="af1"/>
            <w:jc w:val="center"/>
            <w:rPr>
              <w:i/>
              <w:iCs/>
              <w:sz w:val="18"/>
              <w:szCs w:val="18"/>
            </w:rPr>
          </w:pPr>
          <w:r>
            <w:rPr>
              <w:i/>
              <w:iCs/>
              <w:sz w:val="18"/>
              <w:szCs w:val="18"/>
            </w:rPr>
            <w:t>Літ.</w:t>
          </w:r>
        </w:p>
      </w:tc>
      <w:tc>
        <w:tcPr>
          <w:tcW w:w="563" w:type="dxa"/>
          <w:vAlign w:val="center"/>
        </w:tcPr>
        <w:p w14:paraId="5DB3F256" w14:textId="77777777" w:rsidR="009A26D0" w:rsidRPr="009A26D0" w:rsidRDefault="006B2EB1" w:rsidP="006465F9">
          <w:pPr>
            <w:pStyle w:val="af1"/>
            <w:jc w:val="center"/>
            <w:rPr>
              <w:i/>
              <w:iCs/>
              <w:sz w:val="18"/>
              <w:szCs w:val="18"/>
            </w:rPr>
          </w:pPr>
          <w:r>
            <w:rPr>
              <w:i/>
              <w:iCs/>
              <w:sz w:val="18"/>
              <w:szCs w:val="18"/>
            </w:rPr>
            <w:t>Арк.</w:t>
          </w:r>
        </w:p>
      </w:tc>
      <w:tc>
        <w:tcPr>
          <w:tcW w:w="996" w:type="dxa"/>
          <w:vAlign w:val="center"/>
        </w:tcPr>
        <w:p w14:paraId="5B64BD2F" w14:textId="77777777" w:rsidR="009A26D0" w:rsidRPr="009A26D0" w:rsidRDefault="006465F9" w:rsidP="006465F9">
          <w:pPr>
            <w:pStyle w:val="af1"/>
            <w:jc w:val="center"/>
            <w:rPr>
              <w:i/>
              <w:iCs/>
              <w:sz w:val="18"/>
              <w:szCs w:val="18"/>
            </w:rPr>
          </w:pPr>
          <w:r>
            <w:rPr>
              <w:i/>
              <w:iCs/>
              <w:sz w:val="18"/>
              <w:szCs w:val="18"/>
            </w:rPr>
            <w:t>Аркушів</w:t>
          </w:r>
        </w:p>
      </w:tc>
    </w:tr>
    <w:tr w:rsidR="006B2EB1" w14:paraId="2940EE74" w14:textId="77777777" w:rsidTr="001040AE">
      <w:tc>
        <w:tcPr>
          <w:tcW w:w="1253" w:type="dxa"/>
          <w:gridSpan w:val="2"/>
          <w:vAlign w:val="center"/>
        </w:tcPr>
        <w:p w14:paraId="0C05431C" w14:textId="77777777" w:rsidR="006B2EB1" w:rsidRPr="00470114" w:rsidRDefault="006B2EB1" w:rsidP="00EC0244">
          <w:pPr>
            <w:pStyle w:val="af1"/>
            <w:spacing w:before="40" w:after="40"/>
            <w:jc w:val="left"/>
            <w:rPr>
              <w:i/>
              <w:iCs/>
              <w:sz w:val="18"/>
              <w:szCs w:val="18"/>
            </w:rPr>
          </w:pPr>
          <w:r>
            <w:rPr>
              <w:i/>
              <w:iCs/>
              <w:sz w:val="18"/>
              <w:szCs w:val="18"/>
            </w:rPr>
            <w:t>Перевір.</w:t>
          </w:r>
        </w:p>
      </w:tc>
      <w:tc>
        <w:tcPr>
          <w:tcW w:w="1276" w:type="dxa"/>
          <w:vAlign w:val="center"/>
        </w:tcPr>
        <w:p w14:paraId="40EC52D4" w14:textId="482F7485" w:rsidR="006B2EB1" w:rsidRPr="00470114" w:rsidRDefault="00AB1BE6" w:rsidP="00EC0244">
          <w:pPr>
            <w:pStyle w:val="af1"/>
            <w:spacing w:before="40" w:after="40"/>
            <w:jc w:val="left"/>
            <w:rPr>
              <w:i/>
              <w:iCs/>
              <w:sz w:val="18"/>
              <w:szCs w:val="18"/>
            </w:rPr>
          </w:pPr>
          <w:r>
            <w:rPr>
              <w:i/>
              <w:iCs/>
              <w:sz w:val="18"/>
              <w:szCs w:val="18"/>
            </w:rPr>
            <w:t>Лютак І.З.</w:t>
          </w:r>
        </w:p>
      </w:tc>
      <w:tc>
        <w:tcPr>
          <w:tcW w:w="850" w:type="dxa"/>
          <w:vAlign w:val="center"/>
        </w:tcPr>
        <w:p w14:paraId="453257B2" w14:textId="77777777" w:rsidR="006B2EB1" w:rsidRPr="00470114" w:rsidRDefault="006B2EB1" w:rsidP="00EC0244">
          <w:pPr>
            <w:pStyle w:val="af1"/>
            <w:spacing w:before="40" w:after="40"/>
            <w:jc w:val="center"/>
            <w:rPr>
              <w:i/>
              <w:iCs/>
              <w:sz w:val="18"/>
              <w:szCs w:val="18"/>
            </w:rPr>
          </w:pPr>
        </w:p>
      </w:tc>
      <w:tc>
        <w:tcPr>
          <w:tcW w:w="709" w:type="dxa"/>
          <w:vAlign w:val="center"/>
        </w:tcPr>
        <w:p w14:paraId="375B28D9" w14:textId="77777777" w:rsidR="006B2EB1" w:rsidRPr="00470114" w:rsidRDefault="006B2EB1" w:rsidP="00EC0244">
          <w:pPr>
            <w:pStyle w:val="af1"/>
            <w:spacing w:before="40" w:after="40"/>
            <w:jc w:val="center"/>
            <w:rPr>
              <w:i/>
              <w:iCs/>
              <w:sz w:val="18"/>
              <w:szCs w:val="18"/>
            </w:rPr>
          </w:pPr>
        </w:p>
      </w:tc>
      <w:tc>
        <w:tcPr>
          <w:tcW w:w="3226" w:type="dxa"/>
          <w:vMerge/>
        </w:tcPr>
        <w:p w14:paraId="3F3AD6DD" w14:textId="77777777" w:rsidR="006B2EB1" w:rsidRDefault="006B2EB1">
          <w:pPr>
            <w:pStyle w:val="af1"/>
          </w:pPr>
        </w:p>
      </w:tc>
      <w:tc>
        <w:tcPr>
          <w:tcW w:w="243" w:type="dxa"/>
          <w:vAlign w:val="center"/>
        </w:tcPr>
        <w:p w14:paraId="4F51A172" w14:textId="77777777" w:rsidR="006B2EB1" w:rsidRPr="009A26D0" w:rsidRDefault="006B2EB1" w:rsidP="006465F9">
          <w:pPr>
            <w:pStyle w:val="af1"/>
            <w:jc w:val="center"/>
            <w:rPr>
              <w:i/>
              <w:iCs/>
              <w:sz w:val="18"/>
              <w:szCs w:val="18"/>
            </w:rPr>
          </w:pPr>
        </w:p>
      </w:tc>
      <w:tc>
        <w:tcPr>
          <w:tcW w:w="535" w:type="dxa"/>
          <w:vAlign w:val="center"/>
        </w:tcPr>
        <w:p w14:paraId="09AB5EFF" w14:textId="77777777" w:rsidR="006B2EB1" w:rsidRPr="009A26D0" w:rsidRDefault="006B2EB1" w:rsidP="006465F9">
          <w:pPr>
            <w:pStyle w:val="af1"/>
            <w:jc w:val="center"/>
            <w:rPr>
              <w:i/>
              <w:iCs/>
              <w:sz w:val="18"/>
              <w:szCs w:val="18"/>
            </w:rPr>
          </w:pPr>
        </w:p>
      </w:tc>
      <w:tc>
        <w:tcPr>
          <w:tcW w:w="272" w:type="dxa"/>
          <w:vAlign w:val="center"/>
        </w:tcPr>
        <w:p w14:paraId="0E68022E" w14:textId="77777777" w:rsidR="006B2EB1" w:rsidRPr="009A26D0" w:rsidRDefault="006B2EB1" w:rsidP="006465F9">
          <w:pPr>
            <w:pStyle w:val="af1"/>
            <w:jc w:val="center"/>
            <w:rPr>
              <w:i/>
              <w:iCs/>
              <w:sz w:val="18"/>
              <w:szCs w:val="18"/>
            </w:rPr>
          </w:pPr>
        </w:p>
      </w:tc>
      <w:tc>
        <w:tcPr>
          <w:tcW w:w="563" w:type="dxa"/>
          <w:vAlign w:val="center"/>
        </w:tcPr>
        <w:p w14:paraId="47285243" w14:textId="77777777" w:rsidR="006B2EB1" w:rsidRPr="009A26D0" w:rsidRDefault="00020566" w:rsidP="006465F9">
          <w:pPr>
            <w:pStyle w:val="af1"/>
            <w:jc w:val="center"/>
            <w:rPr>
              <w:i/>
              <w:iCs/>
              <w:sz w:val="18"/>
              <w:szCs w:val="18"/>
            </w:rPr>
          </w:pPr>
          <w:r w:rsidRPr="00020566">
            <w:rPr>
              <w:i/>
              <w:iCs/>
              <w:sz w:val="18"/>
              <w:szCs w:val="18"/>
            </w:rPr>
            <w:fldChar w:fldCharType="begin"/>
          </w:r>
          <w:r w:rsidRPr="00020566">
            <w:rPr>
              <w:i/>
              <w:iCs/>
              <w:sz w:val="18"/>
              <w:szCs w:val="18"/>
            </w:rPr>
            <w:instrText>PAGE   \* MERGEFORMAT</w:instrText>
          </w:r>
          <w:r w:rsidRPr="00020566">
            <w:rPr>
              <w:i/>
              <w:iCs/>
              <w:sz w:val="18"/>
              <w:szCs w:val="18"/>
            </w:rPr>
            <w:fldChar w:fldCharType="separate"/>
          </w:r>
          <w:r w:rsidRPr="00020566">
            <w:rPr>
              <w:i/>
              <w:iCs/>
              <w:sz w:val="18"/>
              <w:szCs w:val="18"/>
            </w:rPr>
            <w:t>1</w:t>
          </w:r>
          <w:r w:rsidRPr="00020566">
            <w:rPr>
              <w:i/>
              <w:iCs/>
              <w:sz w:val="18"/>
              <w:szCs w:val="18"/>
            </w:rPr>
            <w:fldChar w:fldCharType="end"/>
          </w:r>
        </w:p>
      </w:tc>
      <w:tc>
        <w:tcPr>
          <w:tcW w:w="996" w:type="dxa"/>
          <w:vAlign w:val="center"/>
        </w:tcPr>
        <w:p w14:paraId="70E8ACFA" w14:textId="77777777" w:rsidR="006B2EB1" w:rsidRPr="009A26D0" w:rsidRDefault="006B2EB1" w:rsidP="006465F9">
          <w:pPr>
            <w:pStyle w:val="af1"/>
            <w:jc w:val="center"/>
            <w:rPr>
              <w:i/>
              <w:iCs/>
              <w:sz w:val="18"/>
              <w:szCs w:val="18"/>
            </w:rPr>
          </w:pPr>
          <w:r>
            <w:rPr>
              <w:i/>
              <w:iCs/>
              <w:sz w:val="18"/>
              <w:szCs w:val="18"/>
            </w:rPr>
            <w:fldChar w:fldCharType="begin"/>
          </w:r>
          <w:r>
            <w:rPr>
              <w:i/>
              <w:iCs/>
              <w:sz w:val="18"/>
              <w:szCs w:val="18"/>
            </w:rPr>
            <w:instrText xml:space="preserve"> NUMPAGES   \* MERGEFORMAT </w:instrText>
          </w:r>
          <w:r>
            <w:rPr>
              <w:i/>
              <w:iCs/>
              <w:sz w:val="18"/>
              <w:szCs w:val="18"/>
            </w:rPr>
            <w:fldChar w:fldCharType="separate"/>
          </w:r>
          <w:r>
            <w:rPr>
              <w:i/>
              <w:iCs/>
              <w:noProof/>
              <w:sz w:val="18"/>
              <w:szCs w:val="18"/>
            </w:rPr>
            <w:t>4</w:t>
          </w:r>
          <w:r>
            <w:rPr>
              <w:i/>
              <w:iCs/>
              <w:sz w:val="18"/>
              <w:szCs w:val="18"/>
            </w:rPr>
            <w:fldChar w:fldCharType="end"/>
          </w:r>
        </w:p>
      </w:tc>
    </w:tr>
    <w:tr w:rsidR="00CF79F1" w14:paraId="53B042E6" w14:textId="77777777" w:rsidTr="001040AE">
      <w:tc>
        <w:tcPr>
          <w:tcW w:w="1253" w:type="dxa"/>
          <w:gridSpan w:val="2"/>
          <w:vAlign w:val="center"/>
        </w:tcPr>
        <w:p w14:paraId="3B08A6E4" w14:textId="77777777" w:rsidR="00CF79F1" w:rsidRPr="00470114" w:rsidRDefault="00CF79F1" w:rsidP="00EC0244">
          <w:pPr>
            <w:pStyle w:val="af1"/>
            <w:spacing w:before="40" w:after="40"/>
            <w:jc w:val="left"/>
            <w:rPr>
              <w:i/>
              <w:iCs/>
              <w:sz w:val="18"/>
              <w:szCs w:val="18"/>
            </w:rPr>
          </w:pPr>
          <w:r>
            <w:rPr>
              <w:i/>
              <w:iCs/>
              <w:sz w:val="18"/>
              <w:szCs w:val="18"/>
            </w:rPr>
            <w:t>Реценз.</w:t>
          </w:r>
        </w:p>
      </w:tc>
      <w:tc>
        <w:tcPr>
          <w:tcW w:w="1276" w:type="dxa"/>
          <w:vAlign w:val="center"/>
        </w:tcPr>
        <w:p w14:paraId="55F74EFF" w14:textId="77777777" w:rsidR="00CF79F1" w:rsidRPr="00470114" w:rsidRDefault="00CF79F1" w:rsidP="00EC0244">
          <w:pPr>
            <w:pStyle w:val="af1"/>
            <w:spacing w:before="40" w:after="40"/>
            <w:jc w:val="left"/>
            <w:rPr>
              <w:i/>
              <w:iCs/>
              <w:sz w:val="18"/>
              <w:szCs w:val="18"/>
            </w:rPr>
          </w:pPr>
        </w:p>
      </w:tc>
      <w:tc>
        <w:tcPr>
          <w:tcW w:w="850" w:type="dxa"/>
          <w:vAlign w:val="center"/>
        </w:tcPr>
        <w:p w14:paraId="0B9E6222" w14:textId="77777777" w:rsidR="00CF79F1" w:rsidRPr="00470114" w:rsidRDefault="00CF79F1" w:rsidP="00EC0244">
          <w:pPr>
            <w:pStyle w:val="af1"/>
            <w:spacing w:before="40" w:after="40"/>
            <w:jc w:val="center"/>
            <w:rPr>
              <w:i/>
              <w:iCs/>
              <w:sz w:val="18"/>
              <w:szCs w:val="18"/>
            </w:rPr>
          </w:pPr>
        </w:p>
      </w:tc>
      <w:tc>
        <w:tcPr>
          <w:tcW w:w="709" w:type="dxa"/>
          <w:vAlign w:val="center"/>
        </w:tcPr>
        <w:p w14:paraId="56276F7E" w14:textId="77777777" w:rsidR="00CF79F1" w:rsidRPr="00470114" w:rsidRDefault="00CF79F1" w:rsidP="00EC0244">
          <w:pPr>
            <w:pStyle w:val="af1"/>
            <w:spacing w:before="40" w:after="40"/>
            <w:jc w:val="center"/>
            <w:rPr>
              <w:i/>
              <w:iCs/>
              <w:sz w:val="18"/>
              <w:szCs w:val="18"/>
            </w:rPr>
          </w:pPr>
        </w:p>
      </w:tc>
      <w:tc>
        <w:tcPr>
          <w:tcW w:w="3226" w:type="dxa"/>
          <w:vMerge/>
        </w:tcPr>
        <w:p w14:paraId="41ED1701" w14:textId="77777777" w:rsidR="00CF79F1" w:rsidRDefault="00CF79F1">
          <w:pPr>
            <w:pStyle w:val="af1"/>
          </w:pPr>
        </w:p>
      </w:tc>
      <w:tc>
        <w:tcPr>
          <w:tcW w:w="2609" w:type="dxa"/>
          <w:gridSpan w:val="5"/>
          <w:vMerge w:val="restart"/>
          <w:vAlign w:val="center"/>
        </w:tcPr>
        <w:p w14:paraId="3F986039" w14:textId="77777777" w:rsidR="00CF79F1" w:rsidRDefault="00020566" w:rsidP="00CF79F1">
          <w:pPr>
            <w:pStyle w:val="af1"/>
            <w:jc w:val="center"/>
          </w:pPr>
          <w:r w:rsidRPr="00020566">
            <w:t>ІФНТУНГ,</w:t>
          </w:r>
          <w:r w:rsidR="004E3D62">
            <w:t xml:space="preserve"> </w:t>
          </w:r>
          <w:r w:rsidRPr="00020566">
            <w:t>ІП-22-1</w:t>
          </w:r>
        </w:p>
      </w:tc>
    </w:tr>
    <w:tr w:rsidR="00CF79F1" w14:paraId="497A8E79" w14:textId="77777777" w:rsidTr="001040AE">
      <w:tc>
        <w:tcPr>
          <w:tcW w:w="1253" w:type="dxa"/>
          <w:gridSpan w:val="2"/>
          <w:vAlign w:val="center"/>
        </w:tcPr>
        <w:p w14:paraId="2C034361" w14:textId="77777777" w:rsidR="00CF79F1" w:rsidRPr="00470114" w:rsidRDefault="00CF79F1" w:rsidP="00EC0244">
          <w:pPr>
            <w:pStyle w:val="af1"/>
            <w:spacing w:before="40" w:after="40"/>
            <w:jc w:val="left"/>
            <w:rPr>
              <w:i/>
              <w:iCs/>
              <w:sz w:val="18"/>
              <w:szCs w:val="18"/>
            </w:rPr>
          </w:pPr>
          <w:r>
            <w:rPr>
              <w:i/>
              <w:iCs/>
              <w:sz w:val="18"/>
              <w:szCs w:val="18"/>
            </w:rPr>
            <w:t>Н. Контр.</w:t>
          </w:r>
        </w:p>
      </w:tc>
      <w:tc>
        <w:tcPr>
          <w:tcW w:w="1276" w:type="dxa"/>
          <w:vAlign w:val="center"/>
        </w:tcPr>
        <w:p w14:paraId="143CA134" w14:textId="77777777" w:rsidR="00CF79F1" w:rsidRPr="00470114" w:rsidRDefault="00CF79F1" w:rsidP="00EC0244">
          <w:pPr>
            <w:pStyle w:val="af1"/>
            <w:spacing w:before="40" w:after="40"/>
            <w:jc w:val="left"/>
            <w:rPr>
              <w:i/>
              <w:iCs/>
              <w:sz w:val="18"/>
              <w:szCs w:val="18"/>
            </w:rPr>
          </w:pPr>
        </w:p>
      </w:tc>
      <w:tc>
        <w:tcPr>
          <w:tcW w:w="850" w:type="dxa"/>
          <w:vAlign w:val="center"/>
        </w:tcPr>
        <w:p w14:paraId="75010DDF" w14:textId="77777777" w:rsidR="00CF79F1" w:rsidRPr="00470114" w:rsidRDefault="00CF79F1" w:rsidP="00EC0244">
          <w:pPr>
            <w:pStyle w:val="af1"/>
            <w:spacing w:before="40" w:after="40"/>
            <w:jc w:val="center"/>
            <w:rPr>
              <w:i/>
              <w:iCs/>
              <w:sz w:val="18"/>
              <w:szCs w:val="18"/>
            </w:rPr>
          </w:pPr>
        </w:p>
      </w:tc>
      <w:tc>
        <w:tcPr>
          <w:tcW w:w="709" w:type="dxa"/>
          <w:vAlign w:val="center"/>
        </w:tcPr>
        <w:p w14:paraId="447E16E0" w14:textId="77777777" w:rsidR="00CF79F1" w:rsidRPr="00470114" w:rsidRDefault="00CF79F1" w:rsidP="00EC0244">
          <w:pPr>
            <w:pStyle w:val="af1"/>
            <w:spacing w:before="40" w:after="40"/>
            <w:jc w:val="center"/>
            <w:rPr>
              <w:i/>
              <w:iCs/>
              <w:sz w:val="18"/>
              <w:szCs w:val="18"/>
            </w:rPr>
          </w:pPr>
        </w:p>
      </w:tc>
      <w:tc>
        <w:tcPr>
          <w:tcW w:w="3226" w:type="dxa"/>
          <w:vMerge/>
        </w:tcPr>
        <w:p w14:paraId="34407AC0" w14:textId="77777777" w:rsidR="00CF79F1" w:rsidRDefault="00CF79F1">
          <w:pPr>
            <w:pStyle w:val="af1"/>
          </w:pPr>
        </w:p>
      </w:tc>
      <w:tc>
        <w:tcPr>
          <w:tcW w:w="2609" w:type="dxa"/>
          <w:gridSpan w:val="5"/>
          <w:vMerge/>
        </w:tcPr>
        <w:p w14:paraId="28B1D664" w14:textId="77777777" w:rsidR="00CF79F1" w:rsidRDefault="00CF79F1">
          <w:pPr>
            <w:pStyle w:val="af1"/>
          </w:pPr>
        </w:p>
      </w:tc>
    </w:tr>
    <w:tr w:rsidR="00CF79F1" w14:paraId="6B311B4B" w14:textId="77777777" w:rsidTr="001040AE">
      <w:tc>
        <w:tcPr>
          <w:tcW w:w="1253" w:type="dxa"/>
          <w:gridSpan w:val="2"/>
          <w:vAlign w:val="center"/>
        </w:tcPr>
        <w:p w14:paraId="7DB8911E" w14:textId="77777777" w:rsidR="00CF79F1" w:rsidRPr="00470114" w:rsidRDefault="00CF79F1" w:rsidP="00EC0244">
          <w:pPr>
            <w:pStyle w:val="af1"/>
            <w:spacing w:before="40" w:after="40"/>
            <w:jc w:val="left"/>
            <w:rPr>
              <w:i/>
              <w:iCs/>
              <w:sz w:val="18"/>
              <w:szCs w:val="18"/>
            </w:rPr>
          </w:pPr>
          <w:r>
            <w:rPr>
              <w:i/>
              <w:iCs/>
              <w:sz w:val="18"/>
              <w:szCs w:val="18"/>
            </w:rPr>
            <w:t>Затверд.</w:t>
          </w:r>
        </w:p>
      </w:tc>
      <w:tc>
        <w:tcPr>
          <w:tcW w:w="1276" w:type="dxa"/>
          <w:vAlign w:val="center"/>
        </w:tcPr>
        <w:p w14:paraId="2CA431F2" w14:textId="77777777" w:rsidR="00CF79F1" w:rsidRPr="00470114" w:rsidRDefault="00CF79F1" w:rsidP="00EC0244">
          <w:pPr>
            <w:pStyle w:val="af1"/>
            <w:spacing w:before="40" w:after="40"/>
            <w:jc w:val="left"/>
            <w:rPr>
              <w:i/>
              <w:iCs/>
              <w:sz w:val="18"/>
              <w:szCs w:val="18"/>
            </w:rPr>
          </w:pPr>
        </w:p>
      </w:tc>
      <w:tc>
        <w:tcPr>
          <w:tcW w:w="850" w:type="dxa"/>
          <w:vAlign w:val="center"/>
        </w:tcPr>
        <w:p w14:paraId="321CE91B" w14:textId="77777777" w:rsidR="00CF79F1" w:rsidRPr="00470114" w:rsidRDefault="00CF79F1" w:rsidP="00EC0244">
          <w:pPr>
            <w:pStyle w:val="af1"/>
            <w:spacing w:before="40" w:after="40"/>
            <w:jc w:val="center"/>
            <w:rPr>
              <w:i/>
              <w:iCs/>
              <w:sz w:val="18"/>
              <w:szCs w:val="18"/>
            </w:rPr>
          </w:pPr>
        </w:p>
      </w:tc>
      <w:tc>
        <w:tcPr>
          <w:tcW w:w="709" w:type="dxa"/>
          <w:vAlign w:val="center"/>
        </w:tcPr>
        <w:p w14:paraId="1A2782A2" w14:textId="77777777" w:rsidR="00CF79F1" w:rsidRPr="00470114" w:rsidRDefault="00CF79F1" w:rsidP="00EC0244">
          <w:pPr>
            <w:pStyle w:val="af1"/>
            <w:spacing w:before="40" w:after="40"/>
            <w:jc w:val="center"/>
            <w:rPr>
              <w:i/>
              <w:iCs/>
              <w:sz w:val="18"/>
              <w:szCs w:val="18"/>
            </w:rPr>
          </w:pPr>
        </w:p>
      </w:tc>
      <w:tc>
        <w:tcPr>
          <w:tcW w:w="3226" w:type="dxa"/>
          <w:vMerge/>
        </w:tcPr>
        <w:p w14:paraId="78CB41D0" w14:textId="77777777" w:rsidR="00CF79F1" w:rsidRDefault="00CF79F1">
          <w:pPr>
            <w:pStyle w:val="af1"/>
          </w:pPr>
        </w:p>
      </w:tc>
      <w:tc>
        <w:tcPr>
          <w:tcW w:w="2609" w:type="dxa"/>
          <w:gridSpan w:val="5"/>
          <w:vMerge/>
        </w:tcPr>
        <w:p w14:paraId="28A8B4E9" w14:textId="77777777" w:rsidR="00CF79F1" w:rsidRDefault="00CF79F1">
          <w:pPr>
            <w:pStyle w:val="af1"/>
          </w:pPr>
        </w:p>
      </w:tc>
    </w:tr>
  </w:tbl>
  <w:p w14:paraId="55F1057B" w14:textId="77777777" w:rsidR="00A257D7" w:rsidRDefault="00A257D7">
    <w:pPr>
      <w:pStyle w:val="a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e"/>
      <w:tblW w:w="9923" w:type="dxa"/>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10"/>
      <w:gridCol w:w="685"/>
      <w:gridCol w:w="992"/>
      <w:gridCol w:w="850"/>
      <w:gridCol w:w="709"/>
      <w:gridCol w:w="5127"/>
      <w:gridCol w:w="850"/>
    </w:tblGrid>
    <w:tr w:rsidR="00905F01" w14:paraId="6B938469" w14:textId="77777777" w:rsidTr="001040AE">
      <w:tc>
        <w:tcPr>
          <w:tcW w:w="710" w:type="dxa"/>
          <w:vAlign w:val="center"/>
        </w:tcPr>
        <w:p w14:paraId="3F868214" w14:textId="77777777" w:rsidR="00905F01" w:rsidRPr="003C068C" w:rsidRDefault="00905F01" w:rsidP="00EC0244">
          <w:pPr>
            <w:pStyle w:val="af1"/>
            <w:spacing w:before="40" w:after="40"/>
            <w:jc w:val="center"/>
            <w:rPr>
              <w:i/>
              <w:iCs/>
              <w:sz w:val="18"/>
              <w:szCs w:val="18"/>
            </w:rPr>
          </w:pPr>
        </w:p>
      </w:tc>
      <w:tc>
        <w:tcPr>
          <w:tcW w:w="685" w:type="dxa"/>
          <w:vAlign w:val="center"/>
        </w:tcPr>
        <w:p w14:paraId="263902C6" w14:textId="77777777" w:rsidR="00905F01" w:rsidRPr="003C068C" w:rsidRDefault="00905F01" w:rsidP="00EC0244">
          <w:pPr>
            <w:pStyle w:val="af1"/>
            <w:spacing w:before="40" w:after="40"/>
            <w:jc w:val="center"/>
            <w:rPr>
              <w:i/>
              <w:iCs/>
              <w:sz w:val="18"/>
              <w:szCs w:val="18"/>
            </w:rPr>
          </w:pPr>
        </w:p>
      </w:tc>
      <w:tc>
        <w:tcPr>
          <w:tcW w:w="992" w:type="dxa"/>
          <w:vAlign w:val="center"/>
        </w:tcPr>
        <w:p w14:paraId="742C20AC" w14:textId="77777777" w:rsidR="00905F01" w:rsidRPr="003C068C" w:rsidRDefault="00905F01" w:rsidP="00EC0244">
          <w:pPr>
            <w:pStyle w:val="af1"/>
            <w:spacing w:before="40" w:after="40"/>
            <w:jc w:val="center"/>
            <w:rPr>
              <w:i/>
              <w:iCs/>
              <w:sz w:val="18"/>
              <w:szCs w:val="18"/>
            </w:rPr>
          </w:pPr>
        </w:p>
      </w:tc>
      <w:tc>
        <w:tcPr>
          <w:tcW w:w="850" w:type="dxa"/>
          <w:vAlign w:val="center"/>
        </w:tcPr>
        <w:p w14:paraId="5BEE4FE8" w14:textId="77777777" w:rsidR="00905F01" w:rsidRPr="003C068C" w:rsidRDefault="00905F01" w:rsidP="00EC0244">
          <w:pPr>
            <w:pStyle w:val="af1"/>
            <w:spacing w:before="40" w:after="40"/>
            <w:jc w:val="center"/>
            <w:rPr>
              <w:i/>
              <w:iCs/>
              <w:sz w:val="18"/>
              <w:szCs w:val="18"/>
            </w:rPr>
          </w:pPr>
        </w:p>
      </w:tc>
      <w:tc>
        <w:tcPr>
          <w:tcW w:w="709" w:type="dxa"/>
          <w:vAlign w:val="center"/>
        </w:tcPr>
        <w:p w14:paraId="607C66FF" w14:textId="77777777" w:rsidR="00905F01" w:rsidRPr="003C068C" w:rsidRDefault="00905F01" w:rsidP="00EC0244">
          <w:pPr>
            <w:pStyle w:val="af1"/>
            <w:spacing w:before="40" w:after="40"/>
            <w:jc w:val="center"/>
            <w:rPr>
              <w:i/>
              <w:iCs/>
              <w:sz w:val="18"/>
              <w:szCs w:val="18"/>
            </w:rPr>
          </w:pPr>
        </w:p>
      </w:tc>
      <w:tc>
        <w:tcPr>
          <w:tcW w:w="5127" w:type="dxa"/>
          <w:vMerge w:val="restart"/>
          <w:vAlign w:val="center"/>
        </w:tcPr>
        <w:p w14:paraId="1F883E2C" w14:textId="77777777" w:rsidR="00905F01" w:rsidRPr="00EC0244" w:rsidRDefault="00905F01" w:rsidP="00905F01">
          <w:pPr>
            <w:pStyle w:val="af1"/>
            <w:jc w:val="center"/>
            <w:rPr>
              <w:sz w:val="40"/>
              <w:szCs w:val="40"/>
            </w:rPr>
          </w:pPr>
          <w:r w:rsidRPr="00EC0244">
            <w:rPr>
              <w:sz w:val="40"/>
              <w:szCs w:val="40"/>
            </w:rPr>
            <w:t>КР. ІП – 27.00.00.000 ПЗ</w:t>
          </w:r>
        </w:p>
      </w:tc>
      <w:tc>
        <w:tcPr>
          <w:tcW w:w="850" w:type="dxa"/>
          <w:vAlign w:val="center"/>
        </w:tcPr>
        <w:p w14:paraId="48C5E949" w14:textId="77777777" w:rsidR="00905F01" w:rsidRPr="00EC0244" w:rsidRDefault="00EC0244" w:rsidP="00EC0244">
          <w:pPr>
            <w:pStyle w:val="af1"/>
            <w:jc w:val="center"/>
            <w:rPr>
              <w:i/>
              <w:iCs/>
              <w:sz w:val="18"/>
              <w:szCs w:val="18"/>
            </w:rPr>
          </w:pPr>
          <w:r w:rsidRPr="00EC0244">
            <w:rPr>
              <w:i/>
              <w:iCs/>
              <w:sz w:val="18"/>
              <w:szCs w:val="18"/>
            </w:rPr>
            <w:t>Арк.</w:t>
          </w:r>
        </w:p>
      </w:tc>
    </w:tr>
    <w:tr w:rsidR="00EC0244" w14:paraId="0FC26AA2" w14:textId="77777777" w:rsidTr="001040AE">
      <w:tc>
        <w:tcPr>
          <w:tcW w:w="710" w:type="dxa"/>
          <w:vAlign w:val="center"/>
        </w:tcPr>
        <w:p w14:paraId="154BA9C2" w14:textId="77777777" w:rsidR="00EC0244" w:rsidRPr="003C068C" w:rsidRDefault="00EC0244" w:rsidP="00EC0244">
          <w:pPr>
            <w:pStyle w:val="af1"/>
            <w:spacing w:before="40" w:after="40"/>
            <w:jc w:val="center"/>
            <w:rPr>
              <w:i/>
              <w:iCs/>
              <w:sz w:val="18"/>
              <w:szCs w:val="18"/>
            </w:rPr>
          </w:pPr>
        </w:p>
      </w:tc>
      <w:tc>
        <w:tcPr>
          <w:tcW w:w="685" w:type="dxa"/>
          <w:vAlign w:val="center"/>
        </w:tcPr>
        <w:p w14:paraId="12BC2376" w14:textId="77777777" w:rsidR="00EC0244" w:rsidRPr="003C068C" w:rsidRDefault="00EC0244" w:rsidP="00EC0244">
          <w:pPr>
            <w:pStyle w:val="af1"/>
            <w:spacing w:before="40" w:after="40"/>
            <w:jc w:val="center"/>
            <w:rPr>
              <w:i/>
              <w:iCs/>
              <w:sz w:val="18"/>
              <w:szCs w:val="18"/>
            </w:rPr>
          </w:pPr>
        </w:p>
      </w:tc>
      <w:tc>
        <w:tcPr>
          <w:tcW w:w="992" w:type="dxa"/>
          <w:vAlign w:val="center"/>
        </w:tcPr>
        <w:p w14:paraId="56A9313E" w14:textId="77777777" w:rsidR="00EC0244" w:rsidRPr="003C068C" w:rsidRDefault="00EC0244" w:rsidP="00EC0244">
          <w:pPr>
            <w:pStyle w:val="af1"/>
            <w:spacing w:before="40" w:after="40"/>
            <w:jc w:val="center"/>
            <w:rPr>
              <w:i/>
              <w:iCs/>
              <w:sz w:val="18"/>
              <w:szCs w:val="18"/>
            </w:rPr>
          </w:pPr>
        </w:p>
      </w:tc>
      <w:tc>
        <w:tcPr>
          <w:tcW w:w="850" w:type="dxa"/>
          <w:vAlign w:val="center"/>
        </w:tcPr>
        <w:p w14:paraId="33D30D63" w14:textId="77777777" w:rsidR="00EC0244" w:rsidRPr="003C068C" w:rsidRDefault="00EC0244" w:rsidP="00EC0244">
          <w:pPr>
            <w:pStyle w:val="af1"/>
            <w:spacing w:before="40" w:after="40"/>
            <w:jc w:val="center"/>
            <w:rPr>
              <w:i/>
              <w:iCs/>
              <w:sz w:val="18"/>
              <w:szCs w:val="18"/>
            </w:rPr>
          </w:pPr>
        </w:p>
      </w:tc>
      <w:tc>
        <w:tcPr>
          <w:tcW w:w="709" w:type="dxa"/>
          <w:vAlign w:val="center"/>
        </w:tcPr>
        <w:p w14:paraId="42B55E17" w14:textId="77777777" w:rsidR="00EC0244" w:rsidRPr="003C068C" w:rsidRDefault="00EC0244" w:rsidP="00EC0244">
          <w:pPr>
            <w:pStyle w:val="af1"/>
            <w:spacing w:before="40" w:after="40"/>
            <w:jc w:val="center"/>
            <w:rPr>
              <w:i/>
              <w:iCs/>
              <w:sz w:val="18"/>
              <w:szCs w:val="18"/>
            </w:rPr>
          </w:pPr>
        </w:p>
      </w:tc>
      <w:tc>
        <w:tcPr>
          <w:tcW w:w="5127" w:type="dxa"/>
          <w:vMerge/>
        </w:tcPr>
        <w:p w14:paraId="42E76B00" w14:textId="77777777" w:rsidR="00EC0244" w:rsidRDefault="00EC0244">
          <w:pPr>
            <w:pStyle w:val="af1"/>
          </w:pPr>
        </w:p>
      </w:tc>
      <w:tc>
        <w:tcPr>
          <w:tcW w:w="850" w:type="dxa"/>
          <w:vMerge w:val="restart"/>
          <w:vAlign w:val="center"/>
        </w:tcPr>
        <w:p w14:paraId="4300C640" w14:textId="77777777" w:rsidR="00EC0244" w:rsidRPr="00EC0244" w:rsidRDefault="00EC0244" w:rsidP="00EC0244">
          <w:pPr>
            <w:pStyle w:val="af1"/>
            <w:jc w:val="center"/>
            <w:rPr>
              <w:i/>
              <w:iCs/>
            </w:rPr>
          </w:pPr>
          <w:r w:rsidRPr="00EC0244">
            <w:rPr>
              <w:i/>
              <w:iCs/>
            </w:rPr>
            <w:fldChar w:fldCharType="begin"/>
          </w:r>
          <w:r w:rsidRPr="00EC0244">
            <w:rPr>
              <w:i/>
              <w:iCs/>
            </w:rPr>
            <w:instrText>PAGE   \* MERGEFORMAT</w:instrText>
          </w:r>
          <w:r w:rsidRPr="00EC0244">
            <w:rPr>
              <w:i/>
              <w:iCs/>
            </w:rPr>
            <w:fldChar w:fldCharType="separate"/>
          </w:r>
          <w:r w:rsidRPr="00EC0244">
            <w:rPr>
              <w:i/>
              <w:iCs/>
            </w:rPr>
            <w:t>1</w:t>
          </w:r>
          <w:r w:rsidRPr="00EC0244">
            <w:rPr>
              <w:i/>
              <w:iCs/>
            </w:rPr>
            <w:fldChar w:fldCharType="end"/>
          </w:r>
        </w:p>
      </w:tc>
    </w:tr>
    <w:tr w:rsidR="00EC0244" w14:paraId="67F335B2" w14:textId="77777777" w:rsidTr="001040AE">
      <w:tc>
        <w:tcPr>
          <w:tcW w:w="710" w:type="dxa"/>
          <w:vAlign w:val="center"/>
        </w:tcPr>
        <w:p w14:paraId="3081731D" w14:textId="77777777" w:rsidR="00EC0244" w:rsidRPr="003C068C" w:rsidRDefault="00EC0244" w:rsidP="00EC0244">
          <w:pPr>
            <w:pStyle w:val="af1"/>
            <w:spacing w:before="40" w:after="40"/>
            <w:jc w:val="center"/>
            <w:rPr>
              <w:i/>
              <w:iCs/>
              <w:sz w:val="18"/>
              <w:szCs w:val="18"/>
            </w:rPr>
          </w:pPr>
          <w:r>
            <w:rPr>
              <w:i/>
              <w:iCs/>
              <w:sz w:val="18"/>
              <w:szCs w:val="18"/>
            </w:rPr>
            <w:t>Змін.</w:t>
          </w:r>
        </w:p>
      </w:tc>
      <w:tc>
        <w:tcPr>
          <w:tcW w:w="685" w:type="dxa"/>
          <w:vAlign w:val="center"/>
        </w:tcPr>
        <w:p w14:paraId="7129E418" w14:textId="77777777" w:rsidR="00EC0244" w:rsidRPr="003C068C" w:rsidRDefault="00EC0244" w:rsidP="00EC0244">
          <w:pPr>
            <w:pStyle w:val="af1"/>
            <w:spacing w:before="40" w:after="40"/>
            <w:jc w:val="center"/>
            <w:rPr>
              <w:i/>
              <w:iCs/>
              <w:sz w:val="18"/>
              <w:szCs w:val="18"/>
            </w:rPr>
          </w:pPr>
          <w:r>
            <w:rPr>
              <w:i/>
              <w:iCs/>
              <w:sz w:val="18"/>
              <w:szCs w:val="18"/>
            </w:rPr>
            <w:t>Арк.</w:t>
          </w:r>
        </w:p>
      </w:tc>
      <w:tc>
        <w:tcPr>
          <w:tcW w:w="992" w:type="dxa"/>
          <w:vAlign w:val="center"/>
        </w:tcPr>
        <w:p w14:paraId="6F204E46" w14:textId="77777777" w:rsidR="00EC0244" w:rsidRPr="003C068C" w:rsidRDefault="00EC0244" w:rsidP="00EC0244">
          <w:pPr>
            <w:pStyle w:val="af1"/>
            <w:spacing w:before="40" w:after="40"/>
            <w:jc w:val="center"/>
            <w:rPr>
              <w:i/>
              <w:iCs/>
              <w:sz w:val="18"/>
              <w:szCs w:val="18"/>
            </w:rPr>
          </w:pPr>
          <w:r>
            <w:rPr>
              <w:i/>
              <w:iCs/>
              <w:sz w:val="18"/>
              <w:szCs w:val="18"/>
            </w:rPr>
            <w:t>№ докум.</w:t>
          </w:r>
        </w:p>
      </w:tc>
      <w:tc>
        <w:tcPr>
          <w:tcW w:w="850" w:type="dxa"/>
          <w:vAlign w:val="center"/>
        </w:tcPr>
        <w:p w14:paraId="4567C073" w14:textId="77777777" w:rsidR="00EC0244" w:rsidRPr="003C068C" w:rsidRDefault="00EC0244" w:rsidP="00EC0244">
          <w:pPr>
            <w:pStyle w:val="af1"/>
            <w:spacing w:before="40" w:after="40"/>
            <w:jc w:val="center"/>
            <w:rPr>
              <w:i/>
              <w:iCs/>
              <w:sz w:val="18"/>
              <w:szCs w:val="18"/>
            </w:rPr>
          </w:pPr>
          <w:r>
            <w:rPr>
              <w:i/>
              <w:iCs/>
              <w:sz w:val="18"/>
              <w:szCs w:val="18"/>
            </w:rPr>
            <w:t>Підпис</w:t>
          </w:r>
        </w:p>
      </w:tc>
      <w:tc>
        <w:tcPr>
          <w:tcW w:w="709" w:type="dxa"/>
          <w:vAlign w:val="center"/>
        </w:tcPr>
        <w:p w14:paraId="384EE0B5" w14:textId="77777777" w:rsidR="00EC0244" w:rsidRPr="003C068C" w:rsidRDefault="00EC0244" w:rsidP="00EC0244">
          <w:pPr>
            <w:pStyle w:val="af1"/>
            <w:spacing w:before="40" w:after="40"/>
            <w:jc w:val="center"/>
            <w:rPr>
              <w:i/>
              <w:iCs/>
              <w:sz w:val="18"/>
              <w:szCs w:val="18"/>
            </w:rPr>
          </w:pPr>
          <w:r>
            <w:rPr>
              <w:i/>
              <w:iCs/>
              <w:sz w:val="18"/>
              <w:szCs w:val="18"/>
            </w:rPr>
            <w:t>Дата</w:t>
          </w:r>
        </w:p>
      </w:tc>
      <w:tc>
        <w:tcPr>
          <w:tcW w:w="5127" w:type="dxa"/>
          <w:vMerge/>
        </w:tcPr>
        <w:p w14:paraId="450F4CEE" w14:textId="77777777" w:rsidR="00EC0244" w:rsidRDefault="00EC0244">
          <w:pPr>
            <w:pStyle w:val="af1"/>
          </w:pPr>
        </w:p>
      </w:tc>
      <w:tc>
        <w:tcPr>
          <w:tcW w:w="850" w:type="dxa"/>
          <w:vMerge/>
        </w:tcPr>
        <w:p w14:paraId="770723BE" w14:textId="77777777" w:rsidR="00EC0244" w:rsidRDefault="00EC0244">
          <w:pPr>
            <w:pStyle w:val="af1"/>
          </w:pPr>
        </w:p>
      </w:tc>
    </w:tr>
  </w:tbl>
  <w:p w14:paraId="785FC94C" w14:textId="77777777" w:rsidR="00B64042" w:rsidRDefault="00B64042">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043AA3" w14:textId="77777777" w:rsidR="004F2315" w:rsidRDefault="004F2315" w:rsidP="00842B38">
      <w:pPr>
        <w:spacing w:after="0" w:line="240" w:lineRule="auto"/>
      </w:pPr>
      <w:r>
        <w:separator/>
      </w:r>
    </w:p>
  </w:footnote>
  <w:footnote w:type="continuationSeparator" w:id="0">
    <w:p w14:paraId="3AE4005E" w14:textId="77777777" w:rsidR="004F2315" w:rsidRDefault="004F2315" w:rsidP="00842B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0D11"/>
    <w:multiLevelType w:val="hybridMultilevel"/>
    <w:tmpl w:val="DFF0BAC8"/>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 w15:restartNumberingAfterBreak="0">
    <w:nsid w:val="05AA7BE1"/>
    <w:multiLevelType w:val="multilevel"/>
    <w:tmpl w:val="2A08F6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D78671A"/>
    <w:multiLevelType w:val="multilevel"/>
    <w:tmpl w:val="5FA6E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13B6D"/>
    <w:multiLevelType w:val="hybridMultilevel"/>
    <w:tmpl w:val="EDE4E994"/>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 w15:restartNumberingAfterBreak="0">
    <w:nsid w:val="10216AE6"/>
    <w:multiLevelType w:val="hybridMultilevel"/>
    <w:tmpl w:val="D9C03D6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1EB1A36"/>
    <w:multiLevelType w:val="multilevel"/>
    <w:tmpl w:val="5BEA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8214C"/>
    <w:multiLevelType w:val="multilevel"/>
    <w:tmpl w:val="52B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DE6B7B"/>
    <w:multiLevelType w:val="multilevel"/>
    <w:tmpl w:val="2556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90178"/>
    <w:multiLevelType w:val="hybridMultilevel"/>
    <w:tmpl w:val="105C0524"/>
    <w:lvl w:ilvl="0" w:tplc="C65E8EF2">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9" w15:restartNumberingAfterBreak="0">
    <w:nsid w:val="14BF1D9E"/>
    <w:multiLevelType w:val="hybridMultilevel"/>
    <w:tmpl w:val="B510D89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E2E0113"/>
    <w:multiLevelType w:val="multilevel"/>
    <w:tmpl w:val="E778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E1DAC"/>
    <w:multiLevelType w:val="multilevel"/>
    <w:tmpl w:val="14405586"/>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12" w15:restartNumberingAfterBreak="0">
    <w:nsid w:val="20CE2DAD"/>
    <w:multiLevelType w:val="multilevel"/>
    <w:tmpl w:val="14405586"/>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13" w15:restartNumberingAfterBreak="0">
    <w:nsid w:val="23DB3CA4"/>
    <w:multiLevelType w:val="multilevel"/>
    <w:tmpl w:val="5C2C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36533"/>
    <w:multiLevelType w:val="multilevel"/>
    <w:tmpl w:val="433E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C965CB"/>
    <w:multiLevelType w:val="hybridMultilevel"/>
    <w:tmpl w:val="BAA4B6F4"/>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6" w15:restartNumberingAfterBreak="0">
    <w:nsid w:val="32EC49C9"/>
    <w:multiLevelType w:val="multilevel"/>
    <w:tmpl w:val="0ECAE1A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3BBF52B7"/>
    <w:multiLevelType w:val="multilevel"/>
    <w:tmpl w:val="D4D0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ED7BA2"/>
    <w:multiLevelType w:val="multilevel"/>
    <w:tmpl w:val="A834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4055F4"/>
    <w:multiLevelType w:val="multilevel"/>
    <w:tmpl w:val="790E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BD244C"/>
    <w:multiLevelType w:val="hybridMultilevel"/>
    <w:tmpl w:val="4970BCFC"/>
    <w:lvl w:ilvl="0" w:tplc="C65E8EF2">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1" w15:restartNumberingAfterBreak="0">
    <w:nsid w:val="41076C2E"/>
    <w:multiLevelType w:val="multilevel"/>
    <w:tmpl w:val="FB1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C53317"/>
    <w:multiLevelType w:val="hybridMultilevel"/>
    <w:tmpl w:val="73E22C32"/>
    <w:lvl w:ilvl="0" w:tplc="C65E8EF2">
      <w:start w:val="1"/>
      <w:numFmt w:val="bullet"/>
      <w:lvlText w:val=""/>
      <w:lvlJc w:val="left"/>
      <w:pPr>
        <w:ind w:left="360" w:hanging="360"/>
      </w:pPr>
      <w:rPr>
        <w:rFonts w:ascii="Symbol" w:hAnsi="Symbol" w:hint="default"/>
      </w:rPr>
    </w:lvl>
    <w:lvl w:ilvl="1" w:tplc="04220003">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3" w15:restartNumberingAfterBreak="0">
    <w:nsid w:val="475A089A"/>
    <w:multiLevelType w:val="multilevel"/>
    <w:tmpl w:val="57FE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A0764F"/>
    <w:multiLevelType w:val="multilevel"/>
    <w:tmpl w:val="13F03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C92D0F"/>
    <w:multiLevelType w:val="hybridMultilevel"/>
    <w:tmpl w:val="77987D16"/>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26" w15:restartNumberingAfterBreak="0">
    <w:nsid w:val="49FA3814"/>
    <w:multiLevelType w:val="multilevel"/>
    <w:tmpl w:val="313C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182EAF"/>
    <w:multiLevelType w:val="multilevel"/>
    <w:tmpl w:val="5EC6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01215C"/>
    <w:multiLevelType w:val="multilevel"/>
    <w:tmpl w:val="1A7A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DB7ECC"/>
    <w:multiLevelType w:val="multilevel"/>
    <w:tmpl w:val="4A0E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633A7B"/>
    <w:multiLevelType w:val="hybridMultilevel"/>
    <w:tmpl w:val="9DB48E5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15:restartNumberingAfterBreak="0">
    <w:nsid w:val="6379620C"/>
    <w:multiLevelType w:val="multilevel"/>
    <w:tmpl w:val="48E25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A505E8"/>
    <w:multiLevelType w:val="multilevel"/>
    <w:tmpl w:val="7AA4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03704E"/>
    <w:multiLevelType w:val="multilevel"/>
    <w:tmpl w:val="4E9C4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97099"/>
    <w:multiLevelType w:val="hybridMultilevel"/>
    <w:tmpl w:val="F7369822"/>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35" w15:restartNumberingAfterBreak="0">
    <w:nsid w:val="668D77F0"/>
    <w:multiLevelType w:val="hybridMultilevel"/>
    <w:tmpl w:val="1B40EF4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6" w15:restartNumberingAfterBreak="0">
    <w:nsid w:val="689D1A0C"/>
    <w:multiLevelType w:val="multilevel"/>
    <w:tmpl w:val="1440558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37" w15:restartNumberingAfterBreak="0">
    <w:nsid w:val="693A1AE8"/>
    <w:multiLevelType w:val="hybridMultilevel"/>
    <w:tmpl w:val="EF007FE8"/>
    <w:lvl w:ilvl="0" w:tplc="C65E8EF2">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38" w15:restartNumberingAfterBreak="0">
    <w:nsid w:val="6C6C46D3"/>
    <w:multiLevelType w:val="multilevel"/>
    <w:tmpl w:val="14405586"/>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39" w15:restartNumberingAfterBreak="0">
    <w:nsid w:val="6EBF65B8"/>
    <w:multiLevelType w:val="multilevel"/>
    <w:tmpl w:val="1440558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40" w15:restartNumberingAfterBreak="0">
    <w:nsid w:val="7CFF1B05"/>
    <w:multiLevelType w:val="hybridMultilevel"/>
    <w:tmpl w:val="9298783C"/>
    <w:lvl w:ilvl="0" w:tplc="C65E8EF2">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1" w15:restartNumberingAfterBreak="0">
    <w:nsid w:val="7F4F4A04"/>
    <w:multiLevelType w:val="multilevel"/>
    <w:tmpl w:val="75AE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0136216">
    <w:abstractNumId w:val="33"/>
  </w:num>
  <w:num w:numId="2" w16cid:durableId="1999771111">
    <w:abstractNumId w:val="37"/>
  </w:num>
  <w:num w:numId="3" w16cid:durableId="1272858361">
    <w:abstractNumId w:val="2"/>
  </w:num>
  <w:num w:numId="4" w16cid:durableId="1608198617">
    <w:abstractNumId w:val="7"/>
  </w:num>
  <w:num w:numId="5" w16cid:durableId="92827736">
    <w:abstractNumId w:val="14"/>
  </w:num>
  <w:num w:numId="6" w16cid:durableId="848956897">
    <w:abstractNumId w:val="8"/>
  </w:num>
  <w:num w:numId="7" w16cid:durableId="774053356">
    <w:abstractNumId w:val="1"/>
  </w:num>
  <w:num w:numId="8" w16cid:durableId="1895580796">
    <w:abstractNumId w:val="16"/>
  </w:num>
  <w:num w:numId="9" w16cid:durableId="2068064539">
    <w:abstractNumId w:val="31"/>
  </w:num>
  <w:num w:numId="10" w16cid:durableId="567419072">
    <w:abstractNumId w:val="11"/>
  </w:num>
  <w:num w:numId="11" w16cid:durableId="1595672788">
    <w:abstractNumId w:val="36"/>
  </w:num>
  <w:num w:numId="12" w16cid:durableId="213466975">
    <w:abstractNumId w:val="39"/>
  </w:num>
  <w:num w:numId="13" w16cid:durableId="237374337">
    <w:abstractNumId w:val="12"/>
  </w:num>
  <w:num w:numId="14" w16cid:durableId="670303613">
    <w:abstractNumId w:val="20"/>
  </w:num>
  <w:num w:numId="15" w16cid:durableId="587663858">
    <w:abstractNumId w:val="22"/>
  </w:num>
  <w:num w:numId="16" w16cid:durableId="543059449">
    <w:abstractNumId w:val="15"/>
  </w:num>
  <w:num w:numId="17" w16cid:durableId="801772162">
    <w:abstractNumId w:val="25"/>
  </w:num>
  <w:num w:numId="18" w16cid:durableId="1823500034">
    <w:abstractNumId w:val="3"/>
  </w:num>
  <w:num w:numId="19" w16cid:durableId="1315911529">
    <w:abstractNumId w:val="34"/>
  </w:num>
  <w:num w:numId="20" w16cid:durableId="345521112">
    <w:abstractNumId w:val="0"/>
  </w:num>
  <w:num w:numId="21" w16cid:durableId="1057168325">
    <w:abstractNumId w:val="40"/>
  </w:num>
  <w:num w:numId="22" w16cid:durableId="63183497">
    <w:abstractNumId w:val="28"/>
  </w:num>
  <w:num w:numId="23" w16cid:durableId="193735570">
    <w:abstractNumId w:val="13"/>
  </w:num>
  <w:num w:numId="24" w16cid:durableId="580722921">
    <w:abstractNumId w:val="21"/>
  </w:num>
  <w:num w:numId="25" w16cid:durableId="1651245697">
    <w:abstractNumId w:val="27"/>
  </w:num>
  <w:num w:numId="26" w16cid:durableId="1591432301">
    <w:abstractNumId w:val="19"/>
  </w:num>
  <w:num w:numId="27" w16cid:durableId="1692485418">
    <w:abstractNumId w:val="9"/>
  </w:num>
  <w:num w:numId="28" w16cid:durableId="1742095525">
    <w:abstractNumId w:val="10"/>
  </w:num>
  <w:num w:numId="29" w16cid:durableId="676660394">
    <w:abstractNumId w:val="17"/>
  </w:num>
  <w:num w:numId="30" w16cid:durableId="1795367883">
    <w:abstractNumId w:val="6"/>
  </w:num>
  <w:num w:numId="31" w16cid:durableId="1824423389">
    <w:abstractNumId w:val="32"/>
  </w:num>
  <w:num w:numId="32" w16cid:durableId="330573337">
    <w:abstractNumId w:val="29"/>
  </w:num>
  <w:num w:numId="33" w16cid:durableId="400753241">
    <w:abstractNumId w:val="24"/>
  </w:num>
  <w:num w:numId="34" w16cid:durableId="308443345">
    <w:abstractNumId w:val="26"/>
  </w:num>
  <w:num w:numId="35" w16cid:durableId="1654598665">
    <w:abstractNumId w:val="23"/>
  </w:num>
  <w:num w:numId="36" w16cid:durableId="892228694">
    <w:abstractNumId w:val="41"/>
  </w:num>
  <w:num w:numId="37" w16cid:durableId="1063673238">
    <w:abstractNumId w:val="18"/>
  </w:num>
  <w:num w:numId="38" w16cid:durableId="1016074825">
    <w:abstractNumId w:val="5"/>
  </w:num>
  <w:num w:numId="39" w16cid:durableId="1091007948">
    <w:abstractNumId w:val="4"/>
  </w:num>
  <w:num w:numId="40" w16cid:durableId="408888611">
    <w:abstractNumId w:val="35"/>
  </w:num>
  <w:num w:numId="41" w16cid:durableId="456413011">
    <w:abstractNumId w:val="30"/>
  </w:num>
  <w:num w:numId="42" w16cid:durableId="183594681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CE2"/>
    <w:rsid w:val="000046D5"/>
    <w:rsid w:val="000061D7"/>
    <w:rsid w:val="000124A3"/>
    <w:rsid w:val="00016126"/>
    <w:rsid w:val="00020566"/>
    <w:rsid w:val="000518C3"/>
    <w:rsid w:val="00071DA3"/>
    <w:rsid w:val="000723F6"/>
    <w:rsid w:val="000B4F71"/>
    <w:rsid w:val="000C5E5E"/>
    <w:rsid w:val="000E38DF"/>
    <w:rsid w:val="000E63B4"/>
    <w:rsid w:val="000F29A3"/>
    <w:rsid w:val="001022BB"/>
    <w:rsid w:val="00103FF8"/>
    <w:rsid w:val="001040AE"/>
    <w:rsid w:val="0015309F"/>
    <w:rsid w:val="001539B6"/>
    <w:rsid w:val="00167852"/>
    <w:rsid w:val="001763D6"/>
    <w:rsid w:val="001867CA"/>
    <w:rsid w:val="00187AB3"/>
    <w:rsid w:val="00190229"/>
    <w:rsid w:val="001933B2"/>
    <w:rsid w:val="00197723"/>
    <w:rsid w:val="001A0E62"/>
    <w:rsid w:val="001A5462"/>
    <w:rsid w:val="001B5A4D"/>
    <w:rsid w:val="0020162D"/>
    <w:rsid w:val="00242CE2"/>
    <w:rsid w:val="00246D41"/>
    <w:rsid w:val="0025294C"/>
    <w:rsid w:val="00264FCA"/>
    <w:rsid w:val="00275041"/>
    <w:rsid w:val="00283EC3"/>
    <w:rsid w:val="0028723B"/>
    <w:rsid w:val="002B7B68"/>
    <w:rsid w:val="002C5B74"/>
    <w:rsid w:val="002E3727"/>
    <w:rsid w:val="002F1206"/>
    <w:rsid w:val="002F150C"/>
    <w:rsid w:val="002F3199"/>
    <w:rsid w:val="002F3B64"/>
    <w:rsid w:val="002F69EC"/>
    <w:rsid w:val="00357482"/>
    <w:rsid w:val="00357AFD"/>
    <w:rsid w:val="00363168"/>
    <w:rsid w:val="00375811"/>
    <w:rsid w:val="00375C8F"/>
    <w:rsid w:val="00387E22"/>
    <w:rsid w:val="003A3BA3"/>
    <w:rsid w:val="003C068C"/>
    <w:rsid w:val="003C2840"/>
    <w:rsid w:val="003F5A27"/>
    <w:rsid w:val="00413234"/>
    <w:rsid w:val="00426213"/>
    <w:rsid w:val="00427B68"/>
    <w:rsid w:val="00436BA6"/>
    <w:rsid w:val="00442E4F"/>
    <w:rsid w:val="00461101"/>
    <w:rsid w:val="00461519"/>
    <w:rsid w:val="00470114"/>
    <w:rsid w:val="004849FE"/>
    <w:rsid w:val="004A223E"/>
    <w:rsid w:val="004A23A0"/>
    <w:rsid w:val="004A4DA4"/>
    <w:rsid w:val="004C0CA7"/>
    <w:rsid w:val="004D53A1"/>
    <w:rsid w:val="004E3D62"/>
    <w:rsid w:val="004F002C"/>
    <w:rsid w:val="004F2315"/>
    <w:rsid w:val="004F6CA2"/>
    <w:rsid w:val="00510845"/>
    <w:rsid w:val="00510B58"/>
    <w:rsid w:val="00515735"/>
    <w:rsid w:val="005171A6"/>
    <w:rsid w:val="005177D2"/>
    <w:rsid w:val="00524F5D"/>
    <w:rsid w:val="00535EF6"/>
    <w:rsid w:val="00535FA3"/>
    <w:rsid w:val="0055192C"/>
    <w:rsid w:val="00566853"/>
    <w:rsid w:val="00584743"/>
    <w:rsid w:val="00591832"/>
    <w:rsid w:val="005A193C"/>
    <w:rsid w:val="005D4BF7"/>
    <w:rsid w:val="005E5DB3"/>
    <w:rsid w:val="005F33A8"/>
    <w:rsid w:val="005F548F"/>
    <w:rsid w:val="00600273"/>
    <w:rsid w:val="00604795"/>
    <w:rsid w:val="00612294"/>
    <w:rsid w:val="00631F31"/>
    <w:rsid w:val="006419BC"/>
    <w:rsid w:val="006465F9"/>
    <w:rsid w:val="0066308F"/>
    <w:rsid w:val="006642A1"/>
    <w:rsid w:val="006774D8"/>
    <w:rsid w:val="0068579E"/>
    <w:rsid w:val="00695D8B"/>
    <w:rsid w:val="006A5CF3"/>
    <w:rsid w:val="006B1E9C"/>
    <w:rsid w:val="006B2EB1"/>
    <w:rsid w:val="006C09A3"/>
    <w:rsid w:val="006C402A"/>
    <w:rsid w:val="006D251D"/>
    <w:rsid w:val="006D41B2"/>
    <w:rsid w:val="006D7167"/>
    <w:rsid w:val="006E5781"/>
    <w:rsid w:val="006E63B6"/>
    <w:rsid w:val="007045F4"/>
    <w:rsid w:val="00707DB7"/>
    <w:rsid w:val="00720BFD"/>
    <w:rsid w:val="00751959"/>
    <w:rsid w:val="007716E1"/>
    <w:rsid w:val="00785532"/>
    <w:rsid w:val="00797446"/>
    <w:rsid w:val="007A1DF9"/>
    <w:rsid w:val="007B0A42"/>
    <w:rsid w:val="007B733D"/>
    <w:rsid w:val="007E549B"/>
    <w:rsid w:val="008016EE"/>
    <w:rsid w:val="008154EA"/>
    <w:rsid w:val="00816B0D"/>
    <w:rsid w:val="00837BFA"/>
    <w:rsid w:val="00840E5B"/>
    <w:rsid w:val="00842B38"/>
    <w:rsid w:val="00850D6F"/>
    <w:rsid w:val="00876A85"/>
    <w:rsid w:val="00882F46"/>
    <w:rsid w:val="00887CCA"/>
    <w:rsid w:val="00890BBC"/>
    <w:rsid w:val="008935B8"/>
    <w:rsid w:val="008A27F5"/>
    <w:rsid w:val="008A55D1"/>
    <w:rsid w:val="008B6267"/>
    <w:rsid w:val="008C1AF1"/>
    <w:rsid w:val="008D6D5B"/>
    <w:rsid w:val="008F1B58"/>
    <w:rsid w:val="009000AD"/>
    <w:rsid w:val="009032AD"/>
    <w:rsid w:val="00905F01"/>
    <w:rsid w:val="00913D5A"/>
    <w:rsid w:val="00917D50"/>
    <w:rsid w:val="00920B2B"/>
    <w:rsid w:val="00927410"/>
    <w:rsid w:val="00937846"/>
    <w:rsid w:val="00941688"/>
    <w:rsid w:val="009429B3"/>
    <w:rsid w:val="00967211"/>
    <w:rsid w:val="00981077"/>
    <w:rsid w:val="0098342B"/>
    <w:rsid w:val="009A07CC"/>
    <w:rsid w:val="009A26D0"/>
    <w:rsid w:val="009A552E"/>
    <w:rsid w:val="009B0A6D"/>
    <w:rsid w:val="009C07FA"/>
    <w:rsid w:val="009C20E1"/>
    <w:rsid w:val="009C280D"/>
    <w:rsid w:val="009E34B4"/>
    <w:rsid w:val="009E4627"/>
    <w:rsid w:val="009F09D8"/>
    <w:rsid w:val="00A02726"/>
    <w:rsid w:val="00A04233"/>
    <w:rsid w:val="00A1178F"/>
    <w:rsid w:val="00A13E15"/>
    <w:rsid w:val="00A257D7"/>
    <w:rsid w:val="00A36927"/>
    <w:rsid w:val="00A81A4E"/>
    <w:rsid w:val="00AA3008"/>
    <w:rsid w:val="00AA6D2B"/>
    <w:rsid w:val="00AB1BE6"/>
    <w:rsid w:val="00AC6659"/>
    <w:rsid w:val="00AD0D14"/>
    <w:rsid w:val="00AF15A9"/>
    <w:rsid w:val="00B154D9"/>
    <w:rsid w:val="00B2101B"/>
    <w:rsid w:val="00B43123"/>
    <w:rsid w:val="00B471D7"/>
    <w:rsid w:val="00B60827"/>
    <w:rsid w:val="00B64042"/>
    <w:rsid w:val="00B71235"/>
    <w:rsid w:val="00B81A52"/>
    <w:rsid w:val="00B963CC"/>
    <w:rsid w:val="00BB48F8"/>
    <w:rsid w:val="00BB5012"/>
    <w:rsid w:val="00BE6ED0"/>
    <w:rsid w:val="00C30E3D"/>
    <w:rsid w:val="00C33248"/>
    <w:rsid w:val="00C459AB"/>
    <w:rsid w:val="00C538B8"/>
    <w:rsid w:val="00C57A45"/>
    <w:rsid w:val="00C652AC"/>
    <w:rsid w:val="00C7176A"/>
    <w:rsid w:val="00C72A59"/>
    <w:rsid w:val="00C737CD"/>
    <w:rsid w:val="00C80FCC"/>
    <w:rsid w:val="00CB24D6"/>
    <w:rsid w:val="00CF32FB"/>
    <w:rsid w:val="00CF79F1"/>
    <w:rsid w:val="00D03415"/>
    <w:rsid w:val="00D115B5"/>
    <w:rsid w:val="00D131F0"/>
    <w:rsid w:val="00D20346"/>
    <w:rsid w:val="00D204F0"/>
    <w:rsid w:val="00D21899"/>
    <w:rsid w:val="00D2436A"/>
    <w:rsid w:val="00D247F0"/>
    <w:rsid w:val="00D25E39"/>
    <w:rsid w:val="00D31A84"/>
    <w:rsid w:val="00D4065F"/>
    <w:rsid w:val="00D8361A"/>
    <w:rsid w:val="00DA1B49"/>
    <w:rsid w:val="00DA1B80"/>
    <w:rsid w:val="00DC0831"/>
    <w:rsid w:val="00DC3399"/>
    <w:rsid w:val="00DD0A89"/>
    <w:rsid w:val="00DE73AB"/>
    <w:rsid w:val="00E13472"/>
    <w:rsid w:val="00E23095"/>
    <w:rsid w:val="00E25D44"/>
    <w:rsid w:val="00E45E08"/>
    <w:rsid w:val="00E6066C"/>
    <w:rsid w:val="00E669AF"/>
    <w:rsid w:val="00E6741F"/>
    <w:rsid w:val="00E72AF5"/>
    <w:rsid w:val="00E72FD3"/>
    <w:rsid w:val="00E743ED"/>
    <w:rsid w:val="00E901D0"/>
    <w:rsid w:val="00E911DB"/>
    <w:rsid w:val="00E91AA9"/>
    <w:rsid w:val="00EB4D23"/>
    <w:rsid w:val="00EB5F3E"/>
    <w:rsid w:val="00EC0244"/>
    <w:rsid w:val="00EC2580"/>
    <w:rsid w:val="00EE1991"/>
    <w:rsid w:val="00EF2330"/>
    <w:rsid w:val="00F007EB"/>
    <w:rsid w:val="00F02D93"/>
    <w:rsid w:val="00F071FD"/>
    <w:rsid w:val="00F26E90"/>
    <w:rsid w:val="00F273A0"/>
    <w:rsid w:val="00F27A88"/>
    <w:rsid w:val="00F502AD"/>
    <w:rsid w:val="00F627DB"/>
    <w:rsid w:val="00F7044B"/>
    <w:rsid w:val="00F77829"/>
    <w:rsid w:val="00F800C8"/>
    <w:rsid w:val="00F90447"/>
    <w:rsid w:val="00F97BCD"/>
    <w:rsid w:val="00FA237F"/>
    <w:rsid w:val="00FA606F"/>
    <w:rsid w:val="00FA6857"/>
    <w:rsid w:val="00FB5C62"/>
    <w:rsid w:val="00FB764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C1AA7"/>
  <w15:docId w15:val="{1657B9CD-DEAB-4FBC-8145-BA38C07D7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42A1"/>
    <w:pPr>
      <w:spacing w:line="360" w:lineRule="auto"/>
      <w:jc w:val="both"/>
    </w:pPr>
    <w:rPr>
      <w:rFonts w:ascii="Times New Roman" w:hAnsi="Times New Roman" w:cs="Times New Roman"/>
      <w:sz w:val="28"/>
      <w:szCs w:val="28"/>
    </w:rPr>
  </w:style>
  <w:style w:type="paragraph" w:styleId="1">
    <w:name w:val="heading 1"/>
    <w:basedOn w:val="a"/>
    <w:next w:val="a"/>
    <w:link w:val="10"/>
    <w:uiPriority w:val="9"/>
    <w:qFormat/>
    <w:rsid w:val="00DC0831"/>
    <w:pPr>
      <w:keepNext/>
      <w:keepLines/>
      <w:pageBreakBefore/>
      <w:outlineLvl w:val="0"/>
    </w:pPr>
    <w:rPr>
      <w:rFonts w:eastAsiaTheme="majorEastAsia" w:cstheme="majorBidi"/>
      <w:sz w:val="48"/>
      <w:szCs w:val="40"/>
    </w:rPr>
  </w:style>
  <w:style w:type="paragraph" w:styleId="2">
    <w:name w:val="heading 2"/>
    <w:basedOn w:val="a"/>
    <w:next w:val="a"/>
    <w:link w:val="20"/>
    <w:uiPriority w:val="9"/>
    <w:unhideWhenUsed/>
    <w:qFormat/>
    <w:rsid w:val="00DC0831"/>
    <w:pPr>
      <w:keepNext/>
      <w:keepLines/>
      <w:outlineLvl w:val="1"/>
    </w:pPr>
    <w:rPr>
      <w:rFonts w:eastAsiaTheme="majorEastAsia" w:cstheme="majorBidi"/>
      <w:sz w:val="44"/>
      <w:szCs w:val="32"/>
    </w:rPr>
  </w:style>
  <w:style w:type="paragraph" w:styleId="3">
    <w:name w:val="heading 3"/>
    <w:basedOn w:val="a"/>
    <w:next w:val="a"/>
    <w:link w:val="30"/>
    <w:uiPriority w:val="9"/>
    <w:unhideWhenUsed/>
    <w:qFormat/>
    <w:rsid w:val="00DC0831"/>
    <w:pPr>
      <w:keepNext/>
      <w:keepLines/>
      <w:outlineLvl w:val="2"/>
    </w:pPr>
    <w:rPr>
      <w:rFonts w:eastAsiaTheme="majorEastAsia" w:cstheme="majorBidi"/>
      <w:sz w:val="40"/>
    </w:rPr>
  </w:style>
  <w:style w:type="paragraph" w:styleId="4">
    <w:name w:val="heading 4"/>
    <w:basedOn w:val="a"/>
    <w:next w:val="a"/>
    <w:link w:val="40"/>
    <w:uiPriority w:val="9"/>
    <w:unhideWhenUsed/>
    <w:qFormat/>
    <w:rsid w:val="00C30E3D"/>
    <w:pPr>
      <w:keepNext/>
      <w:keepLines/>
      <w:outlineLvl w:val="3"/>
    </w:pPr>
    <w:rPr>
      <w:rFonts w:eastAsiaTheme="majorEastAsia" w:cstheme="majorBidi"/>
      <w:b/>
      <w:iCs/>
      <w:sz w:val="32"/>
    </w:rPr>
  </w:style>
  <w:style w:type="paragraph" w:styleId="5">
    <w:name w:val="heading 5"/>
    <w:basedOn w:val="a"/>
    <w:next w:val="a"/>
    <w:link w:val="50"/>
    <w:uiPriority w:val="9"/>
    <w:semiHidden/>
    <w:unhideWhenUsed/>
    <w:qFormat/>
    <w:rsid w:val="00DC0831"/>
    <w:pPr>
      <w:keepNext/>
      <w:keepLines/>
      <w:outlineLvl w:val="4"/>
    </w:pPr>
    <w:rPr>
      <w:rFonts w:eastAsiaTheme="majorEastAsia" w:cstheme="majorBidi"/>
      <w:sz w:val="32"/>
    </w:rPr>
  </w:style>
  <w:style w:type="paragraph" w:styleId="6">
    <w:name w:val="heading 6"/>
    <w:basedOn w:val="a"/>
    <w:next w:val="a"/>
    <w:link w:val="60"/>
    <w:uiPriority w:val="9"/>
    <w:semiHidden/>
    <w:unhideWhenUsed/>
    <w:qFormat/>
    <w:rsid w:val="00CB24D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CB24D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CB24D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CB24D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C0831"/>
    <w:rPr>
      <w:rFonts w:ascii="Times New Roman" w:eastAsiaTheme="majorEastAsia" w:hAnsi="Times New Roman" w:cstheme="majorBidi"/>
      <w:sz w:val="48"/>
      <w:szCs w:val="40"/>
    </w:rPr>
  </w:style>
  <w:style w:type="character" w:customStyle="1" w:styleId="20">
    <w:name w:val="Заголовок 2 Знак"/>
    <w:basedOn w:val="a0"/>
    <w:link w:val="2"/>
    <w:uiPriority w:val="9"/>
    <w:rsid w:val="00DC0831"/>
    <w:rPr>
      <w:rFonts w:ascii="Times New Roman" w:eastAsiaTheme="majorEastAsia" w:hAnsi="Times New Roman" w:cstheme="majorBidi"/>
      <w:sz w:val="44"/>
      <w:szCs w:val="32"/>
    </w:rPr>
  </w:style>
  <w:style w:type="character" w:customStyle="1" w:styleId="30">
    <w:name w:val="Заголовок 3 Знак"/>
    <w:basedOn w:val="a0"/>
    <w:link w:val="3"/>
    <w:uiPriority w:val="9"/>
    <w:rsid w:val="00DC0831"/>
    <w:rPr>
      <w:rFonts w:ascii="Times New Roman" w:eastAsiaTheme="majorEastAsia" w:hAnsi="Times New Roman" w:cstheme="majorBidi"/>
      <w:sz w:val="40"/>
      <w:szCs w:val="28"/>
    </w:rPr>
  </w:style>
  <w:style w:type="character" w:customStyle="1" w:styleId="40">
    <w:name w:val="Заголовок 4 Знак"/>
    <w:basedOn w:val="a0"/>
    <w:link w:val="4"/>
    <w:uiPriority w:val="9"/>
    <w:rsid w:val="00C30E3D"/>
    <w:rPr>
      <w:rFonts w:ascii="Times New Roman" w:eastAsiaTheme="majorEastAsia" w:hAnsi="Times New Roman" w:cstheme="majorBidi"/>
      <w:b/>
      <w:iCs/>
      <w:sz w:val="32"/>
      <w:szCs w:val="28"/>
    </w:rPr>
  </w:style>
  <w:style w:type="character" w:customStyle="1" w:styleId="50">
    <w:name w:val="Заголовок 5 Знак"/>
    <w:basedOn w:val="a0"/>
    <w:link w:val="5"/>
    <w:uiPriority w:val="9"/>
    <w:semiHidden/>
    <w:rsid w:val="00DC0831"/>
    <w:rPr>
      <w:rFonts w:ascii="Times New Roman" w:eastAsiaTheme="majorEastAsia" w:hAnsi="Times New Roman" w:cstheme="majorBidi"/>
      <w:sz w:val="32"/>
      <w:szCs w:val="28"/>
    </w:rPr>
  </w:style>
  <w:style w:type="character" w:customStyle="1" w:styleId="60">
    <w:name w:val="Заголовок 6 Знак"/>
    <w:basedOn w:val="a0"/>
    <w:link w:val="6"/>
    <w:uiPriority w:val="9"/>
    <w:semiHidden/>
    <w:rsid w:val="00CB24D6"/>
    <w:rPr>
      <w:rFonts w:eastAsiaTheme="majorEastAsia" w:cstheme="majorBidi"/>
      <w:i/>
      <w:iCs/>
      <w:color w:val="595959" w:themeColor="text1" w:themeTint="A6"/>
      <w:sz w:val="28"/>
      <w:szCs w:val="28"/>
    </w:rPr>
  </w:style>
  <w:style w:type="character" w:customStyle="1" w:styleId="70">
    <w:name w:val="Заголовок 7 Знак"/>
    <w:basedOn w:val="a0"/>
    <w:link w:val="7"/>
    <w:uiPriority w:val="9"/>
    <w:semiHidden/>
    <w:rsid w:val="00CB24D6"/>
    <w:rPr>
      <w:rFonts w:eastAsiaTheme="majorEastAsia" w:cstheme="majorBidi"/>
      <w:color w:val="595959" w:themeColor="text1" w:themeTint="A6"/>
      <w:sz w:val="28"/>
      <w:szCs w:val="28"/>
    </w:rPr>
  </w:style>
  <w:style w:type="character" w:customStyle="1" w:styleId="80">
    <w:name w:val="Заголовок 8 Знак"/>
    <w:basedOn w:val="a0"/>
    <w:link w:val="8"/>
    <w:uiPriority w:val="9"/>
    <w:semiHidden/>
    <w:rsid w:val="00CB24D6"/>
    <w:rPr>
      <w:rFonts w:eastAsiaTheme="majorEastAsia" w:cstheme="majorBidi"/>
      <w:i/>
      <w:iCs/>
      <w:color w:val="272727" w:themeColor="text1" w:themeTint="D8"/>
      <w:sz w:val="28"/>
      <w:szCs w:val="28"/>
    </w:rPr>
  </w:style>
  <w:style w:type="character" w:customStyle="1" w:styleId="90">
    <w:name w:val="Заголовок 9 Знак"/>
    <w:basedOn w:val="a0"/>
    <w:link w:val="9"/>
    <w:uiPriority w:val="9"/>
    <w:semiHidden/>
    <w:rsid w:val="00CB24D6"/>
    <w:rPr>
      <w:rFonts w:eastAsiaTheme="majorEastAsia" w:cstheme="majorBidi"/>
      <w:color w:val="272727" w:themeColor="text1" w:themeTint="D8"/>
      <w:sz w:val="28"/>
      <w:szCs w:val="28"/>
    </w:rPr>
  </w:style>
  <w:style w:type="paragraph" w:styleId="a3">
    <w:name w:val="Title"/>
    <w:basedOn w:val="a"/>
    <w:next w:val="a"/>
    <w:link w:val="a4"/>
    <w:uiPriority w:val="10"/>
    <w:qFormat/>
    <w:rsid w:val="00CB24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CB24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B24D6"/>
    <w:pPr>
      <w:numPr>
        <w:ilvl w:val="1"/>
      </w:numPr>
    </w:pPr>
    <w:rPr>
      <w:rFonts w:asciiTheme="minorHAnsi" w:eastAsiaTheme="majorEastAsia" w:hAnsiTheme="minorHAnsi" w:cstheme="majorBidi"/>
      <w:color w:val="595959" w:themeColor="text1" w:themeTint="A6"/>
      <w:spacing w:val="15"/>
    </w:rPr>
  </w:style>
  <w:style w:type="character" w:customStyle="1" w:styleId="a6">
    <w:name w:val="Підзаголовок Знак"/>
    <w:basedOn w:val="a0"/>
    <w:link w:val="a5"/>
    <w:uiPriority w:val="11"/>
    <w:rsid w:val="00CB24D6"/>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B24D6"/>
    <w:pPr>
      <w:spacing w:before="160"/>
      <w:jc w:val="center"/>
    </w:pPr>
    <w:rPr>
      <w:i/>
      <w:iCs/>
      <w:color w:val="404040" w:themeColor="text1" w:themeTint="BF"/>
    </w:rPr>
  </w:style>
  <w:style w:type="character" w:customStyle="1" w:styleId="a8">
    <w:name w:val="Цитата Знак"/>
    <w:basedOn w:val="a0"/>
    <w:link w:val="a7"/>
    <w:uiPriority w:val="29"/>
    <w:rsid w:val="00CB24D6"/>
    <w:rPr>
      <w:rFonts w:ascii="Times New Roman" w:hAnsi="Times New Roman" w:cs="Times New Roman"/>
      <w:i/>
      <w:iCs/>
      <w:color w:val="404040" w:themeColor="text1" w:themeTint="BF"/>
      <w:sz w:val="28"/>
      <w:szCs w:val="28"/>
    </w:rPr>
  </w:style>
  <w:style w:type="paragraph" w:styleId="a9">
    <w:name w:val="List Paragraph"/>
    <w:basedOn w:val="a"/>
    <w:uiPriority w:val="34"/>
    <w:qFormat/>
    <w:rsid w:val="00CB24D6"/>
    <w:pPr>
      <w:ind w:left="720"/>
      <w:contextualSpacing/>
    </w:pPr>
  </w:style>
  <w:style w:type="character" w:styleId="aa">
    <w:name w:val="Intense Emphasis"/>
    <w:basedOn w:val="a0"/>
    <w:uiPriority w:val="21"/>
    <w:qFormat/>
    <w:rsid w:val="00CB24D6"/>
    <w:rPr>
      <w:i/>
      <w:iCs/>
      <w:color w:val="0F4761" w:themeColor="accent1" w:themeShade="BF"/>
    </w:rPr>
  </w:style>
  <w:style w:type="paragraph" w:styleId="ab">
    <w:name w:val="Intense Quote"/>
    <w:basedOn w:val="a"/>
    <w:next w:val="a"/>
    <w:link w:val="ac"/>
    <w:uiPriority w:val="30"/>
    <w:qFormat/>
    <w:rsid w:val="00CB24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Насичена цитата Знак"/>
    <w:basedOn w:val="a0"/>
    <w:link w:val="ab"/>
    <w:uiPriority w:val="30"/>
    <w:rsid w:val="00CB24D6"/>
    <w:rPr>
      <w:rFonts w:ascii="Times New Roman" w:hAnsi="Times New Roman" w:cs="Times New Roman"/>
      <w:i/>
      <w:iCs/>
      <w:color w:val="0F4761" w:themeColor="accent1" w:themeShade="BF"/>
      <w:sz w:val="28"/>
      <w:szCs w:val="28"/>
    </w:rPr>
  </w:style>
  <w:style w:type="character" w:styleId="ad">
    <w:name w:val="Intense Reference"/>
    <w:basedOn w:val="a0"/>
    <w:uiPriority w:val="32"/>
    <w:qFormat/>
    <w:rsid w:val="00CB24D6"/>
    <w:rPr>
      <w:b/>
      <w:bCs/>
      <w:smallCaps/>
      <w:color w:val="0F4761" w:themeColor="accent1" w:themeShade="BF"/>
      <w:spacing w:val="5"/>
    </w:rPr>
  </w:style>
  <w:style w:type="table" w:styleId="ae">
    <w:name w:val="Table Grid"/>
    <w:basedOn w:val="a1"/>
    <w:uiPriority w:val="39"/>
    <w:rsid w:val="004849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842B38"/>
    <w:pPr>
      <w:tabs>
        <w:tab w:val="center" w:pos="4819"/>
        <w:tab w:val="right" w:pos="9639"/>
      </w:tabs>
      <w:spacing w:after="0" w:line="240" w:lineRule="auto"/>
    </w:pPr>
  </w:style>
  <w:style w:type="character" w:customStyle="1" w:styleId="af0">
    <w:name w:val="Верхній колонтитул Знак"/>
    <w:basedOn w:val="a0"/>
    <w:link w:val="af"/>
    <w:uiPriority w:val="99"/>
    <w:rsid w:val="00842B38"/>
    <w:rPr>
      <w:rFonts w:ascii="Times New Roman" w:hAnsi="Times New Roman" w:cs="Times New Roman"/>
      <w:sz w:val="28"/>
      <w:szCs w:val="28"/>
    </w:rPr>
  </w:style>
  <w:style w:type="paragraph" w:styleId="af1">
    <w:name w:val="footer"/>
    <w:basedOn w:val="a"/>
    <w:link w:val="af2"/>
    <w:uiPriority w:val="99"/>
    <w:unhideWhenUsed/>
    <w:rsid w:val="00842B38"/>
    <w:pPr>
      <w:tabs>
        <w:tab w:val="center" w:pos="4819"/>
        <w:tab w:val="right" w:pos="9639"/>
      </w:tabs>
      <w:spacing w:after="0" w:line="240" w:lineRule="auto"/>
    </w:pPr>
  </w:style>
  <w:style w:type="character" w:customStyle="1" w:styleId="af2">
    <w:name w:val="Нижній колонтитул Знак"/>
    <w:basedOn w:val="a0"/>
    <w:link w:val="af1"/>
    <w:uiPriority w:val="99"/>
    <w:rsid w:val="00842B38"/>
    <w:rPr>
      <w:rFonts w:ascii="Times New Roman" w:hAnsi="Times New Roman" w:cs="Times New Roman"/>
      <w:sz w:val="28"/>
      <w:szCs w:val="28"/>
    </w:rPr>
  </w:style>
  <w:style w:type="paragraph" w:styleId="af3">
    <w:name w:val="No Spacing"/>
    <w:uiPriority w:val="1"/>
    <w:qFormat/>
    <w:rsid w:val="002F3199"/>
    <w:pPr>
      <w:keepNext/>
      <w:spacing w:after="0" w:line="240" w:lineRule="auto"/>
    </w:pPr>
    <w:rPr>
      <w:rFonts w:ascii="Times New Roman" w:hAnsi="Times New Roman"/>
      <w:kern w:val="0"/>
      <w:sz w:val="28"/>
      <w14:ligatures w14:val="none"/>
    </w:rPr>
  </w:style>
  <w:style w:type="paragraph" w:customStyle="1" w:styleId="af4">
    <w:name w:val="Код"/>
    <w:basedOn w:val="a"/>
    <w:link w:val="af5"/>
    <w:qFormat/>
    <w:rsid w:val="002F3199"/>
    <w:pPr>
      <w:autoSpaceDE w:val="0"/>
      <w:autoSpaceDN w:val="0"/>
      <w:adjustRightInd w:val="0"/>
      <w:spacing w:before="20" w:after="20" w:line="240" w:lineRule="auto"/>
    </w:pPr>
    <w:rPr>
      <w:rFonts w:ascii="Courier New" w:hAnsi="Courier New" w:cs="Cascadia Mono"/>
      <w:color w:val="404040" w:themeColor="text1" w:themeTint="BF"/>
      <w:sz w:val="18"/>
      <w:szCs w:val="24"/>
    </w:rPr>
  </w:style>
  <w:style w:type="character" w:customStyle="1" w:styleId="af5">
    <w:name w:val="Код Знак"/>
    <w:basedOn w:val="a0"/>
    <w:link w:val="af4"/>
    <w:rsid w:val="002F3199"/>
    <w:rPr>
      <w:rFonts w:ascii="Courier New" w:hAnsi="Courier New" w:cs="Cascadia Mono"/>
      <w:color w:val="404040" w:themeColor="text1" w:themeTint="BF"/>
      <w:sz w:val="18"/>
      <w:szCs w:val="24"/>
    </w:rPr>
  </w:style>
  <w:style w:type="character" w:styleId="af6">
    <w:name w:val="Hyperlink"/>
    <w:basedOn w:val="a0"/>
    <w:uiPriority w:val="99"/>
    <w:unhideWhenUsed/>
    <w:rsid w:val="009F09D8"/>
    <w:rPr>
      <w:color w:val="467886" w:themeColor="hyperlink"/>
      <w:u w:val="single"/>
    </w:rPr>
  </w:style>
  <w:style w:type="character" w:styleId="af7">
    <w:name w:val="Unresolved Mention"/>
    <w:basedOn w:val="a0"/>
    <w:uiPriority w:val="99"/>
    <w:semiHidden/>
    <w:unhideWhenUsed/>
    <w:rsid w:val="009F09D8"/>
    <w:rPr>
      <w:color w:val="605E5C"/>
      <w:shd w:val="clear" w:color="auto" w:fill="E1DFDD"/>
    </w:rPr>
  </w:style>
  <w:style w:type="paragraph" w:styleId="af8">
    <w:name w:val="TOC Heading"/>
    <w:basedOn w:val="1"/>
    <w:next w:val="a"/>
    <w:uiPriority w:val="39"/>
    <w:unhideWhenUsed/>
    <w:qFormat/>
    <w:rsid w:val="00C737CD"/>
    <w:pPr>
      <w:pageBreakBefore w:val="0"/>
      <w:spacing w:before="240" w:after="0" w:line="259" w:lineRule="auto"/>
      <w:jc w:val="left"/>
      <w:outlineLvl w:val="9"/>
    </w:pPr>
    <w:rPr>
      <w:rFonts w:asciiTheme="majorHAnsi" w:hAnsiTheme="majorHAnsi"/>
      <w:color w:val="0F4761" w:themeColor="accent1" w:themeShade="BF"/>
      <w:kern w:val="0"/>
      <w:sz w:val="32"/>
      <w:szCs w:val="32"/>
      <w:lang w:eastAsia="uk-UA"/>
      <w14:ligatures w14:val="none"/>
    </w:rPr>
  </w:style>
  <w:style w:type="paragraph" w:styleId="11">
    <w:name w:val="toc 1"/>
    <w:basedOn w:val="a"/>
    <w:next w:val="a"/>
    <w:autoRedefine/>
    <w:uiPriority w:val="39"/>
    <w:unhideWhenUsed/>
    <w:rsid w:val="00C737CD"/>
    <w:pPr>
      <w:spacing w:after="100"/>
    </w:pPr>
  </w:style>
  <w:style w:type="paragraph" w:styleId="21">
    <w:name w:val="toc 2"/>
    <w:basedOn w:val="a"/>
    <w:next w:val="a"/>
    <w:autoRedefine/>
    <w:uiPriority w:val="39"/>
    <w:unhideWhenUsed/>
    <w:rsid w:val="00C737CD"/>
    <w:pPr>
      <w:spacing w:after="100"/>
      <w:ind w:left="280"/>
    </w:pPr>
  </w:style>
  <w:style w:type="paragraph" w:styleId="31">
    <w:name w:val="toc 3"/>
    <w:basedOn w:val="a"/>
    <w:next w:val="a"/>
    <w:autoRedefine/>
    <w:uiPriority w:val="39"/>
    <w:unhideWhenUsed/>
    <w:rsid w:val="00C737CD"/>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13095">
      <w:bodyDiv w:val="1"/>
      <w:marLeft w:val="0"/>
      <w:marRight w:val="0"/>
      <w:marTop w:val="0"/>
      <w:marBottom w:val="0"/>
      <w:divBdr>
        <w:top w:val="none" w:sz="0" w:space="0" w:color="auto"/>
        <w:left w:val="none" w:sz="0" w:space="0" w:color="auto"/>
        <w:bottom w:val="none" w:sz="0" w:space="0" w:color="auto"/>
        <w:right w:val="none" w:sz="0" w:space="0" w:color="auto"/>
      </w:divBdr>
      <w:divsChild>
        <w:div w:id="105001698">
          <w:marLeft w:val="0"/>
          <w:marRight w:val="0"/>
          <w:marTop w:val="0"/>
          <w:marBottom w:val="0"/>
          <w:divBdr>
            <w:top w:val="none" w:sz="0" w:space="0" w:color="auto"/>
            <w:left w:val="none" w:sz="0" w:space="0" w:color="auto"/>
            <w:bottom w:val="none" w:sz="0" w:space="0" w:color="auto"/>
            <w:right w:val="none" w:sz="0" w:space="0" w:color="auto"/>
          </w:divBdr>
        </w:div>
      </w:divsChild>
    </w:div>
    <w:div w:id="82336008">
      <w:bodyDiv w:val="1"/>
      <w:marLeft w:val="0"/>
      <w:marRight w:val="0"/>
      <w:marTop w:val="0"/>
      <w:marBottom w:val="0"/>
      <w:divBdr>
        <w:top w:val="none" w:sz="0" w:space="0" w:color="auto"/>
        <w:left w:val="none" w:sz="0" w:space="0" w:color="auto"/>
        <w:bottom w:val="none" w:sz="0" w:space="0" w:color="auto"/>
        <w:right w:val="none" w:sz="0" w:space="0" w:color="auto"/>
      </w:divBdr>
    </w:div>
    <w:div w:id="187523506">
      <w:bodyDiv w:val="1"/>
      <w:marLeft w:val="0"/>
      <w:marRight w:val="0"/>
      <w:marTop w:val="0"/>
      <w:marBottom w:val="0"/>
      <w:divBdr>
        <w:top w:val="none" w:sz="0" w:space="0" w:color="auto"/>
        <w:left w:val="none" w:sz="0" w:space="0" w:color="auto"/>
        <w:bottom w:val="none" w:sz="0" w:space="0" w:color="auto"/>
        <w:right w:val="none" w:sz="0" w:space="0" w:color="auto"/>
      </w:divBdr>
    </w:div>
    <w:div w:id="225117305">
      <w:bodyDiv w:val="1"/>
      <w:marLeft w:val="0"/>
      <w:marRight w:val="0"/>
      <w:marTop w:val="0"/>
      <w:marBottom w:val="0"/>
      <w:divBdr>
        <w:top w:val="none" w:sz="0" w:space="0" w:color="auto"/>
        <w:left w:val="none" w:sz="0" w:space="0" w:color="auto"/>
        <w:bottom w:val="none" w:sz="0" w:space="0" w:color="auto"/>
        <w:right w:val="none" w:sz="0" w:space="0" w:color="auto"/>
      </w:divBdr>
    </w:div>
    <w:div w:id="380908942">
      <w:bodyDiv w:val="1"/>
      <w:marLeft w:val="0"/>
      <w:marRight w:val="0"/>
      <w:marTop w:val="0"/>
      <w:marBottom w:val="0"/>
      <w:divBdr>
        <w:top w:val="none" w:sz="0" w:space="0" w:color="auto"/>
        <w:left w:val="none" w:sz="0" w:space="0" w:color="auto"/>
        <w:bottom w:val="none" w:sz="0" w:space="0" w:color="auto"/>
        <w:right w:val="none" w:sz="0" w:space="0" w:color="auto"/>
      </w:divBdr>
    </w:div>
    <w:div w:id="534730656">
      <w:bodyDiv w:val="1"/>
      <w:marLeft w:val="0"/>
      <w:marRight w:val="0"/>
      <w:marTop w:val="0"/>
      <w:marBottom w:val="0"/>
      <w:divBdr>
        <w:top w:val="none" w:sz="0" w:space="0" w:color="auto"/>
        <w:left w:val="none" w:sz="0" w:space="0" w:color="auto"/>
        <w:bottom w:val="none" w:sz="0" w:space="0" w:color="auto"/>
        <w:right w:val="none" w:sz="0" w:space="0" w:color="auto"/>
      </w:divBdr>
    </w:div>
    <w:div w:id="578945635">
      <w:bodyDiv w:val="1"/>
      <w:marLeft w:val="0"/>
      <w:marRight w:val="0"/>
      <w:marTop w:val="0"/>
      <w:marBottom w:val="0"/>
      <w:divBdr>
        <w:top w:val="none" w:sz="0" w:space="0" w:color="auto"/>
        <w:left w:val="none" w:sz="0" w:space="0" w:color="auto"/>
        <w:bottom w:val="none" w:sz="0" w:space="0" w:color="auto"/>
        <w:right w:val="none" w:sz="0" w:space="0" w:color="auto"/>
      </w:divBdr>
    </w:div>
    <w:div w:id="631445285">
      <w:bodyDiv w:val="1"/>
      <w:marLeft w:val="0"/>
      <w:marRight w:val="0"/>
      <w:marTop w:val="0"/>
      <w:marBottom w:val="0"/>
      <w:divBdr>
        <w:top w:val="none" w:sz="0" w:space="0" w:color="auto"/>
        <w:left w:val="none" w:sz="0" w:space="0" w:color="auto"/>
        <w:bottom w:val="none" w:sz="0" w:space="0" w:color="auto"/>
        <w:right w:val="none" w:sz="0" w:space="0" w:color="auto"/>
      </w:divBdr>
    </w:div>
    <w:div w:id="698972213">
      <w:bodyDiv w:val="1"/>
      <w:marLeft w:val="0"/>
      <w:marRight w:val="0"/>
      <w:marTop w:val="0"/>
      <w:marBottom w:val="0"/>
      <w:divBdr>
        <w:top w:val="none" w:sz="0" w:space="0" w:color="auto"/>
        <w:left w:val="none" w:sz="0" w:space="0" w:color="auto"/>
        <w:bottom w:val="none" w:sz="0" w:space="0" w:color="auto"/>
        <w:right w:val="none" w:sz="0" w:space="0" w:color="auto"/>
      </w:divBdr>
    </w:div>
    <w:div w:id="820577681">
      <w:bodyDiv w:val="1"/>
      <w:marLeft w:val="0"/>
      <w:marRight w:val="0"/>
      <w:marTop w:val="0"/>
      <w:marBottom w:val="0"/>
      <w:divBdr>
        <w:top w:val="none" w:sz="0" w:space="0" w:color="auto"/>
        <w:left w:val="none" w:sz="0" w:space="0" w:color="auto"/>
        <w:bottom w:val="none" w:sz="0" w:space="0" w:color="auto"/>
        <w:right w:val="none" w:sz="0" w:space="0" w:color="auto"/>
      </w:divBdr>
    </w:div>
    <w:div w:id="962886976">
      <w:bodyDiv w:val="1"/>
      <w:marLeft w:val="0"/>
      <w:marRight w:val="0"/>
      <w:marTop w:val="0"/>
      <w:marBottom w:val="0"/>
      <w:divBdr>
        <w:top w:val="none" w:sz="0" w:space="0" w:color="auto"/>
        <w:left w:val="none" w:sz="0" w:space="0" w:color="auto"/>
        <w:bottom w:val="none" w:sz="0" w:space="0" w:color="auto"/>
        <w:right w:val="none" w:sz="0" w:space="0" w:color="auto"/>
      </w:divBdr>
    </w:div>
    <w:div w:id="1115102997">
      <w:bodyDiv w:val="1"/>
      <w:marLeft w:val="0"/>
      <w:marRight w:val="0"/>
      <w:marTop w:val="0"/>
      <w:marBottom w:val="0"/>
      <w:divBdr>
        <w:top w:val="none" w:sz="0" w:space="0" w:color="auto"/>
        <w:left w:val="none" w:sz="0" w:space="0" w:color="auto"/>
        <w:bottom w:val="none" w:sz="0" w:space="0" w:color="auto"/>
        <w:right w:val="none" w:sz="0" w:space="0" w:color="auto"/>
      </w:divBdr>
    </w:div>
    <w:div w:id="1439720833">
      <w:bodyDiv w:val="1"/>
      <w:marLeft w:val="0"/>
      <w:marRight w:val="0"/>
      <w:marTop w:val="0"/>
      <w:marBottom w:val="0"/>
      <w:divBdr>
        <w:top w:val="none" w:sz="0" w:space="0" w:color="auto"/>
        <w:left w:val="none" w:sz="0" w:space="0" w:color="auto"/>
        <w:bottom w:val="none" w:sz="0" w:space="0" w:color="auto"/>
        <w:right w:val="none" w:sz="0" w:space="0" w:color="auto"/>
      </w:divBdr>
    </w:div>
    <w:div w:id="1540818241">
      <w:bodyDiv w:val="1"/>
      <w:marLeft w:val="0"/>
      <w:marRight w:val="0"/>
      <w:marTop w:val="0"/>
      <w:marBottom w:val="0"/>
      <w:divBdr>
        <w:top w:val="none" w:sz="0" w:space="0" w:color="auto"/>
        <w:left w:val="none" w:sz="0" w:space="0" w:color="auto"/>
        <w:bottom w:val="none" w:sz="0" w:space="0" w:color="auto"/>
        <w:right w:val="none" w:sz="0" w:space="0" w:color="auto"/>
      </w:divBdr>
    </w:div>
    <w:div w:id="1556428397">
      <w:bodyDiv w:val="1"/>
      <w:marLeft w:val="0"/>
      <w:marRight w:val="0"/>
      <w:marTop w:val="0"/>
      <w:marBottom w:val="0"/>
      <w:divBdr>
        <w:top w:val="none" w:sz="0" w:space="0" w:color="auto"/>
        <w:left w:val="none" w:sz="0" w:space="0" w:color="auto"/>
        <w:bottom w:val="none" w:sz="0" w:space="0" w:color="auto"/>
        <w:right w:val="none" w:sz="0" w:space="0" w:color="auto"/>
      </w:divBdr>
    </w:div>
    <w:div w:id="1627465802">
      <w:bodyDiv w:val="1"/>
      <w:marLeft w:val="0"/>
      <w:marRight w:val="0"/>
      <w:marTop w:val="0"/>
      <w:marBottom w:val="0"/>
      <w:divBdr>
        <w:top w:val="none" w:sz="0" w:space="0" w:color="auto"/>
        <w:left w:val="none" w:sz="0" w:space="0" w:color="auto"/>
        <w:bottom w:val="none" w:sz="0" w:space="0" w:color="auto"/>
        <w:right w:val="none" w:sz="0" w:space="0" w:color="auto"/>
      </w:divBdr>
    </w:div>
    <w:div w:id="1721129879">
      <w:bodyDiv w:val="1"/>
      <w:marLeft w:val="0"/>
      <w:marRight w:val="0"/>
      <w:marTop w:val="0"/>
      <w:marBottom w:val="0"/>
      <w:divBdr>
        <w:top w:val="none" w:sz="0" w:space="0" w:color="auto"/>
        <w:left w:val="none" w:sz="0" w:space="0" w:color="auto"/>
        <w:bottom w:val="none" w:sz="0" w:space="0" w:color="auto"/>
        <w:right w:val="none" w:sz="0" w:space="0" w:color="auto"/>
      </w:divBdr>
    </w:div>
    <w:div w:id="1738891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developer.mozilla.org/en-US/docs/Glossary/SP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esoftyou.com/outsourcing/component-based-software-engineering-explained/" TargetMode="External"/><Relationship Id="rId58" Type="http://schemas.openxmlformats.org/officeDocument/2006/relationships/hyperlink" Target="https://en.wikipedia.org/wiki/React_(software)" TargetMode="External"/><Relationship Id="rId5" Type="http://schemas.openxmlformats.org/officeDocument/2006/relationships/webSettings" Target="webSettings.xml"/><Relationship Id="rId61" Type="http://schemas.openxmlformats.org/officeDocument/2006/relationships/hyperlink" Target="https://github.com/Denchyk-chyk/cw-ad-2024-code"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bloomreach.com/en/blog/what-is-a-single-page-application"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react.dev/lear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oreilly.com/library/view/programming-net%20components/0596102070/ch01s03.html" TargetMode="External"/><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medium.com/@VAISHAK_CP/the-pros-and-cons-of-single-page-applications-spas-06d8a662a149"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en.wikipedia.org/wiki/Component-based_software_engineering" TargetMode="External"/><Relationship Id="rId60" Type="http://schemas.openxmlformats.org/officeDocument/2006/relationships/hyperlink" Target="https://react-bootstrap.netlify.app/docs/components/accordion" TargetMode="External"/><Relationship Id="rId4" Type="http://schemas.openxmlformats.org/officeDocument/2006/relationships/settings" Target="settings.xml"/><Relationship Id="rId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ys\OneDrive\&#1044;&#1086;&#1082;&#1091;&#1084;&#1077;&#1085;&#1090;&#1080;\&#1053;&#1072;&#1089;&#1090;&#1088;&#1086;&#1102;&#1074;&#1072;&#1085;&#1110;%20&#1096;&#1072;&#1073;&#1083;&#1086;&#1085;&#1080;%20Office\&#1050;&#1091;&#1088;&#1089;&#1086;&#1074;&#1072;.dotx"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F5259-6310-4B5D-B113-F55F1847A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Курсова.dotx</Template>
  <TotalTime>227</TotalTime>
  <Pages>46</Pages>
  <Words>28798</Words>
  <Characters>16416</Characters>
  <Application>Microsoft Office Word</Application>
  <DocSecurity>0</DocSecurity>
  <Lines>136</Lines>
  <Paragraphs>90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45124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Denys Khimii</dc:creator>
  <cp:keywords/>
  <dc:description/>
  <cp:lastModifiedBy>Denys Khimii</cp:lastModifiedBy>
  <cp:revision>146</cp:revision>
  <cp:lastPrinted>2025-06-23T14:13:00Z</cp:lastPrinted>
  <dcterms:created xsi:type="dcterms:W3CDTF">2025-06-12T12:24:00Z</dcterms:created>
  <dcterms:modified xsi:type="dcterms:W3CDTF">2025-06-23T14:13:00Z</dcterms:modified>
</cp:coreProperties>
</file>